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500193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sz w:val="22"/>
          <w:szCs w:val="22"/>
        </w:rPr>
      </w:pPr>
      <w:bookmarkStart w:id="0" w:name="_GoBack"/>
      <w:bookmarkEnd w:id="0"/>
      <w:r w:rsidRPr="0061539C">
        <w:rPr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Pr="0061539C">
        <w:rPr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500193" w:rsidRDefault="00F003B1" w:rsidP="00BE472D">
            <w:pPr>
              <w:pStyle w:val="Head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6B35CA" w:rsidRPr="00500193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</w:p>
        </w:tc>
        <w:tc>
          <w:tcPr>
            <w:tcW w:w="7470" w:type="dxa"/>
            <w:shd w:val="clear" w:color="auto" w:fill="auto"/>
          </w:tcPr>
          <w:p w:rsidR="006B35CA" w:rsidRPr="00500193" w:rsidRDefault="00F40427" w:rsidP="00DB6CD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Framework Hours up to: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500193" w:rsidRDefault="006B35CA" w:rsidP="009A2E7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Exploratory  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500193" w:rsidRDefault="00E25E51" w:rsidP="00F03FAE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Last 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>Modified: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AD5EC4" w:rsidRDefault="00AD5EC4" w:rsidP="00F40427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00193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45045A" w:rsidRDefault="0045045A" w:rsidP="0045045A">
            <w:pPr>
              <w:rPr>
                <w:rFonts w:ascii="Arial" w:hAnsi="Arial" w:cs="Arial"/>
                <w:b/>
              </w:rPr>
            </w:pPr>
            <w:r w:rsidRPr="0045045A">
              <w:rPr>
                <w:rFonts w:ascii="Arial" w:hAnsi="Arial" w:cs="Arial"/>
                <w:b/>
              </w:rPr>
              <w:lastRenderedPageBreak/>
              <w:t>Unit: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500193" w:rsidRDefault="006B35CA" w:rsidP="009561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COMPONENTS AND </w:t>
            </w:r>
            <w:r w:rsidR="00F10842" w:rsidRPr="00500193">
              <w:rPr>
                <w:rFonts w:ascii="Arial" w:hAnsi="Arial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00193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D13D63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Performance Assessments:</w:t>
            </w:r>
          </w:p>
        </w:tc>
      </w:tr>
      <w:tr w:rsidR="007510F6" w:rsidRPr="00500193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Pr="00500193" w:rsidRDefault="00E378AB" w:rsidP="00D313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Leadership Alignment</w:t>
            </w:r>
            <w:r w:rsidR="00E25E51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653DE6" w:rsidRDefault="009561F9" w:rsidP="009561F9">
            <w:pPr>
              <w:spacing w:before="100" w:beforeAutospacing="1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00193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:rsidR="006B35CA" w:rsidRPr="00500193" w:rsidRDefault="006B35CA" w:rsidP="006B35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Standard/Unit:</w:t>
            </w:r>
          </w:p>
        </w:tc>
      </w:tr>
      <w:tr w:rsidR="006B35CA" w:rsidRPr="00500193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500193" w:rsidRDefault="006B35CA" w:rsidP="00566543">
            <w:pPr>
              <w:tabs>
                <w:tab w:val="left" w:pos="4844"/>
              </w:tabs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Competencies</w:t>
            </w:r>
            <w:r w:rsidR="00F40427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500193" w:rsidRDefault="006B35CA" w:rsidP="005665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415642" w:rsidRPr="00500193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415642" w:rsidRPr="00415642" w:rsidRDefault="00415642" w:rsidP="004156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15642" w:rsidRDefault="00415642" w:rsidP="00415642">
            <w:pPr>
              <w:pStyle w:val="NoSpacing"/>
            </w:pPr>
            <w:r>
              <w:sym w:font="Symbol" w:char="F0B7"/>
            </w:r>
          </w:p>
          <w:p w:rsidR="00415642" w:rsidRPr="00415642" w:rsidRDefault="00415642" w:rsidP="00415642">
            <w:pPr>
              <w:pStyle w:val="NoSpacing"/>
            </w:pPr>
            <w:r>
              <w:sym w:font="Symbol" w:char="F0B7"/>
            </w:r>
          </w:p>
          <w:p w:rsidR="00415642" w:rsidRPr="00500193" w:rsidRDefault="00415642" w:rsidP="0041564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AD5EC4" w:rsidRDefault="00AD5EC4" w:rsidP="00F40427">
      <w:pPr>
        <w:ind w:left="-990" w:firstLine="990"/>
      </w:pPr>
      <w:r>
        <w:br w:type="page"/>
      </w: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238"/>
        <w:gridCol w:w="5327"/>
        <w:gridCol w:w="4849"/>
      </w:tblGrid>
      <w:tr w:rsidR="006B35CA" w:rsidRPr="00653DE6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:rsidR="006B35CA" w:rsidRPr="00653DE6" w:rsidRDefault="006B35CA" w:rsidP="00E25E5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Aligned Washington State Standard</w:t>
            </w:r>
            <w:r w:rsidR="00567ECB"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66FA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AC3983" w:rsidRDefault="002666FA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2666FA" w:rsidRPr="00500193" w:rsidRDefault="002666FA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C3983">
              <w:rPr>
                <w:rFonts w:ascii="Arial" w:hAnsi="Arial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2EC7" w:rsidRPr="00500193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AF2EC7" w:rsidRPr="00500193" w:rsidRDefault="00415642" w:rsidP="00F4042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gridSpan w:val="3"/>
            <w:shd w:val="clear" w:color="auto" w:fill="auto"/>
            <w:vAlign w:val="center"/>
          </w:tcPr>
          <w:p w:rsidR="00AF2EC7" w:rsidRPr="00500193" w:rsidRDefault="00AF2EC7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Default="003307BB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15642" w:rsidRPr="00500193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Default="00415642" w:rsidP="00F40427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00193" w:rsidRDefault="00415642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B35CA" w:rsidRPr="00653DE6" w:rsidTr="00653DE6">
        <w:trPr>
          <w:trHeight w:val="170"/>
          <w:jc w:val="center"/>
        </w:trPr>
        <w:tc>
          <w:tcPr>
            <w:tcW w:w="15019" w:type="dxa"/>
            <w:gridSpan w:val="4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6B35CA" w:rsidRPr="00653DE6" w:rsidRDefault="00567ECB" w:rsidP="00567EC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>21</w:t>
            </w: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653DE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00193" w:rsidTr="00653DE6">
        <w:trPr>
          <w:trHeight w:val="288"/>
          <w:jc w:val="center"/>
        </w:trPr>
        <w:tc>
          <w:tcPr>
            <w:tcW w:w="15019" w:type="dxa"/>
            <w:gridSpan w:val="4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B35CA" w:rsidRPr="00500193" w:rsidRDefault="006B35CA" w:rsidP="00F108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00193">
              <w:rPr>
                <w:rFonts w:ascii="Arial" w:hAnsi="Arial" w:cs="Arial"/>
                <w:color w:val="000000"/>
                <w:sz w:val="20"/>
                <w:szCs w:val="20"/>
              </w:rPr>
              <w:t>course</w:t>
            </w: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:rsidTr="00DA3F0F">
        <w:trPr>
          <w:trHeight w:val="4904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00193" w:rsidRDefault="006B35CA" w:rsidP="001C0E20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LEARNING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INNOVATION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Creativity and Innovation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Think Creatively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Work Creatively with Others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Implement Innovations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Critical Thinking and Problem Solving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Reason Effectively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40427">
              <w:rPr>
                <w:rFonts w:ascii="Arial" w:hAnsi="Arial" w:cs="Arial"/>
                <w:sz w:val="20"/>
                <w:szCs w:val="20"/>
              </w:rPr>
              <w:t>U</w:t>
            </w:r>
            <w:r w:rsidRPr="00500193">
              <w:rPr>
                <w:rFonts w:ascii="Arial" w:hAnsi="Arial" w:cs="Arial"/>
                <w:sz w:val="20"/>
                <w:szCs w:val="20"/>
              </w:rPr>
              <w:t>se Systems Thinking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Make Judgments and </w:t>
            </w:r>
            <w:r w:rsidRPr="00500193">
              <w:rPr>
                <w:rFonts w:ascii="Arial" w:hAnsi="Arial" w:cs="Arial"/>
                <w:sz w:val="20"/>
                <w:szCs w:val="20"/>
              </w:rPr>
              <w:t>Decisions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Solve Problems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Communication and Collaboration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Communicate Clearly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MEDIA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TECHNOLOGY SKILLS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 Literacy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40427">
              <w:rPr>
                <w:rFonts w:ascii="Arial" w:hAnsi="Arial" w:cs="Arial"/>
                <w:sz w:val="20"/>
                <w:szCs w:val="20"/>
              </w:rPr>
              <w:t>Access and</w:t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500193">
              <w:rPr>
                <w:rFonts w:ascii="Arial" w:hAnsi="Arial" w:cs="Arial"/>
                <w:sz w:val="20"/>
                <w:szCs w:val="20"/>
              </w:rPr>
              <w:t>valuate Information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Use and Manage Information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Media Literacy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Analyze Media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Create Media Products</w:t>
            </w:r>
          </w:p>
          <w:p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F40427">
              <w:rPr>
                <w:rFonts w:ascii="Arial" w:hAnsi="Arial" w:cs="Arial"/>
                <w:b/>
                <w:sz w:val="20"/>
                <w:szCs w:val="20"/>
              </w:rPr>
              <w:t>, Communications and Technology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br/>
              <w:t>(ICT Literacy)</w:t>
            </w:r>
          </w:p>
          <w:p w:rsidR="006B35CA" w:rsidRPr="00F40427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LIFE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CAREER SKILLS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Flexibility and Adaptability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Adapt to Change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Be Flexible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Initiative and Self-Direction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Manage Goals and Time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Work Independently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Be Self-Directed Learners</w:t>
            </w:r>
          </w:p>
          <w:p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Social and Cross-Cultural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Interact Effectively with Others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Work Effectively in Diverse Teams</w:t>
            </w:r>
          </w:p>
          <w:p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Productivity and Accountability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Manage Projects</w:t>
            </w:r>
          </w:p>
          <w:p w:rsidR="006B35CA" w:rsidRPr="00500193" w:rsidRDefault="006B35CA" w:rsidP="00DA3F0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Produce Results</w:t>
            </w:r>
          </w:p>
          <w:p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Leadership and Responsibility</w:t>
            </w:r>
          </w:p>
          <w:p w:rsidR="006B35CA" w:rsidRPr="00500193" w:rsidRDefault="006B35CA" w:rsidP="00DA3F0F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Guide and Lead Others</w:t>
            </w:r>
          </w:p>
          <w:p w:rsidR="006B35CA" w:rsidRPr="00500193" w:rsidRDefault="006B35CA" w:rsidP="00DA3F0F">
            <w:pPr>
              <w:spacing w:before="40" w:after="6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</w:r>
            <w:r w:rsidR="0091484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D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00193">
              <w:rPr>
                <w:rFonts w:ascii="Arial" w:hAnsi="Arial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61539C" w:rsidRDefault="00E247BD" w:rsidP="00F40427">
      <w:pPr>
        <w:tabs>
          <w:tab w:val="left" w:pos="5120"/>
        </w:tabs>
        <w:ind w:hanging="990"/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DA3F0F">
      <w:footerReference w:type="default" r:id="rId11"/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84F" w:rsidRDefault="0091484F">
      <w:r>
        <w:separator/>
      </w:r>
    </w:p>
  </w:endnote>
  <w:endnote w:type="continuationSeparator" w:id="0">
    <w:p w:rsidR="0091484F" w:rsidRDefault="009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84F" w:rsidRDefault="0091484F">
      <w:r>
        <w:separator/>
      </w:r>
    </w:p>
  </w:footnote>
  <w:footnote w:type="continuationSeparator" w:id="0">
    <w:p w:rsidR="0091484F" w:rsidRDefault="009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484F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932C7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7227E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A0871-4926-6742-ADFE-889CB965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1</cp:revision>
  <cp:lastPrinted>2013-04-11T19:23:00Z</cp:lastPrinted>
  <dcterms:created xsi:type="dcterms:W3CDTF">2018-05-28T06:35:00Z</dcterms:created>
  <dcterms:modified xsi:type="dcterms:W3CDTF">2018-05-28T06:36:00Z</dcterms:modified>
</cp:coreProperties>
</file>