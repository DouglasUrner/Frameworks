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EA4" w:rsidRPr="00500193" w:rsidRDefault="00B03997" w:rsidP="00181CCF">
      <w:pPr>
        <w:pStyle w:val="Heading1"/>
        <w:tabs>
          <w:tab w:val="center" w:pos="6480"/>
          <w:tab w:val="right" w:pos="13950"/>
        </w:tabs>
        <w:ind w:right="-360"/>
        <w:rPr>
          <w:sz w:val="22"/>
          <w:szCs w:val="22"/>
        </w:rPr>
      </w:pPr>
      <w:bookmarkStart w:id="0" w:name="_GoBack"/>
      <w:bookmarkEnd w:id="0"/>
      <w:r w:rsidRPr="0061539C">
        <w:rPr>
          <w:noProof/>
          <w:lang w:eastAsia="zh-CN"/>
        </w:rPr>
        <w:drawing>
          <wp:inline distT="0" distB="0" distL="0" distR="0" wp14:anchorId="0224F102" wp14:editId="5E3E9C43">
            <wp:extent cx="685800" cy="685800"/>
            <wp:effectExtent l="0" t="0" r="0" b="0"/>
            <wp:docPr id="1" name="Picture 2" descr="Description: OSPI logo for white b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OSPI logo for white b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1322" w:rsidRPr="00500193">
        <w:t xml:space="preserve"> </w:t>
      </w:r>
      <w:r w:rsidR="000A7787">
        <w:tab/>
      </w:r>
      <w:r w:rsidRPr="0061539C">
        <w:rPr>
          <w:noProof/>
          <w:lang w:eastAsia="zh-CN"/>
        </w:rPr>
        <w:drawing>
          <wp:inline distT="0" distB="0" distL="0" distR="0" wp14:anchorId="22FD9B93" wp14:editId="764609BA">
            <wp:extent cx="2028825" cy="68580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102">
        <w:tab/>
      </w:r>
      <w:r w:rsidR="000A7787">
        <w:rPr>
          <w:noProof/>
          <w:sz w:val="22"/>
          <w:szCs w:val="22"/>
          <w:lang w:eastAsia="zh-CN"/>
        </w:rPr>
        <w:drawing>
          <wp:inline distT="0" distB="0" distL="0" distR="0" wp14:anchorId="77F00EAA" wp14:editId="4F6F97C1">
            <wp:extent cx="896112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ll_logo_no_NIB_tran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12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20" w:rsidRPr="00500193" w:rsidRDefault="001C0E20" w:rsidP="001C0E20">
      <w:pPr>
        <w:pStyle w:val="Header"/>
        <w:tabs>
          <w:tab w:val="clear" w:pos="4320"/>
          <w:tab w:val="clear" w:pos="8640"/>
          <w:tab w:val="center" w:pos="-5400"/>
        </w:tabs>
        <w:ind w:left="1620"/>
        <w:jc w:val="center"/>
        <w:rPr>
          <w:rFonts w:ascii="Arial" w:hAnsi="Arial" w:cs="Arial"/>
          <w:sz w:val="22"/>
          <w:szCs w:val="22"/>
        </w:r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319"/>
        <w:gridCol w:w="4230"/>
        <w:gridCol w:w="7470"/>
      </w:tblGrid>
      <w:tr w:rsidR="00F003B1" w:rsidRPr="00500193" w:rsidTr="00500193">
        <w:trPr>
          <w:trHeight w:val="288"/>
          <w:jc w:val="center"/>
        </w:trPr>
        <w:tc>
          <w:tcPr>
            <w:tcW w:w="15019" w:type="dxa"/>
            <w:gridSpan w:val="3"/>
            <w:shd w:val="clear" w:color="auto" w:fill="009AA6"/>
          </w:tcPr>
          <w:p w:rsidR="00F003B1" w:rsidRPr="00500193" w:rsidRDefault="00F003B1" w:rsidP="00BE472D">
            <w:pPr>
              <w:pStyle w:val="Head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6B35CA" w:rsidRPr="00500193" w:rsidTr="0061539C">
        <w:trPr>
          <w:trHeight w:val="152"/>
          <w:jc w:val="center"/>
        </w:trPr>
        <w:tc>
          <w:tcPr>
            <w:tcW w:w="7549" w:type="dxa"/>
            <w:gridSpan w:val="2"/>
            <w:shd w:val="clear" w:color="auto" w:fill="auto"/>
          </w:tcPr>
          <w:p w:rsidR="006B35CA" w:rsidRPr="00500193" w:rsidRDefault="006B35CA" w:rsidP="006B35CA">
            <w:pPr>
              <w:pStyle w:val="Header"/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Course: </w:t>
            </w:r>
          </w:p>
        </w:tc>
        <w:tc>
          <w:tcPr>
            <w:tcW w:w="7470" w:type="dxa"/>
            <w:shd w:val="clear" w:color="auto" w:fill="auto"/>
          </w:tcPr>
          <w:p w:rsidR="006B35CA" w:rsidRPr="00500193" w:rsidRDefault="00F40427" w:rsidP="00DB6CD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Total Framework Hours up to:</w:t>
            </w:r>
            <w:r w:rsidR="006B35CA" w:rsidRPr="0050019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6B35CA" w:rsidRPr="00500193" w:rsidTr="0061539C">
        <w:trPr>
          <w:trHeight w:val="215"/>
          <w:jc w:val="center"/>
        </w:trPr>
        <w:tc>
          <w:tcPr>
            <w:tcW w:w="3319" w:type="dxa"/>
            <w:shd w:val="clear" w:color="auto" w:fill="auto"/>
          </w:tcPr>
          <w:p w:rsidR="006B35CA" w:rsidRPr="00500193" w:rsidRDefault="006B35CA" w:rsidP="009A2E7B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CIP Code: </w:t>
            </w:r>
          </w:p>
        </w:tc>
        <w:tc>
          <w:tcPr>
            <w:tcW w:w="4230" w:type="dxa"/>
            <w:shd w:val="clear" w:color="auto" w:fill="auto"/>
          </w:tcPr>
          <w:p w:rsidR="006B35CA" w:rsidRPr="00500193" w:rsidRDefault="006B35CA" w:rsidP="006B35CA">
            <w:pPr>
              <w:pStyle w:val="Header"/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1"/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Exploratory   </w:t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t>Preparatory</w:t>
            </w:r>
          </w:p>
        </w:tc>
        <w:tc>
          <w:tcPr>
            <w:tcW w:w="7470" w:type="dxa"/>
            <w:shd w:val="clear" w:color="auto" w:fill="auto"/>
          </w:tcPr>
          <w:p w:rsidR="006B35CA" w:rsidRPr="00500193" w:rsidRDefault="00E25E51" w:rsidP="00F03FAE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Date Last </w:t>
            </w:r>
            <w:r w:rsidR="006B35CA" w:rsidRPr="00500193">
              <w:rPr>
                <w:rFonts w:ascii="Arial" w:hAnsi="Arial" w:cs="Arial"/>
                <w:b/>
                <w:sz w:val="20"/>
                <w:szCs w:val="20"/>
              </w:rPr>
              <w:t>Modified:</w:t>
            </w:r>
          </w:p>
        </w:tc>
      </w:tr>
      <w:tr w:rsidR="006B35CA" w:rsidRPr="00500193" w:rsidTr="0061539C">
        <w:trPr>
          <w:trHeight w:val="215"/>
          <w:jc w:val="center"/>
        </w:trPr>
        <w:tc>
          <w:tcPr>
            <w:tcW w:w="75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B35CA" w:rsidRPr="00500193" w:rsidRDefault="006B35CA" w:rsidP="00494A05">
            <w:pPr>
              <w:pStyle w:val="Header"/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Career Cluster: </w:t>
            </w:r>
          </w:p>
        </w:tc>
        <w:tc>
          <w:tcPr>
            <w:tcW w:w="7470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6B35CA" w:rsidRPr="00500193" w:rsidRDefault="006B35CA" w:rsidP="00494A05">
            <w:pPr>
              <w:pStyle w:val="Header"/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Cluster Pathway: </w:t>
            </w:r>
          </w:p>
        </w:tc>
      </w:tr>
    </w:tbl>
    <w:p w:rsidR="00AD5EC4" w:rsidRDefault="00AD5EC4" w:rsidP="00F40427">
      <w:pPr>
        <w:ind w:left="-9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C3636A" w:rsidRPr="00F40427" w:rsidRDefault="00C3636A" w:rsidP="00F40427">
      <w:pPr>
        <w:ind w:left="-990"/>
        <w:rPr>
          <w:rFonts w:ascii="Arial" w:hAnsi="Arial" w:cs="Arial"/>
          <w:color w:val="FF6D14"/>
          <w:sz w:val="20"/>
          <w:szCs w:val="20"/>
        </w:r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45045A" w:rsidRPr="00500193" w:rsidTr="0045045A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45045A" w:rsidRPr="0045045A" w:rsidRDefault="0045045A" w:rsidP="0045045A">
            <w:pPr>
              <w:rPr>
                <w:rFonts w:ascii="Arial" w:hAnsi="Arial" w:cs="Arial"/>
                <w:b/>
              </w:rPr>
            </w:pPr>
            <w:r w:rsidRPr="0045045A">
              <w:rPr>
                <w:rFonts w:ascii="Arial" w:hAnsi="Arial" w:cs="Arial"/>
                <w:b/>
              </w:rPr>
              <w:t>Unit:</w:t>
            </w:r>
          </w:p>
        </w:tc>
      </w:tr>
      <w:tr w:rsidR="006B35CA" w:rsidRPr="00500193" w:rsidTr="00500193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6B35CA" w:rsidRPr="00500193" w:rsidRDefault="006B35CA" w:rsidP="009561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COMPONENTS AND </w:t>
            </w:r>
            <w:r w:rsidR="00F10842" w:rsidRPr="00500193">
              <w:rPr>
                <w:rFonts w:ascii="Arial" w:hAnsi="Arial" w:cs="Arial"/>
                <w:b/>
                <w:sz w:val="20"/>
                <w:szCs w:val="20"/>
              </w:rPr>
              <w:t>ASSESSMENTS</w:t>
            </w:r>
          </w:p>
        </w:tc>
      </w:tr>
      <w:tr w:rsidR="006B35CA" w:rsidRPr="00500193" w:rsidTr="0061539C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B35CA" w:rsidRPr="00500193" w:rsidRDefault="006B35CA" w:rsidP="00D13D63">
            <w:pPr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Performance Assessments:</w:t>
            </w:r>
          </w:p>
        </w:tc>
      </w:tr>
      <w:tr w:rsidR="007510F6" w:rsidRPr="00500193" w:rsidTr="0061539C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510F6" w:rsidRPr="00500193" w:rsidRDefault="00E378AB" w:rsidP="00D313E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color w:val="000000"/>
                <w:sz w:val="20"/>
                <w:szCs w:val="20"/>
              </w:rPr>
              <w:t>Leadership Alignment</w:t>
            </w:r>
            <w:r w:rsidR="00E25E51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</w:tr>
      <w:tr w:rsidR="006B35CA" w:rsidRPr="00500193" w:rsidTr="00500193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6B35CA" w:rsidRPr="00500193" w:rsidRDefault="009561F9" w:rsidP="009561F9">
            <w:pPr>
              <w:spacing w:before="100" w:beforeAutospacing="1"/>
              <w:jc w:val="center"/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6B35CA" w:rsidRPr="00500193" w:rsidTr="0061539C">
        <w:trPr>
          <w:trHeight w:val="665"/>
          <w:jc w:val="center"/>
        </w:trPr>
        <w:tc>
          <w:tcPr>
            <w:tcW w:w="15019" w:type="dxa"/>
            <w:gridSpan w:val="2"/>
            <w:shd w:val="clear" w:color="auto" w:fill="auto"/>
          </w:tcPr>
          <w:p w:rsidR="006B35CA" w:rsidRPr="00500193" w:rsidRDefault="006B35CA" w:rsidP="006B35C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Standard/Unit:</w:t>
            </w:r>
          </w:p>
        </w:tc>
      </w:tr>
      <w:tr w:rsidR="006B35CA" w:rsidRPr="00500193" w:rsidTr="00566543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6B35CA" w:rsidRPr="00500193" w:rsidRDefault="006B35CA" w:rsidP="00566543">
            <w:pPr>
              <w:tabs>
                <w:tab w:val="left" w:pos="4844"/>
              </w:tabs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color w:val="000000"/>
                <w:sz w:val="20"/>
                <w:szCs w:val="20"/>
              </w:rPr>
              <w:t>Competencies</w:t>
            </w:r>
            <w:r w:rsidR="00F40427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6B35CA" w:rsidRPr="00500193" w:rsidRDefault="006B35CA" w:rsidP="0056654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Total Learning Hours for Unit: </w:t>
            </w:r>
          </w:p>
        </w:tc>
      </w:tr>
      <w:tr w:rsidR="00415642" w:rsidRPr="00500193" w:rsidTr="00500193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415642" w:rsidRPr="00415642" w:rsidRDefault="00415642" w:rsidP="0041564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415642" w:rsidRDefault="00415642" w:rsidP="00415642">
            <w:pPr>
              <w:pStyle w:val="NoSpacing"/>
            </w:pPr>
            <w:r>
              <w:sym w:font="Symbol" w:char="F0B7"/>
            </w:r>
          </w:p>
          <w:p w:rsidR="00415642" w:rsidRPr="00415642" w:rsidRDefault="00415642" w:rsidP="00415642">
            <w:pPr>
              <w:pStyle w:val="NoSpacing"/>
            </w:pPr>
            <w:r>
              <w:sym w:font="Symbol" w:char="F0B7"/>
            </w:r>
          </w:p>
          <w:p w:rsidR="00415642" w:rsidRPr="00500193" w:rsidRDefault="00415642" w:rsidP="00415642">
            <w:pPr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</w:tr>
    </w:tbl>
    <w:p w:rsidR="00AD5EC4" w:rsidRDefault="00AD5EC4" w:rsidP="00F40427">
      <w:pPr>
        <w:ind w:left="-990" w:firstLine="990"/>
      </w:pPr>
      <w:r>
        <w:br w:type="page"/>
      </w:r>
    </w:p>
    <w:p w:rsidR="003725C0" w:rsidRDefault="003725C0" w:rsidP="00F40427">
      <w:pPr>
        <w:ind w:left="-990"/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2238"/>
        <w:gridCol w:w="5327"/>
        <w:gridCol w:w="4849"/>
      </w:tblGrid>
      <w:tr w:rsidR="006B35CA" w:rsidRPr="00500193" w:rsidTr="00AD5EC4">
        <w:trPr>
          <w:trHeight w:val="341"/>
          <w:jc w:val="center"/>
        </w:trPr>
        <w:tc>
          <w:tcPr>
            <w:tcW w:w="15019" w:type="dxa"/>
            <w:gridSpan w:val="4"/>
            <w:shd w:val="pct15" w:color="auto" w:fill="auto"/>
            <w:vAlign w:val="center"/>
          </w:tcPr>
          <w:p w:rsidR="006B35CA" w:rsidRPr="00500193" w:rsidRDefault="006B35CA" w:rsidP="00E25E51">
            <w:pPr>
              <w:jc w:val="center"/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Aligned Washington State Standard</w:t>
            </w:r>
            <w:r w:rsidR="00567ECB" w:rsidRPr="00500193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s</w:t>
            </w:r>
          </w:p>
        </w:tc>
      </w:tr>
      <w:tr w:rsidR="003307BB" w:rsidRPr="00500193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Default="003307BB" w:rsidP="00F40427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12414" w:type="dxa"/>
            <w:gridSpan w:val="3"/>
            <w:shd w:val="clear" w:color="auto" w:fill="auto"/>
            <w:vAlign w:val="center"/>
          </w:tcPr>
          <w:p w:rsidR="003307BB" w:rsidRPr="00500193" w:rsidRDefault="003307BB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666FA" w:rsidRPr="00500193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2666FA" w:rsidRPr="00AC3983" w:rsidRDefault="002666FA" w:rsidP="00F40427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Computer Science</w:t>
            </w:r>
          </w:p>
        </w:tc>
        <w:tc>
          <w:tcPr>
            <w:tcW w:w="12414" w:type="dxa"/>
            <w:gridSpan w:val="3"/>
            <w:shd w:val="clear" w:color="auto" w:fill="auto"/>
            <w:vAlign w:val="center"/>
          </w:tcPr>
          <w:p w:rsidR="002666FA" w:rsidRPr="00500193" w:rsidRDefault="002666FA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307BB" w:rsidRPr="00500193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Default="003307BB" w:rsidP="00F40427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C3983">
              <w:rPr>
                <w:rFonts w:ascii="Arial" w:hAnsi="Arial" w:cs="Arial"/>
                <w:b/>
                <w:color w:val="000000"/>
                <w:sz w:val="20"/>
                <w:szCs w:val="20"/>
              </w:rPr>
              <w:t>Educational Technology</w:t>
            </w:r>
          </w:p>
        </w:tc>
        <w:tc>
          <w:tcPr>
            <w:tcW w:w="12414" w:type="dxa"/>
            <w:gridSpan w:val="3"/>
            <w:shd w:val="clear" w:color="auto" w:fill="auto"/>
            <w:vAlign w:val="center"/>
          </w:tcPr>
          <w:p w:rsidR="003307BB" w:rsidRPr="00500193" w:rsidRDefault="003307BB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307BB" w:rsidRPr="00500193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Default="003307BB" w:rsidP="00F40427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color w:val="000000"/>
                <w:sz w:val="20"/>
                <w:szCs w:val="20"/>
              </w:rPr>
              <w:t>Health and Fitness</w:t>
            </w:r>
          </w:p>
        </w:tc>
        <w:tc>
          <w:tcPr>
            <w:tcW w:w="12414" w:type="dxa"/>
            <w:gridSpan w:val="3"/>
            <w:shd w:val="clear" w:color="auto" w:fill="auto"/>
            <w:vAlign w:val="center"/>
          </w:tcPr>
          <w:p w:rsidR="003307BB" w:rsidRPr="00500193" w:rsidRDefault="003307BB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307BB" w:rsidRPr="00500193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Default="003307BB" w:rsidP="00F40427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Language</w:t>
            </w:r>
          </w:p>
        </w:tc>
        <w:tc>
          <w:tcPr>
            <w:tcW w:w="12414" w:type="dxa"/>
            <w:gridSpan w:val="3"/>
            <w:shd w:val="clear" w:color="auto" w:fill="auto"/>
            <w:vAlign w:val="center"/>
          </w:tcPr>
          <w:p w:rsidR="003307BB" w:rsidRPr="00500193" w:rsidRDefault="003307BB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307BB" w:rsidRPr="00500193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Default="003307BB" w:rsidP="00F40427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12414" w:type="dxa"/>
            <w:gridSpan w:val="3"/>
            <w:shd w:val="clear" w:color="auto" w:fill="auto"/>
            <w:vAlign w:val="center"/>
          </w:tcPr>
          <w:p w:rsidR="003307BB" w:rsidRPr="00500193" w:rsidRDefault="003307BB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F2EC7" w:rsidRPr="00500193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AF2EC7" w:rsidRPr="00500193" w:rsidRDefault="00415642" w:rsidP="00F4042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Reading </w:t>
            </w:r>
          </w:p>
        </w:tc>
        <w:tc>
          <w:tcPr>
            <w:tcW w:w="12414" w:type="dxa"/>
            <w:gridSpan w:val="3"/>
            <w:shd w:val="clear" w:color="auto" w:fill="auto"/>
            <w:vAlign w:val="center"/>
          </w:tcPr>
          <w:p w:rsidR="00AF2EC7" w:rsidRPr="00500193" w:rsidRDefault="00AF2EC7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307BB" w:rsidRPr="00500193" w:rsidTr="00F40427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7BB" w:rsidRDefault="003307BB" w:rsidP="00F40427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1241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7BB" w:rsidRPr="00500193" w:rsidRDefault="003307BB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307BB" w:rsidRPr="00500193" w:rsidTr="00F40427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7BB" w:rsidRDefault="003307BB" w:rsidP="00F40427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Social Studies</w:t>
            </w:r>
          </w:p>
        </w:tc>
        <w:tc>
          <w:tcPr>
            <w:tcW w:w="1241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7BB" w:rsidRPr="00500193" w:rsidRDefault="003307BB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307BB" w:rsidRPr="00500193" w:rsidTr="00F40427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7BB" w:rsidRDefault="003307BB" w:rsidP="00F40427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Speaking and Listening</w:t>
            </w:r>
          </w:p>
        </w:tc>
        <w:tc>
          <w:tcPr>
            <w:tcW w:w="1241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7BB" w:rsidRPr="00500193" w:rsidRDefault="003307BB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15642" w:rsidRPr="00500193" w:rsidTr="00F40427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15642" w:rsidRDefault="00415642" w:rsidP="00F40427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Writing</w:t>
            </w:r>
          </w:p>
        </w:tc>
        <w:tc>
          <w:tcPr>
            <w:tcW w:w="1241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15642" w:rsidRPr="00500193" w:rsidRDefault="00415642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B35CA" w:rsidRPr="00500193" w:rsidTr="00F40427">
        <w:trPr>
          <w:trHeight w:val="170"/>
          <w:jc w:val="center"/>
        </w:trPr>
        <w:tc>
          <w:tcPr>
            <w:tcW w:w="15019" w:type="dxa"/>
            <w:gridSpan w:val="4"/>
            <w:shd w:val="pct20" w:color="auto" w:fill="auto"/>
            <w:vAlign w:val="center"/>
          </w:tcPr>
          <w:p w:rsidR="006B35CA" w:rsidRPr="00500193" w:rsidRDefault="00567ECB" w:rsidP="00567ECB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21</w:t>
            </w:r>
            <w:r w:rsidRPr="00500193">
              <w:rPr>
                <w:rFonts w:ascii="Arial" w:hAnsi="Arial" w:cs="Arial"/>
                <w:b/>
                <w:i/>
                <w:color w:val="000000"/>
                <w:sz w:val="20"/>
                <w:szCs w:val="20"/>
                <w:vertAlign w:val="superscript"/>
              </w:rPr>
              <w:t>st</w:t>
            </w:r>
            <w:r w:rsidRPr="00500193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 xml:space="preserve"> Century Skills</w:t>
            </w:r>
          </w:p>
        </w:tc>
      </w:tr>
      <w:tr w:rsidR="006B35CA" w:rsidRPr="00500193" w:rsidTr="00F40427">
        <w:trPr>
          <w:trHeight w:val="288"/>
          <w:jc w:val="center"/>
        </w:trPr>
        <w:tc>
          <w:tcPr>
            <w:tcW w:w="15019" w:type="dxa"/>
            <w:gridSpan w:val="4"/>
            <w:shd w:val="clear" w:color="auto" w:fill="auto"/>
            <w:vAlign w:val="center"/>
          </w:tcPr>
          <w:p w:rsidR="006B35CA" w:rsidRPr="00500193" w:rsidRDefault="006B35CA" w:rsidP="00F1084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0193">
              <w:rPr>
                <w:rFonts w:ascii="Arial" w:hAnsi="Arial" w:cs="Arial"/>
                <w:color w:val="000000"/>
                <w:sz w:val="20"/>
                <w:szCs w:val="20"/>
              </w:rPr>
              <w:t xml:space="preserve">Check those that students will demonstrate in this </w:t>
            </w:r>
            <w:r w:rsidR="00F10842" w:rsidRPr="00500193">
              <w:rPr>
                <w:rFonts w:ascii="Arial" w:hAnsi="Arial" w:cs="Arial"/>
                <w:color w:val="000000"/>
                <w:sz w:val="20"/>
                <w:szCs w:val="20"/>
              </w:rPr>
              <w:t>course</w:t>
            </w:r>
            <w:r w:rsidRPr="00500193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</w:tr>
      <w:tr w:rsidR="006B35CA" w:rsidRPr="00500193" w:rsidTr="00DA3F0F">
        <w:trPr>
          <w:trHeight w:val="4904"/>
          <w:jc w:val="center"/>
        </w:trPr>
        <w:tc>
          <w:tcPr>
            <w:tcW w:w="484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B35CA" w:rsidRPr="00500193" w:rsidRDefault="006B35CA" w:rsidP="001C0E20">
            <w:pPr>
              <w:spacing w:before="6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LEARNING </w:t>
            </w:r>
            <w:r w:rsidR="001C0E20" w:rsidRPr="00500193">
              <w:rPr>
                <w:rFonts w:ascii="Arial" w:hAnsi="Arial" w:cs="Arial"/>
                <w:b/>
                <w:sz w:val="20"/>
                <w:szCs w:val="20"/>
              </w:rPr>
              <w:t>&amp;</w:t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 INNOVATION</w:t>
            </w:r>
          </w:p>
          <w:p w:rsidR="006B35CA" w:rsidRPr="00500193" w:rsidRDefault="006B35CA" w:rsidP="008A2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Creativity and Innovation</w:t>
            </w:r>
          </w:p>
          <w:p w:rsidR="006B35CA" w:rsidRPr="00500193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Think Creatively</w:t>
            </w:r>
          </w:p>
          <w:p w:rsidR="006B35CA" w:rsidRPr="00500193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Work Creatively with Others</w:t>
            </w:r>
          </w:p>
          <w:p w:rsidR="006B35CA" w:rsidRPr="00500193" w:rsidRDefault="006B35CA" w:rsidP="00DA3F0F">
            <w:pPr>
              <w:spacing w:before="40" w:after="12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Implement Innovations</w:t>
            </w:r>
          </w:p>
          <w:p w:rsidR="006B35CA" w:rsidRPr="00500193" w:rsidRDefault="006B35CA" w:rsidP="008A2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Critical Thinking and Problem Solving</w:t>
            </w:r>
          </w:p>
          <w:p w:rsidR="006B35CA" w:rsidRPr="00500193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Reason Effectively</w:t>
            </w:r>
          </w:p>
          <w:p w:rsidR="006B35CA" w:rsidRPr="00500193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F40427">
              <w:rPr>
                <w:rFonts w:ascii="Arial" w:hAnsi="Arial" w:cs="Arial"/>
                <w:sz w:val="20"/>
                <w:szCs w:val="20"/>
              </w:rPr>
              <w:t>U</w:t>
            </w:r>
            <w:r w:rsidRPr="00500193">
              <w:rPr>
                <w:rFonts w:ascii="Arial" w:hAnsi="Arial" w:cs="Arial"/>
                <w:sz w:val="20"/>
                <w:szCs w:val="20"/>
              </w:rPr>
              <w:t>se Systems Thinking</w:t>
            </w:r>
          </w:p>
          <w:p w:rsidR="006B35CA" w:rsidRPr="00500193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B25589">
              <w:rPr>
                <w:rFonts w:ascii="Arial" w:hAnsi="Arial" w:cs="Arial"/>
                <w:sz w:val="20"/>
                <w:szCs w:val="20"/>
              </w:rPr>
              <w:t xml:space="preserve">Make Judgments and </w:t>
            </w:r>
            <w:r w:rsidRPr="00500193">
              <w:rPr>
                <w:rFonts w:ascii="Arial" w:hAnsi="Arial" w:cs="Arial"/>
                <w:sz w:val="20"/>
                <w:szCs w:val="20"/>
              </w:rPr>
              <w:t>Decisions</w:t>
            </w:r>
          </w:p>
          <w:p w:rsidR="006B35CA" w:rsidRPr="00500193" w:rsidRDefault="006B35CA" w:rsidP="00DA3F0F">
            <w:pPr>
              <w:spacing w:before="40" w:after="12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Solve Problems</w:t>
            </w:r>
          </w:p>
          <w:p w:rsidR="006B35CA" w:rsidRPr="00500193" w:rsidRDefault="006B35CA" w:rsidP="008A2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Communication and Collaboration</w:t>
            </w:r>
          </w:p>
          <w:p w:rsidR="006B35CA" w:rsidRPr="00500193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Communicate Clearly</w:t>
            </w:r>
          </w:p>
          <w:p w:rsidR="006B35CA" w:rsidRPr="00500193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Collaborate with Others</w:t>
            </w:r>
          </w:p>
        </w:tc>
        <w:tc>
          <w:tcPr>
            <w:tcW w:w="5327" w:type="dxa"/>
            <w:shd w:val="clear" w:color="auto" w:fill="auto"/>
          </w:tcPr>
          <w:p w:rsidR="006B35CA" w:rsidRPr="00500193" w:rsidRDefault="006B35CA" w:rsidP="007A6204">
            <w:pPr>
              <w:spacing w:before="6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INFORMATION, MEDIA </w:t>
            </w:r>
            <w:r w:rsidR="001C0E20" w:rsidRPr="00500193">
              <w:rPr>
                <w:rFonts w:ascii="Arial" w:hAnsi="Arial" w:cs="Arial"/>
                <w:b/>
                <w:sz w:val="20"/>
                <w:szCs w:val="20"/>
              </w:rPr>
              <w:t>&amp;</w:t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 TECHNOLOGY SKILLS</w:t>
            </w:r>
          </w:p>
          <w:p w:rsidR="006B35CA" w:rsidRPr="00500193" w:rsidRDefault="006B35CA" w:rsidP="008A2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Information Literacy</w:t>
            </w:r>
          </w:p>
          <w:p w:rsidR="006B35CA" w:rsidRPr="00500193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F40427">
              <w:rPr>
                <w:rFonts w:ascii="Arial" w:hAnsi="Arial" w:cs="Arial"/>
                <w:sz w:val="20"/>
                <w:szCs w:val="20"/>
              </w:rPr>
              <w:t>Access and</w:t>
            </w:r>
            <w:r w:rsidR="00B25589">
              <w:rPr>
                <w:rFonts w:ascii="Arial" w:hAnsi="Arial" w:cs="Arial"/>
                <w:sz w:val="20"/>
                <w:szCs w:val="20"/>
              </w:rPr>
              <w:t xml:space="preserve"> E</w:t>
            </w:r>
            <w:r w:rsidRPr="00500193">
              <w:rPr>
                <w:rFonts w:ascii="Arial" w:hAnsi="Arial" w:cs="Arial"/>
                <w:sz w:val="20"/>
                <w:szCs w:val="20"/>
              </w:rPr>
              <w:t>valuate Information</w:t>
            </w:r>
          </w:p>
          <w:p w:rsidR="006B35CA" w:rsidRPr="00500193" w:rsidRDefault="006B35CA" w:rsidP="00DA3F0F">
            <w:pPr>
              <w:spacing w:before="40" w:after="12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Use and Manage Information</w:t>
            </w:r>
          </w:p>
          <w:p w:rsidR="006B35CA" w:rsidRPr="00500193" w:rsidRDefault="006B35CA" w:rsidP="008A2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Media Literacy</w:t>
            </w:r>
          </w:p>
          <w:p w:rsidR="006B35CA" w:rsidRPr="00500193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Analyze Media</w:t>
            </w:r>
          </w:p>
          <w:p w:rsidR="006B35CA" w:rsidRPr="00500193" w:rsidRDefault="006B35CA" w:rsidP="00DA3F0F">
            <w:pPr>
              <w:spacing w:before="40" w:after="12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Create Media Products</w:t>
            </w:r>
          </w:p>
          <w:p w:rsidR="006B35CA" w:rsidRPr="00500193" w:rsidRDefault="006B35CA" w:rsidP="008A2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Information</w:t>
            </w:r>
            <w:r w:rsidR="00F40427">
              <w:rPr>
                <w:rFonts w:ascii="Arial" w:hAnsi="Arial" w:cs="Arial"/>
                <w:b/>
                <w:sz w:val="20"/>
                <w:szCs w:val="20"/>
              </w:rPr>
              <w:t>, Communications and Technology</w:t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br/>
              <w:t>(ICT Literacy)</w:t>
            </w:r>
          </w:p>
          <w:p w:rsidR="006B35CA" w:rsidRPr="00F40427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Apply Technology Effectively</w:t>
            </w:r>
          </w:p>
        </w:tc>
        <w:tc>
          <w:tcPr>
            <w:tcW w:w="4849" w:type="dxa"/>
            <w:shd w:val="clear" w:color="auto" w:fill="auto"/>
          </w:tcPr>
          <w:p w:rsidR="006B35CA" w:rsidRPr="00500193" w:rsidRDefault="006B35CA" w:rsidP="007A6204">
            <w:pPr>
              <w:spacing w:before="6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LIFE </w:t>
            </w:r>
            <w:r w:rsidR="001C0E20" w:rsidRPr="00500193">
              <w:rPr>
                <w:rFonts w:ascii="Arial" w:hAnsi="Arial" w:cs="Arial"/>
                <w:b/>
                <w:sz w:val="20"/>
                <w:szCs w:val="20"/>
              </w:rPr>
              <w:t>&amp;</w:t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 CAREER SKILLS</w:t>
            </w:r>
          </w:p>
          <w:p w:rsidR="006B35CA" w:rsidRPr="00500193" w:rsidRDefault="006B35CA" w:rsidP="008901C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Flexibility and Adaptability</w:t>
            </w:r>
          </w:p>
          <w:p w:rsidR="006B35CA" w:rsidRPr="00500193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Adapt to Change</w:t>
            </w:r>
          </w:p>
          <w:p w:rsidR="006B35CA" w:rsidRPr="00500193" w:rsidRDefault="006B35CA" w:rsidP="00DA3F0F">
            <w:pPr>
              <w:spacing w:before="40" w:after="12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Be Flexible</w:t>
            </w:r>
          </w:p>
          <w:p w:rsidR="006B35CA" w:rsidRPr="00500193" w:rsidRDefault="006B35CA" w:rsidP="008901C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Initiative and Self-Direction</w:t>
            </w:r>
          </w:p>
          <w:p w:rsidR="006B35CA" w:rsidRPr="00500193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Manage Goals and Time</w:t>
            </w:r>
          </w:p>
          <w:p w:rsidR="006B35CA" w:rsidRPr="00500193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Work Independently</w:t>
            </w:r>
          </w:p>
          <w:p w:rsidR="006B35CA" w:rsidRPr="00500193" w:rsidRDefault="006B35CA" w:rsidP="00DA3F0F">
            <w:pPr>
              <w:spacing w:before="4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Be Self-Directed Learners</w:t>
            </w:r>
          </w:p>
          <w:p w:rsidR="006B35CA" w:rsidRPr="00500193" w:rsidRDefault="006B35CA" w:rsidP="008901C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Social and Cross-Cultural</w:t>
            </w:r>
          </w:p>
          <w:p w:rsidR="006B35CA" w:rsidRPr="00500193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Interact Effectively with Others</w:t>
            </w:r>
          </w:p>
          <w:p w:rsidR="006B35CA" w:rsidRPr="00500193" w:rsidRDefault="006B35CA" w:rsidP="00DA3F0F">
            <w:pPr>
              <w:spacing w:before="40" w:after="12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Work Effectively in Diverse Teams</w:t>
            </w:r>
          </w:p>
          <w:p w:rsidR="006B35CA" w:rsidRPr="00500193" w:rsidRDefault="006B35CA" w:rsidP="004652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Productivity and Accountability</w:t>
            </w:r>
          </w:p>
          <w:p w:rsidR="006B35CA" w:rsidRPr="00500193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Manage Projects</w:t>
            </w:r>
          </w:p>
          <w:p w:rsidR="006B35CA" w:rsidRPr="00500193" w:rsidRDefault="006B35CA" w:rsidP="00DA3F0F">
            <w:pPr>
              <w:spacing w:before="40" w:after="12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Produce Results</w:t>
            </w:r>
          </w:p>
          <w:p w:rsidR="006B35CA" w:rsidRPr="00500193" w:rsidRDefault="006B35CA" w:rsidP="004652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Leadership and Responsibility</w:t>
            </w:r>
          </w:p>
          <w:p w:rsidR="006B35CA" w:rsidRPr="00500193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Guide and Lead Others</w:t>
            </w:r>
          </w:p>
          <w:p w:rsidR="006B35CA" w:rsidRPr="00500193" w:rsidRDefault="006B35CA" w:rsidP="00DA3F0F">
            <w:pPr>
              <w:spacing w:before="40" w:after="6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Be Responsible to Others</w:t>
            </w:r>
          </w:p>
        </w:tc>
      </w:tr>
    </w:tbl>
    <w:p w:rsidR="00E247BD" w:rsidRPr="0061539C" w:rsidRDefault="00E247BD" w:rsidP="00F40427">
      <w:pPr>
        <w:tabs>
          <w:tab w:val="left" w:pos="5120"/>
        </w:tabs>
        <w:ind w:hanging="990"/>
        <w:rPr>
          <w:rFonts w:ascii="Arial" w:hAnsi="Arial" w:cs="Arial"/>
          <w:color w:val="000000"/>
          <w:sz w:val="20"/>
          <w:szCs w:val="20"/>
        </w:rPr>
      </w:pPr>
    </w:p>
    <w:sectPr w:rsidR="00E247BD" w:rsidRPr="0061539C" w:rsidSect="00DA3F0F">
      <w:footerReference w:type="default" r:id="rId11"/>
      <w:pgSz w:w="15840" w:h="12240" w:orient="landscape" w:code="1"/>
      <w:pgMar w:top="1728" w:right="1440" w:bottom="576" w:left="1440" w:header="187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5E2A" w:rsidRDefault="000B5E2A">
      <w:r>
        <w:separator/>
      </w:r>
    </w:p>
  </w:endnote>
  <w:endnote w:type="continuationSeparator" w:id="0">
    <w:p w:rsidR="000B5E2A" w:rsidRDefault="000B5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Bold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78AB" w:rsidRPr="00B53743" w:rsidRDefault="00E378AB" w:rsidP="00834DDD">
    <w:pPr>
      <w:pStyle w:val="Footer"/>
      <w:tabs>
        <w:tab w:val="clear" w:pos="4320"/>
        <w:tab w:val="clear" w:pos="8640"/>
        <w:tab w:val="right" w:pos="12960"/>
      </w:tabs>
      <w:rPr>
        <w:rFonts w:ascii="Verdana" w:hAnsi="Verdan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5E2A" w:rsidRDefault="000B5E2A">
      <w:r>
        <w:separator/>
      </w:r>
    </w:p>
  </w:footnote>
  <w:footnote w:type="continuationSeparator" w:id="0">
    <w:p w:rsidR="000B5E2A" w:rsidRDefault="000B5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709"/>
    <w:multiLevelType w:val="hybridMultilevel"/>
    <w:tmpl w:val="2B5CA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D0378"/>
    <w:multiLevelType w:val="hybridMultilevel"/>
    <w:tmpl w:val="985A5EA8"/>
    <w:lvl w:ilvl="0" w:tplc="B51EEF6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39D8"/>
    <w:multiLevelType w:val="hybridMultilevel"/>
    <w:tmpl w:val="5192E3B4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D155D2"/>
    <w:multiLevelType w:val="hybridMultilevel"/>
    <w:tmpl w:val="517674BE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E16466"/>
    <w:multiLevelType w:val="hybridMultilevel"/>
    <w:tmpl w:val="C7C0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F2BE6"/>
    <w:multiLevelType w:val="hybridMultilevel"/>
    <w:tmpl w:val="A11E8EF0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0D2AA4"/>
    <w:multiLevelType w:val="hybridMultilevel"/>
    <w:tmpl w:val="13DC5E7A"/>
    <w:lvl w:ilvl="0" w:tplc="B51EEF6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22913"/>
    <w:multiLevelType w:val="hybridMultilevel"/>
    <w:tmpl w:val="D3FA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351CC"/>
    <w:multiLevelType w:val="hybridMultilevel"/>
    <w:tmpl w:val="9522E536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346085"/>
    <w:multiLevelType w:val="hybridMultilevel"/>
    <w:tmpl w:val="52B446B2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0404CB"/>
    <w:multiLevelType w:val="hybridMultilevel"/>
    <w:tmpl w:val="2268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B414F5"/>
    <w:multiLevelType w:val="hybridMultilevel"/>
    <w:tmpl w:val="4C641FDA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8D71FB"/>
    <w:multiLevelType w:val="hybridMultilevel"/>
    <w:tmpl w:val="EA8A71D2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505903"/>
    <w:multiLevelType w:val="hybridMultilevel"/>
    <w:tmpl w:val="39F0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9485A"/>
    <w:multiLevelType w:val="hybridMultilevel"/>
    <w:tmpl w:val="D7A2F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1179DA"/>
    <w:multiLevelType w:val="hybridMultilevel"/>
    <w:tmpl w:val="C0D2F078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1"/>
  </w:num>
  <w:num w:numId="5">
    <w:abstractNumId w:val="2"/>
  </w:num>
  <w:num w:numId="6">
    <w:abstractNumId w:val="1"/>
  </w:num>
  <w:num w:numId="7">
    <w:abstractNumId w:val="6"/>
  </w:num>
  <w:num w:numId="8">
    <w:abstractNumId w:val="9"/>
  </w:num>
  <w:num w:numId="9">
    <w:abstractNumId w:val="15"/>
  </w:num>
  <w:num w:numId="10">
    <w:abstractNumId w:val="12"/>
  </w:num>
  <w:num w:numId="11">
    <w:abstractNumId w:val="4"/>
  </w:num>
  <w:num w:numId="12">
    <w:abstractNumId w:val="14"/>
  </w:num>
  <w:num w:numId="13">
    <w:abstractNumId w:val="7"/>
  </w:num>
  <w:num w:numId="14">
    <w:abstractNumId w:val="13"/>
  </w:num>
  <w:num w:numId="15">
    <w:abstractNumId w:val="0"/>
  </w:num>
  <w:num w:numId="16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gutterAtTop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61"/>
    <w:rsid w:val="000013B2"/>
    <w:rsid w:val="000015B7"/>
    <w:rsid w:val="00001CE1"/>
    <w:rsid w:val="00002E3A"/>
    <w:rsid w:val="00004C70"/>
    <w:rsid w:val="00005D2D"/>
    <w:rsid w:val="000204ED"/>
    <w:rsid w:val="000242AD"/>
    <w:rsid w:val="00032794"/>
    <w:rsid w:val="00033F81"/>
    <w:rsid w:val="00036C72"/>
    <w:rsid w:val="00043BED"/>
    <w:rsid w:val="000447CF"/>
    <w:rsid w:val="00045D0C"/>
    <w:rsid w:val="000512BC"/>
    <w:rsid w:val="00056DCB"/>
    <w:rsid w:val="0006405E"/>
    <w:rsid w:val="00070AF4"/>
    <w:rsid w:val="00074E12"/>
    <w:rsid w:val="000842E3"/>
    <w:rsid w:val="0008702E"/>
    <w:rsid w:val="00091007"/>
    <w:rsid w:val="00092448"/>
    <w:rsid w:val="000A7787"/>
    <w:rsid w:val="000B210D"/>
    <w:rsid w:val="000B2F08"/>
    <w:rsid w:val="000B5E2A"/>
    <w:rsid w:val="000B68A5"/>
    <w:rsid w:val="000C1236"/>
    <w:rsid w:val="000C3580"/>
    <w:rsid w:val="000C3A4B"/>
    <w:rsid w:val="000D42FF"/>
    <w:rsid w:val="000D592A"/>
    <w:rsid w:val="000D7E8B"/>
    <w:rsid w:val="000E1579"/>
    <w:rsid w:val="000E241F"/>
    <w:rsid w:val="000E2AC1"/>
    <w:rsid w:val="000E3444"/>
    <w:rsid w:val="000E43B8"/>
    <w:rsid w:val="000E5B52"/>
    <w:rsid w:val="000E609C"/>
    <w:rsid w:val="000F2E14"/>
    <w:rsid w:val="000F5E04"/>
    <w:rsid w:val="00110891"/>
    <w:rsid w:val="00111322"/>
    <w:rsid w:val="0011169B"/>
    <w:rsid w:val="0011177A"/>
    <w:rsid w:val="00116ABD"/>
    <w:rsid w:val="00122C44"/>
    <w:rsid w:val="0012463E"/>
    <w:rsid w:val="00130013"/>
    <w:rsid w:val="0013424D"/>
    <w:rsid w:val="00137B89"/>
    <w:rsid w:val="0014066D"/>
    <w:rsid w:val="0014357B"/>
    <w:rsid w:val="00144BA4"/>
    <w:rsid w:val="001466C4"/>
    <w:rsid w:val="0015248B"/>
    <w:rsid w:val="00160A55"/>
    <w:rsid w:val="00161AF5"/>
    <w:rsid w:val="00164229"/>
    <w:rsid w:val="001644E4"/>
    <w:rsid w:val="00166A62"/>
    <w:rsid w:val="00171B5A"/>
    <w:rsid w:val="001731BA"/>
    <w:rsid w:val="00174250"/>
    <w:rsid w:val="0017715E"/>
    <w:rsid w:val="00177649"/>
    <w:rsid w:val="00181CCF"/>
    <w:rsid w:val="00183DB8"/>
    <w:rsid w:val="001922C3"/>
    <w:rsid w:val="0019376A"/>
    <w:rsid w:val="00195AA2"/>
    <w:rsid w:val="001A14B4"/>
    <w:rsid w:val="001A1C77"/>
    <w:rsid w:val="001A51F7"/>
    <w:rsid w:val="001A554F"/>
    <w:rsid w:val="001A6947"/>
    <w:rsid w:val="001A6ACD"/>
    <w:rsid w:val="001A6C66"/>
    <w:rsid w:val="001B03A3"/>
    <w:rsid w:val="001B2A6C"/>
    <w:rsid w:val="001C0214"/>
    <w:rsid w:val="001C0E20"/>
    <w:rsid w:val="001D1BF5"/>
    <w:rsid w:val="001D1BFA"/>
    <w:rsid w:val="001D5FC0"/>
    <w:rsid w:val="001E2118"/>
    <w:rsid w:val="001F0CCB"/>
    <w:rsid w:val="002000A8"/>
    <w:rsid w:val="00200C6F"/>
    <w:rsid w:val="00201EA4"/>
    <w:rsid w:val="00205D64"/>
    <w:rsid w:val="0021093D"/>
    <w:rsid w:val="00213256"/>
    <w:rsid w:val="002171C6"/>
    <w:rsid w:val="002222F4"/>
    <w:rsid w:val="00225D98"/>
    <w:rsid w:val="00230C96"/>
    <w:rsid w:val="00235061"/>
    <w:rsid w:val="00235887"/>
    <w:rsid w:val="0023595E"/>
    <w:rsid w:val="00243F43"/>
    <w:rsid w:val="0024756F"/>
    <w:rsid w:val="0025028B"/>
    <w:rsid w:val="002526F6"/>
    <w:rsid w:val="0025307B"/>
    <w:rsid w:val="002548DD"/>
    <w:rsid w:val="00255FCE"/>
    <w:rsid w:val="00264091"/>
    <w:rsid w:val="002666FA"/>
    <w:rsid w:val="00266EDD"/>
    <w:rsid w:val="00277E67"/>
    <w:rsid w:val="00294335"/>
    <w:rsid w:val="00294CB4"/>
    <w:rsid w:val="00295942"/>
    <w:rsid w:val="00296D1B"/>
    <w:rsid w:val="002A13B7"/>
    <w:rsid w:val="002A1A06"/>
    <w:rsid w:val="002A251C"/>
    <w:rsid w:val="002A2AB2"/>
    <w:rsid w:val="002A4E5C"/>
    <w:rsid w:val="002B0105"/>
    <w:rsid w:val="002B5293"/>
    <w:rsid w:val="002B6CA4"/>
    <w:rsid w:val="002B769B"/>
    <w:rsid w:val="002C1F30"/>
    <w:rsid w:val="002C206C"/>
    <w:rsid w:val="002C3DA1"/>
    <w:rsid w:val="002C700A"/>
    <w:rsid w:val="002D08EA"/>
    <w:rsid w:val="002D0A4E"/>
    <w:rsid w:val="002D12EE"/>
    <w:rsid w:val="002D3B0B"/>
    <w:rsid w:val="002E41F9"/>
    <w:rsid w:val="002E7564"/>
    <w:rsid w:val="002F0C56"/>
    <w:rsid w:val="002F31BD"/>
    <w:rsid w:val="002F6000"/>
    <w:rsid w:val="0031100C"/>
    <w:rsid w:val="00311C17"/>
    <w:rsid w:val="00312D45"/>
    <w:rsid w:val="00312E55"/>
    <w:rsid w:val="00316D43"/>
    <w:rsid w:val="00320DD0"/>
    <w:rsid w:val="00322F47"/>
    <w:rsid w:val="00323BDB"/>
    <w:rsid w:val="00324670"/>
    <w:rsid w:val="003307BB"/>
    <w:rsid w:val="00330DED"/>
    <w:rsid w:val="003313DC"/>
    <w:rsid w:val="003413DA"/>
    <w:rsid w:val="00344785"/>
    <w:rsid w:val="00344E47"/>
    <w:rsid w:val="003463B5"/>
    <w:rsid w:val="00346C35"/>
    <w:rsid w:val="00346EBD"/>
    <w:rsid w:val="003509DB"/>
    <w:rsid w:val="00350B66"/>
    <w:rsid w:val="00357B18"/>
    <w:rsid w:val="003640DD"/>
    <w:rsid w:val="00366205"/>
    <w:rsid w:val="003725C0"/>
    <w:rsid w:val="00377718"/>
    <w:rsid w:val="00384CA8"/>
    <w:rsid w:val="0038669B"/>
    <w:rsid w:val="00394294"/>
    <w:rsid w:val="003A29C4"/>
    <w:rsid w:val="003B0BCB"/>
    <w:rsid w:val="003B139C"/>
    <w:rsid w:val="003B67BB"/>
    <w:rsid w:val="003B7686"/>
    <w:rsid w:val="003C1069"/>
    <w:rsid w:val="003C1B72"/>
    <w:rsid w:val="003C2B9C"/>
    <w:rsid w:val="003D1347"/>
    <w:rsid w:val="003D394F"/>
    <w:rsid w:val="003D52A2"/>
    <w:rsid w:val="003D7B55"/>
    <w:rsid w:val="003E0631"/>
    <w:rsid w:val="003E1EA7"/>
    <w:rsid w:val="003E7F3C"/>
    <w:rsid w:val="003F032C"/>
    <w:rsid w:val="003F65CC"/>
    <w:rsid w:val="00401FD6"/>
    <w:rsid w:val="00403E41"/>
    <w:rsid w:val="00410959"/>
    <w:rsid w:val="004118B9"/>
    <w:rsid w:val="00415642"/>
    <w:rsid w:val="004160AB"/>
    <w:rsid w:val="00424C4E"/>
    <w:rsid w:val="00426A03"/>
    <w:rsid w:val="00427C62"/>
    <w:rsid w:val="00431016"/>
    <w:rsid w:val="00432CF0"/>
    <w:rsid w:val="0045045A"/>
    <w:rsid w:val="00454C19"/>
    <w:rsid w:val="0045614E"/>
    <w:rsid w:val="004563CA"/>
    <w:rsid w:val="0045729A"/>
    <w:rsid w:val="004652AB"/>
    <w:rsid w:val="004664CA"/>
    <w:rsid w:val="00470357"/>
    <w:rsid w:val="004704FE"/>
    <w:rsid w:val="0047269B"/>
    <w:rsid w:val="00476209"/>
    <w:rsid w:val="00476279"/>
    <w:rsid w:val="004869DE"/>
    <w:rsid w:val="00493964"/>
    <w:rsid w:val="00494A05"/>
    <w:rsid w:val="00495801"/>
    <w:rsid w:val="00495FC2"/>
    <w:rsid w:val="004A1FA6"/>
    <w:rsid w:val="004A4700"/>
    <w:rsid w:val="004B351E"/>
    <w:rsid w:val="004B3820"/>
    <w:rsid w:val="004C2040"/>
    <w:rsid w:val="004C37A0"/>
    <w:rsid w:val="004E1AE0"/>
    <w:rsid w:val="004E51DF"/>
    <w:rsid w:val="004E5388"/>
    <w:rsid w:val="004E6D8F"/>
    <w:rsid w:val="004F02B0"/>
    <w:rsid w:val="00500193"/>
    <w:rsid w:val="00504F64"/>
    <w:rsid w:val="00505755"/>
    <w:rsid w:val="00506503"/>
    <w:rsid w:val="00512A12"/>
    <w:rsid w:val="00513384"/>
    <w:rsid w:val="00516125"/>
    <w:rsid w:val="0051710D"/>
    <w:rsid w:val="00522C11"/>
    <w:rsid w:val="00530901"/>
    <w:rsid w:val="00533DBA"/>
    <w:rsid w:val="0053478F"/>
    <w:rsid w:val="0053792E"/>
    <w:rsid w:val="0054311A"/>
    <w:rsid w:val="00552A6C"/>
    <w:rsid w:val="00553198"/>
    <w:rsid w:val="00554DB3"/>
    <w:rsid w:val="0056052C"/>
    <w:rsid w:val="00566543"/>
    <w:rsid w:val="00567ECB"/>
    <w:rsid w:val="00577102"/>
    <w:rsid w:val="005808ED"/>
    <w:rsid w:val="00581FF0"/>
    <w:rsid w:val="00592ABA"/>
    <w:rsid w:val="005A7C8A"/>
    <w:rsid w:val="005B1158"/>
    <w:rsid w:val="005C2856"/>
    <w:rsid w:val="005C3038"/>
    <w:rsid w:val="005C5E0E"/>
    <w:rsid w:val="005C7487"/>
    <w:rsid w:val="005E1CEA"/>
    <w:rsid w:val="005E2F28"/>
    <w:rsid w:val="005E62C0"/>
    <w:rsid w:val="005E7E3F"/>
    <w:rsid w:val="005F20A0"/>
    <w:rsid w:val="005F2AE0"/>
    <w:rsid w:val="005F2F5F"/>
    <w:rsid w:val="005F32D6"/>
    <w:rsid w:val="005F7546"/>
    <w:rsid w:val="0060795A"/>
    <w:rsid w:val="00607E87"/>
    <w:rsid w:val="00610525"/>
    <w:rsid w:val="0061539C"/>
    <w:rsid w:val="0062182D"/>
    <w:rsid w:val="00623F9A"/>
    <w:rsid w:val="00625E60"/>
    <w:rsid w:val="00631827"/>
    <w:rsid w:val="00633A71"/>
    <w:rsid w:val="006344AC"/>
    <w:rsid w:val="00635E58"/>
    <w:rsid w:val="00644CC6"/>
    <w:rsid w:val="00646AA5"/>
    <w:rsid w:val="00652394"/>
    <w:rsid w:val="006541E9"/>
    <w:rsid w:val="00660538"/>
    <w:rsid w:val="006632C5"/>
    <w:rsid w:val="00666D3F"/>
    <w:rsid w:val="006706BA"/>
    <w:rsid w:val="006726AF"/>
    <w:rsid w:val="00676DB2"/>
    <w:rsid w:val="00677B53"/>
    <w:rsid w:val="00677FB7"/>
    <w:rsid w:val="00680351"/>
    <w:rsid w:val="00680E6B"/>
    <w:rsid w:val="006828F5"/>
    <w:rsid w:val="00685425"/>
    <w:rsid w:val="00690DE1"/>
    <w:rsid w:val="006964B2"/>
    <w:rsid w:val="006A23CE"/>
    <w:rsid w:val="006A3FF0"/>
    <w:rsid w:val="006B1E38"/>
    <w:rsid w:val="006B2523"/>
    <w:rsid w:val="006B2AB2"/>
    <w:rsid w:val="006B35CA"/>
    <w:rsid w:val="006B50C8"/>
    <w:rsid w:val="006B5AC9"/>
    <w:rsid w:val="006B5E54"/>
    <w:rsid w:val="006C1C56"/>
    <w:rsid w:val="006D24E8"/>
    <w:rsid w:val="006D2FF4"/>
    <w:rsid w:val="006D65F2"/>
    <w:rsid w:val="006D6610"/>
    <w:rsid w:val="006D7A40"/>
    <w:rsid w:val="006E0371"/>
    <w:rsid w:val="006E1CC0"/>
    <w:rsid w:val="006E3400"/>
    <w:rsid w:val="006E6BC0"/>
    <w:rsid w:val="006F31E6"/>
    <w:rsid w:val="006F4385"/>
    <w:rsid w:val="006F5370"/>
    <w:rsid w:val="00704DAB"/>
    <w:rsid w:val="007130B0"/>
    <w:rsid w:val="00713E06"/>
    <w:rsid w:val="00715F01"/>
    <w:rsid w:val="00717847"/>
    <w:rsid w:val="007204C6"/>
    <w:rsid w:val="007209B7"/>
    <w:rsid w:val="00721054"/>
    <w:rsid w:val="007218D8"/>
    <w:rsid w:val="0072260D"/>
    <w:rsid w:val="00726695"/>
    <w:rsid w:val="00733594"/>
    <w:rsid w:val="007437F8"/>
    <w:rsid w:val="00750C61"/>
    <w:rsid w:val="00750D07"/>
    <w:rsid w:val="00750FBF"/>
    <w:rsid w:val="007510F6"/>
    <w:rsid w:val="00766376"/>
    <w:rsid w:val="007758E4"/>
    <w:rsid w:val="007761A3"/>
    <w:rsid w:val="00777296"/>
    <w:rsid w:val="007776C4"/>
    <w:rsid w:val="00777C93"/>
    <w:rsid w:val="00784AC6"/>
    <w:rsid w:val="00786A4B"/>
    <w:rsid w:val="00790877"/>
    <w:rsid w:val="007921BD"/>
    <w:rsid w:val="0079503F"/>
    <w:rsid w:val="00796CCE"/>
    <w:rsid w:val="007A00EC"/>
    <w:rsid w:val="007A6204"/>
    <w:rsid w:val="007A71CA"/>
    <w:rsid w:val="007A79B2"/>
    <w:rsid w:val="007B581E"/>
    <w:rsid w:val="007B7F39"/>
    <w:rsid w:val="007C0B16"/>
    <w:rsid w:val="007C0D7F"/>
    <w:rsid w:val="007C1D38"/>
    <w:rsid w:val="007C68C9"/>
    <w:rsid w:val="007C7E5E"/>
    <w:rsid w:val="007D3AC7"/>
    <w:rsid w:val="007D40F4"/>
    <w:rsid w:val="007D708B"/>
    <w:rsid w:val="007E32F9"/>
    <w:rsid w:val="007E4D53"/>
    <w:rsid w:val="007F049A"/>
    <w:rsid w:val="007F167F"/>
    <w:rsid w:val="007F5181"/>
    <w:rsid w:val="00801211"/>
    <w:rsid w:val="00804028"/>
    <w:rsid w:val="00813134"/>
    <w:rsid w:val="008146C2"/>
    <w:rsid w:val="00823B98"/>
    <w:rsid w:val="00824DCE"/>
    <w:rsid w:val="00830A9E"/>
    <w:rsid w:val="00834DDD"/>
    <w:rsid w:val="00835BFC"/>
    <w:rsid w:val="00841201"/>
    <w:rsid w:val="00841EEA"/>
    <w:rsid w:val="008440B8"/>
    <w:rsid w:val="008446BD"/>
    <w:rsid w:val="00845CAF"/>
    <w:rsid w:val="008501FB"/>
    <w:rsid w:val="0085285A"/>
    <w:rsid w:val="00852D15"/>
    <w:rsid w:val="00856AFC"/>
    <w:rsid w:val="00857380"/>
    <w:rsid w:val="00860C25"/>
    <w:rsid w:val="00861693"/>
    <w:rsid w:val="0086172F"/>
    <w:rsid w:val="00862153"/>
    <w:rsid w:val="008636A1"/>
    <w:rsid w:val="00864B74"/>
    <w:rsid w:val="008667C8"/>
    <w:rsid w:val="0087188A"/>
    <w:rsid w:val="00871F86"/>
    <w:rsid w:val="008901C4"/>
    <w:rsid w:val="0089447C"/>
    <w:rsid w:val="00896FB4"/>
    <w:rsid w:val="00897457"/>
    <w:rsid w:val="00897610"/>
    <w:rsid w:val="00897BA1"/>
    <w:rsid w:val="008A2813"/>
    <w:rsid w:val="008A60B7"/>
    <w:rsid w:val="008B398B"/>
    <w:rsid w:val="008B41DB"/>
    <w:rsid w:val="008C33BC"/>
    <w:rsid w:val="008C5D17"/>
    <w:rsid w:val="008C6554"/>
    <w:rsid w:val="008D02AF"/>
    <w:rsid w:val="008D02E9"/>
    <w:rsid w:val="008D1199"/>
    <w:rsid w:val="008E0908"/>
    <w:rsid w:val="008E0E1B"/>
    <w:rsid w:val="008E45E7"/>
    <w:rsid w:val="008E599F"/>
    <w:rsid w:val="008F1439"/>
    <w:rsid w:val="008F67EE"/>
    <w:rsid w:val="00914248"/>
    <w:rsid w:val="00916282"/>
    <w:rsid w:val="00920306"/>
    <w:rsid w:val="00923426"/>
    <w:rsid w:val="00925C0A"/>
    <w:rsid w:val="009261CF"/>
    <w:rsid w:val="009262F1"/>
    <w:rsid w:val="009308DE"/>
    <w:rsid w:val="0093550A"/>
    <w:rsid w:val="0094712D"/>
    <w:rsid w:val="00951593"/>
    <w:rsid w:val="009561F9"/>
    <w:rsid w:val="009620E2"/>
    <w:rsid w:val="009639F7"/>
    <w:rsid w:val="00963D05"/>
    <w:rsid w:val="0096414B"/>
    <w:rsid w:val="00966766"/>
    <w:rsid w:val="00970D8D"/>
    <w:rsid w:val="00971C0D"/>
    <w:rsid w:val="009759BD"/>
    <w:rsid w:val="009775A8"/>
    <w:rsid w:val="00983F9B"/>
    <w:rsid w:val="00987402"/>
    <w:rsid w:val="009A1993"/>
    <w:rsid w:val="009A2E7B"/>
    <w:rsid w:val="009B094B"/>
    <w:rsid w:val="009B3093"/>
    <w:rsid w:val="009B51E2"/>
    <w:rsid w:val="009B689B"/>
    <w:rsid w:val="009B7418"/>
    <w:rsid w:val="009B7DF3"/>
    <w:rsid w:val="009C28EA"/>
    <w:rsid w:val="009C4F0F"/>
    <w:rsid w:val="009D4F6A"/>
    <w:rsid w:val="009D5F84"/>
    <w:rsid w:val="009D775F"/>
    <w:rsid w:val="009E29E2"/>
    <w:rsid w:val="009E3ECE"/>
    <w:rsid w:val="009E6408"/>
    <w:rsid w:val="009F385F"/>
    <w:rsid w:val="00A021D5"/>
    <w:rsid w:val="00A024DB"/>
    <w:rsid w:val="00A06287"/>
    <w:rsid w:val="00A13627"/>
    <w:rsid w:val="00A13C13"/>
    <w:rsid w:val="00A14124"/>
    <w:rsid w:val="00A164AE"/>
    <w:rsid w:val="00A17BFC"/>
    <w:rsid w:val="00A21375"/>
    <w:rsid w:val="00A35E6C"/>
    <w:rsid w:val="00A36C79"/>
    <w:rsid w:val="00A4181B"/>
    <w:rsid w:val="00A41E03"/>
    <w:rsid w:val="00A459D2"/>
    <w:rsid w:val="00A45C3D"/>
    <w:rsid w:val="00A45DF9"/>
    <w:rsid w:val="00A47F61"/>
    <w:rsid w:val="00A57A82"/>
    <w:rsid w:val="00A63F98"/>
    <w:rsid w:val="00A703CB"/>
    <w:rsid w:val="00A75CB3"/>
    <w:rsid w:val="00A77FBD"/>
    <w:rsid w:val="00A8322F"/>
    <w:rsid w:val="00A832EE"/>
    <w:rsid w:val="00A8335B"/>
    <w:rsid w:val="00A8473D"/>
    <w:rsid w:val="00A9258C"/>
    <w:rsid w:val="00A9566C"/>
    <w:rsid w:val="00AA2312"/>
    <w:rsid w:val="00AA4B05"/>
    <w:rsid w:val="00AB0F2C"/>
    <w:rsid w:val="00AB196A"/>
    <w:rsid w:val="00AB4F32"/>
    <w:rsid w:val="00AD0D35"/>
    <w:rsid w:val="00AD2B30"/>
    <w:rsid w:val="00AD541C"/>
    <w:rsid w:val="00AD5EC4"/>
    <w:rsid w:val="00AE0469"/>
    <w:rsid w:val="00AE26F6"/>
    <w:rsid w:val="00AF2BE4"/>
    <w:rsid w:val="00AF2EC7"/>
    <w:rsid w:val="00AF3D8C"/>
    <w:rsid w:val="00B03997"/>
    <w:rsid w:val="00B06200"/>
    <w:rsid w:val="00B07737"/>
    <w:rsid w:val="00B07812"/>
    <w:rsid w:val="00B100A8"/>
    <w:rsid w:val="00B11781"/>
    <w:rsid w:val="00B140DF"/>
    <w:rsid w:val="00B20AC0"/>
    <w:rsid w:val="00B21A82"/>
    <w:rsid w:val="00B25589"/>
    <w:rsid w:val="00B53743"/>
    <w:rsid w:val="00B53E66"/>
    <w:rsid w:val="00B53F8E"/>
    <w:rsid w:val="00B572BC"/>
    <w:rsid w:val="00B73C62"/>
    <w:rsid w:val="00B746CA"/>
    <w:rsid w:val="00B76BB4"/>
    <w:rsid w:val="00B779A7"/>
    <w:rsid w:val="00B8017C"/>
    <w:rsid w:val="00B97ECD"/>
    <w:rsid w:val="00BA1672"/>
    <w:rsid w:val="00BA45C4"/>
    <w:rsid w:val="00BB3039"/>
    <w:rsid w:val="00BB5485"/>
    <w:rsid w:val="00BB5E9E"/>
    <w:rsid w:val="00BB6334"/>
    <w:rsid w:val="00BC02AB"/>
    <w:rsid w:val="00BC1130"/>
    <w:rsid w:val="00BC1495"/>
    <w:rsid w:val="00BC2BC9"/>
    <w:rsid w:val="00BC2FA1"/>
    <w:rsid w:val="00BC3322"/>
    <w:rsid w:val="00BC6678"/>
    <w:rsid w:val="00BD0652"/>
    <w:rsid w:val="00BD27E3"/>
    <w:rsid w:val="00BD5720"/>
    <w:rsid w:val="00BE05DA"/>
    <w:rsid w:val="00BE472D"/>
    <w:rsid w:val="00C00EBF"/>
    <w:rsid w:val="00C0614E"/>
    <w:rsid w:val="00C10BD7"/>
    <w:rsid w:val="00C10D96"/>
    <w:rsid w:val="00C11FB3"/>
    <w:rsid w:val="00C1337B"/>
    <w:rsid w:val="00C15C40"/>
    <w:rsid w:val="00C20599"/>
    <w:rsid w:val="00C2471A"/>
    <w:rsid w:val="00C27C99"/>
    <w:rsid w:val="00C3636A"/>
    <w:rsid w:val="00C369D2"/>
    <w:rsid w:val="00C4289F"/>
    <w:rsid w:val="00C45F09"/>
    <w:rsid w:val="00C4670E"/>
    <w:rsid w:val="00C50D21"/>
    <w:rsid w:val="00C51A99"/>
    <w:rsid w:val="00C52393"/>
    <w:rsid w:val="00C5266A"/>
    <w:rsid w:val="00C530F0"/>
    <w:rsid w:val="00C5729E"/>
    <w:rsid w:val="00C5743A"/>
    <w:rsid w:val="00C57851"/>
    <w:rsid w:val="00C6390A"/>
    <w:rsid w:val="00C64FBF"/>
    <w:rsid w:val="00C66EAE"/>
    <w:rsid w:val="00C70205"/>
    <w:rsid w:val="00C758D0"/>
    <w:rsid w:val="00C817BE"/>
    <w:rsid w:val="00C8307C"/>
    <w:rsid w:val="00C87E8C"/>
    <w:rsid w:val="00C93B37"/>
    <w:rsid w:val="00CA251A"/>
    <w:rsid w:val="00CA2F20"/>
    <w:rsid w:val="00CB2DCD"/>
    <w:rsid w:val="00CC1E26"/>
    <w:rsid w:val="00CC35E4"/>
    <w:rsid w:val="00CD07A9"/>
    <w:rsid w:val="00CD4A1A"/>
    <w:rsid w:val="00CD6947"/>
    <w:rsid w:val="00CD7F99"/>
    <w:rsid w:val="00CE002B"/>
    <w:rsid w:val="00CE5346"/>
    <w:rsid w:val="00CE5822"/>
    <w:rsid w:val="00CF393B"/>
    <w:rsid w:val="00D1049C"/>
    <w:rsid w:val="00D10A98"/>
    <w:rsid w:val="00D11569"/>
    <w:rsid w:val="00D13D63"/>
    <w:rsid w:val="00D20F5B"/>
    <w:rsid w:val="00D21547"/>
    <w:rsid w:val="00D2414D"/>
    <w:rsid w:val="00D27F9A"/>
    <w:rsid w:val="00D313E2"/>
    <w:rsid w:val="00D322A7"/>
    <w:rsid w:val="00D323E8"/>
    <w:rsid w:val="00D32A99"/>
    <w:rsid w:val="00D37A1B"/>
    <w:rsid w:val="00D43E63"/>
    <w:rsid w:val="00D5211E"/>
    <w:rsid w:val="00D6322A"/>
    <w:rsid w:val="00D67FEB"/>
    <w:rsid w:val="00D7050D"/>
    <w:rsid w:val="00D7187F"/>
    <w:rsid w:val="00D75D17"/>
    <w:rsid w:val="00D8497D"/>
    <w:rsid w:val="00D84EC9"/>
    <w:rsid w:val="00D86839"/>
    <w:rsid w:val="00D91E3A"/>
    <w:rsid w:val="00D976BF"/>
    <w:rsid w:val="00DA3F0F"/>
    <w:rsid w:val="00DA74D9"/>
    <w:rsid w:val="00DB0263"/>
    <w:rsid w:val="00DB4420"/>
    <w:rsid w:val="00DB6CD0"/>
    <w:rsid w:val="00DC106F"/>
    <w:rsid w:val="00DD140B"/>
    <w:rsid w:val="00DE16AD"/>
    <w:rsid w:val="00DE1C59"/>
    <w:rsid w:val="00DE74F6"/>
    <w:rsid w:val="00DF1808"/>
    <w:rsid w:val="00DF4DE0"/>
    <w:rsid w:val="00DF6960"/>
    <w:rsid w:val="00E01EE2"/>
    <w:rsid w:val="00E11EAD"/>
    <w:rsid w:val="00E12058"/>
    <w:rsid w:val="00E209F5"/>
    <w:rsid w:val="00E21456"/>
    <w:rsid w:val="00E247BD"/>
    <w:rsid w:val="00E251E3"/>
    <w:rsid w:val="00E25892"/>
    <w:rsid w:val="00E25E51"/>
    <w:rsid w:val="00E31752"/>
    <w:rsid w:val="00E31765"/>
    <w:rsid w:val="00E360E7"/>
    <w:rsid w:val="00E378AB"/>
    <w:rsid w:val="00E40D7A"/>
    <w:rsid w:val="00E415F1"/>
    <w:rsid w:val="00E52031"/>
    <w:rsid w:val="00E564B9"/>
    <w:rsid w:val="00E674A1"/>
    <w:rsid w:val="00E7179A"/>
    <w:rsid w:val="00E7368D"/>
    <w:rsid w:val="00E7407F"/>
    <w:rsid w:val="00E745C4"/>
    <w:rsid w:val="00E76777"/>
    <w:rsid w:val="00E77839"/>
    <w:rsid w:val="00E834DC"/>
    <w:rsid w:val="00E84628"/>
    <w:rsid w:val="00E877B3"/>
    <w:rsid w:val="00E91013"/>
    <w:rsid w:val="00E9571C"/>
    <w:rsid w:val="00E95E03"/>
    <w:rsid w:val="00EA032D"/>
    <w:rsid w:val="00EA45DA"/>
    <w:rsid w:val="00EA62DF"/>
    <w:rsid w:val="00EB2984"/>
    <w:rsid w:val="00EB387C"/>
    <w:rsid w:val="00EB60F6"/>
    <w:rsid w:val="00EE1655"/>
    <w:rsid w:val="00EE64E2"/>
    <w:rsid w:val="00EF539A"/>
    <w:rsid w:val="00EF59A0"/>
    <w:rsid w:val="00F003B1"/>
    <w:rsid w:val="00F03FAE"/>
    <w:rsid w:val="00F10842"/>
    <w:rsid w:val="00F10857"/>
    <w:rsid w:val="00F14E8B"/>
    <w:rsid w:val="00F154B5"/>
    <w:rsid w:val="00F169FC"/>
    <w:rsid w:val="00F17B77"/>
    <w:rsid w:val="00F20D61"/>
    <w:rsid w:val="00F227F9"/>
    <w:rsid w:val="00F230C1"/>
    <w:rsid w:val="00F24D51"/>
    <w:rsid w:val="00F31ADB"/>
    <w:rsid w:val="00F33F3A"/>
    <w:rsid w:val="00F36ADA"/>
    <w:rsid w:val="00F40427"/>
    <w:rsid w:val="00F47216"/>
    <w:rsid w:val="00F53F73"/>
    <w:rsid w:val="00F6501E"/>
    <w:rsid w:val="00F65479"/>
    <w:rsid w:val="00F70E95"/>
    <w:rsid w:val="00F71E08"/>
    <w:rsid w:val="00F722C1"/>
    <w:rsid w:val="00F76DBC"/>
    <w:rsid w:val="00F83C85"/>
    <w:rsid w:val="00F90318"/>
    <w:rsid w:val="00F9649B"/>
    <w:rsid w:val="00FA6CAA"/>
    <w:rsid w:val="00FC6B25"/>
    <w:rsid w:val="00FD1DD7"/>
    <w:rsid w:val="00FD548C"/>
    <w:rsid w:val="00FD7FBA"/>
    <w:rsid w:val="00FE4BBA"/>
    <w:rsid w:val="00FE6A38"/>
    <w:rsid w:val="00FF1A94"/>
    <w:rsid w:val="00FF382F"/>
    <w:rsid w:val="00FF4C8D"/>
    <w:rsid w:val="00FF6BD5"/>
    <w:rsid w:val="00FF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87227E"/>
  <w15:chartTrackingRefBased/>
  <w15:docId w15:val="{F305733E-B610-774C-87A1-3B18DDFD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30013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4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ind w:right="-540"/>
      <w:outlineLvl w:val="3"/>
    </w:pPr>
    <w:rPr>
      <w:color w:val="000000"/>
      <w:sz w:val="28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rFonts w:ascii="Arial" w:hAnsi="Arial"/>
      <w:i/>
      <w:color w:val="00000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Century Gothic" w:eastAsia="Times" w:hAnsi="Century Gothic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56"/>
    </w:rPr>
  </w:style>
  <w:style w:type="paragraph" w:styleId="Subtitle">
    <w:name w:val="Subtitle"/>
    <w:basedOn w:val="Normal"/>
    <w:qFormat/>
    <w:rPr>
      <w:b/>
      <w:bCs/>
      <w:sz w:val="56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540"/>
        <w:tab w:val="left" w:pos="3780"/>
      </w:tabs>
      <w:ind w:left="-180"/>
      <w:jc w:val="center"/>
    </w:pPr>
    <w:rPr>
      <w:rFonts w:ascii="Century Gothic" w:eastAsia="Times" w:hAnsi="Century Gothic"/>
      <w:b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ind w:left="720"/>
    </w:pPr>
    <w:rPr>
      <w:rFonts w:ascii="Arial" w:hAnsi="Arial"/>
    </w:rPr>
  </w:style>
  <w:style w:type="paragraph" w:styleId="BodyText">
    <w:name w:val="Body Text"/>
    <w:basedOn w:val="Normal"/>
    <w:pPr>
      <w:spacing w:line="360" w:lineRule="auto"/>
      <w:jc w:val="both"/>
    </w:pPr>
    <w:rPr>
      <w:rFonts w:ascii="Arial" w:hAnsi="Arial"/>
    </w:rPr>
  </w:style>
  <w:style w:type="paragraph" w:styleId="BodyText2">
    <w:name w:val="Body Text 2"/>
    <w:basedOn w:val="Normal"/>
    <w:rPr>
      <w:rFonts w:ascii="Arial" w:hAnsi="Arial"/>
      <w:b/>
    </w:rPr>
  </w:style>
  <w:style w:type="paragraph" w:styleId="BodyText3">
    <w:name w:val="Body Text 3"/>
    <w:basedOn w:val="Normal"/>
    <w:pPr>
      <w:jc w:val="center"/>
    </w:pPr>
    <w:rPr>
      <w:rFonts w:ascii="Century Gothic" w:hAnsi="Century Gothic"/>
      <w:b/>
      <w:color w:val="FFFFFF"/>
      <w:sz w:val="20"/>
    </w:rPr>
  </w:style>
  <w:style w:type="paragraph" w:customStyle="1" w:styleId="Style2">
    <w:name w:val="Style 2"/>
    <w:basedOn w:val="Normal"/>
    <w:rsid w:val="00D67FEB"/>
    <w:pPr>
      <w:widowControl w:val="0"/>
      <w:autoSpaceDE w:val="0"/>
      <w:autoSpaceDN w:val="0"/>
      <w:spacing w:line="552" w:lineRule="atLeast"/>
      <w:ind w:firstLine="648"/>
    </w:pPr>
  </w:style>
  <w:style w:type="paragraph" w:styleId="BalloonText">
    <w:name w:val="Balloon Text"/>
    <w:basedOn w:val="Normal"/>
    <w:semiHidden/>
    <w:rsid w:val="002D08EA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53478F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AA23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and">
    <w:name w:val="Strand"/>
    <w:basedOn w:val="Normal"/>
    <w:rsid w:val="00A459D2"/>
    <w:rPr>
      <w:rFonts w:ascii="Arial" w:hAnsi="Arial"/>
      <w:b/>
      <w:sz w:val="28"/>
      <w:u w:val="single"/>
    </w:rPr>
  </w:style>
  <w:style w:type="paragraph" w:customStyle="1" w:styleId="Standard">
    <w:name w:val="Standard"/>
    <w:basedOn w:val="Normal"/>
    <w:rsid w:val="00A459D2"/>
    <w:rPr>
      <w:rFonts w:ascii="Arial" w:hAnsi="Arial"/>
      <w:b/>
      <w:sz w:val="22"/>
    </w:rPr>
  </w:style>
  <w:style w:type="paragraph" w:customStyle="1" w:styleId="ClusterObjective">
    <w:name w:val="Cluster Objective"/>
    <w:basedOn w:val="Normal"/>
    <w:rsid w:val="00A459D2"/>
    <w:pPr>
      <w:ind w:left="720"/>
    </w:pPr>
    <w:rPr>
      <w:rFonts w:ascii="Arial" w:hAnsi="Arial"/>
      <w:sz w:val="22"/>
    </w:rPr>
  </w:style>
  <w:style w:type="paragraph" w:customStyle="1" w:styleId="OccupationalObjective">
    <w:name w:val="Occupational Objective"/>
    <w:basedOn w:val="Normal"/>
    <w:rsid w:val="00A459D2"/>
    <w:pPr>
      <w:ind w:left="720"/>
    </w:pPr>
    <w:rPr>
      <w:rFonts w:ascii="Arial" w:hAnsi="Arial"/>
      <w:sz w:val="22"/>
    </w:rPr>
  </w:style>
  <w:style w:type="paragraph" w:customStyle="1" w:styleId="Pa9">
    <w:name w:val="Pa9"/>
    <w:basedOn w:val="Normal"/>
    <w:next w:val="Normal"/>
    <w:uiPriority w:val="99"/>
    <w:rsid w:val="00296D1B"/>
    <w:pPr>
      <w:autoSpaceDE w:val="0"/>
      <w:autoSpaceDN w:val="0"/>
      <w:adjustRightInd w:val="0"/>
      <w:spacing w:before="280" w:line="281" w:lineRule="atLeast"/>
    </w:pPr>
    <w:rPr>
      <w:rFonts w:ascii="Minion Bold" w:hAnsi="Minion Bold"/>
    </w:rPr>
  </w:style>
  <w:style w:type="paragraph" w:customStyle="1" w:styleId="Pa10">
    <w:name w:val="Pa10"/>
    <w:basedOn w:val="Normal"/>
    <w:next w:val="Normal"/>
    <w:uiPriority w:val="99"/>
    <w:rsid w:val="00296D1B"/>
    <w:pPr>
      <w:autoSpaceDE w:val="0"/>
      <w:autoSpaceDN w:val="0"/>
      <w:adjustRightInd w:val="0"/>
      <w:spacing w:before="60" w:line="201" w:lineRule="atLeast"/>
    </w:pPr>
    <w:rPr>
      <w:rFonts w:ascii="Minion Bold" w:hAnsi="Minion Bold"/>
    </w:rPr>
  </w:style>
  <w:style w:type="character" w:customStyle="1" w:styleId="HeaderChar">
    <w:name w:val="Header Char"/>
    <w:link w:val="Header"/>
    <w:uiPriority w:val="99"/>
    <w:rsid w:val="00B53743"/>
    <w:rPr>
      <w:sz w:val="24"/>
      <w:szCs w:val="24"/>
    </w:rPr>
  </w:style>
  <w:style w:type="character" w:styleId="PlaceholderText">
    <w:name w:val="Placeholder Text"/>
    <w:uiPriority w:val="99"/>
    <w:semiHidden/>
    <w:rsid w:val="006B35CA"/>
    <w:rPr>
      <w:color w:val="808080"/>
    </w:rPr>
  </w:style>
  <w:style w:type="paragraph" w:styleId="ListParagraph">
    <w:name w:val="List Paragraph"/>
    <w:basedOn w:val="Normal"/>
    <w:uiPriority w:val="34"/>
    <w:qFormat/>
    <w:rsid w:val="007510F6"/>
    <w:pPr>
      <w:ind w:left="720"/>
      <w:contextualSpacing/>
    </w:pPr>
  </w:style>
  <w:style w:type="paragraph" w:styleId="NoSpacing">
    <w:name w:val="No Spacing"/>
    <w:uiPriority w:val="1"/>
    <w:qFormat/>
    <w:rsid w:val="00415642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lu/Library/Mobile%20Documents/com~apple~CloudDocs/Source/GitHub-Repositories/Frameworks/Templates/DLU-CTEBlankCourseFramework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6DA84-1EDD-304F-B0BA-10CBB38A2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DLU-CTEBlankCourseFrameworkTemplate.dotx</Template>
  <TotalTime>2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and Technical</vt:lpstr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and Technical</dc:title>
  <dc:subject/>
  <dc:creator>Urner, Douglas</dc:creator>
  <cp:keywords/>
  <cp:lastModifiedBy>Urner, Douglas</cp:lastModifiedBy>
  <cp:revision>1</cp:revision>
  <cp:lastPrinted>2013-04-11T19:23:00Z</cp:lastPrinted>
  <dcterms:created xsi:type="dcterms:W3CDTF">2018-05-28T06:12:00Z</dcterms:created>
  <dcterms:modified xsi:type="dcterms:W3CDTF">2018-05-28T06:14:00Z</dcterms:modified>
</cp:coreProperties>
</file>