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780E4" w14:textId="77777777" w:rsidR="00201EA4" w:rsidRPr="003D5A37" w:rsidRDefault="00B03997" w:rsidP="000A7787">
      <w:pPr>
        <w:pStyle w:val="Heading1"/>
        <w:tabs>
          <w:tab w:val="center" w:pos="6480"/>
          <w:tab w:val="right" w:pos="13950"/>
        </w:tabs>
        <w:ind w:right="-1080"/>
        <w:rPr>
          <w:rFonts w:ascii="Helvetica Neue" w:hAnsi="Helvetica Neue"/>
          <w:sz w:val="22"/>
          <w:szCs w:val="22"/>
        </w:rPr>
      </w:pPr>
      <w:r w:rsidRPr="003D5A37">
        <w:rPr>
          <w:rFonts w:ascii="Helvetica Neue" w:hAnsi="Helvetica Neue"/>
          <w:noProof/>
          <w:lang w:eastAsia="zh-CN"/>
        </w:rPr>
        <w:drawing>
          <wp:inline distT="0" distB="0" distL="0" distR="0" wp14:anchorId="39255FC5" wp14:editId="69D7DFDB">
            <wp:extent cx="685800" cy="685800"/>
            <wp:effectExtent l="0" t="0" r="0" b="0"/>
            <wp:docPr id="1" name="Picture 2" descr="Description: OSPI logo for white b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OSPI logo for white b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322" w:rsidRPr="003D5A37">
        <w:rPr>
          <w:rFonts w:ascii="Helvetica Neue" w:hAnsi="Helvetica Neue"/>
        </w:rPr>
        <w:t xml:space="preserve"> </w:t>
      </w:r>
      <w:r w:rsidR="000A7787" w:rsidRPr="003D5A37">
        <w:rPr>
          <w:rFonts w:ascii="Helvetica Neue" w:hAnsi="Helvetica Neue"/>
        </w:rPr>
        <w:tab/>
      </w:r>
      <w:r w:rsidR="00111322" w:rsidRPr="003D5A37">
        <w:rPr>
          <w:rFonts w:ascii="Helvetica Neue" w:hAnsi="Helvetica Neue"/>
        </w:rPr>
        <w:t xml:space="preserve">  </w:t>
      </w:r>
      <w:r w:rsidRPr="003D5A37">
        <w:rPr>
          <w:rFonts w:ascii="Helvetica Neue" w:hAnsi="Helvetica Neue"/>
          <w:noProof/>
          <w:lang w:eastAsia="zh-CN"/>
        </w:rPr>
        <w:drawing>
          <wp:inline distT="0" distB="0" distL="0" distR="0" wp14:anchorId="19B3C5DA" wp14:editId="20BA0840">
            <wp:extent cx="20288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102" w:rsidRPr="003D5A37">
        <w:rPr>
          <w:rFonts w:ascii="Helvetica Neue" w:hAnsi="Helvetica Neue"/>
        </w:rPr>
        <w:tab/>
      </w:r>
      <w:r w:rsidR="000A7787" w:rsidRPr="003D5A37">
        <w:rPr>
          <w:rFonts w:ascii="Helvetica Neue" w:hAnsi="Helvetica Neue"/>
          <w:noProof/>
          <w:sz w:val="22"/>
          <w:szCs w:val="22"/>
          <w:lang w:eastAsia="zh-CN"/>
        </w:rPr>
        <w:drawing>
          <wp:inline distT="0" distB="0" distL="0" distR="0" wp14:anchorId="1BDB40BD" wp14:editId="454F630F">
            <wp:extent cx="896112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logo_no_NIB_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918F" w14:textId="77777777" w:rsidR="001C0E20" w:rsidRPr="003D5A37" w:rsidRDefault="001C0E20" w:rsidP="001C0E20">
      <w:pPr>
        <w:pStyle w:val="Header"/>
        <w:tabs>
          <w:tab w:val="clear" w:pos="4320"/>
          <w:tab w:val="clear" w:pos="8640"/>
          <w:tab w:val="center" w:pos="-5400"/>
        </w:tabs>
        <w:ind w:left="1620"/>
        <w:jc w:val="center"/>
        <w:rPr>
          <w:rFonts w:ascii="Helvetica Neue" w:hAnsi="Helvetica Neue" w:cs="Arial"/>
          <w:sz w:val="22"/>
          <w:szCs w:val="22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319"/>
        <w:gridCol w:w="4230"/>
        <w:gridCol w:w="7470"/>
      </w:tblGrid>
      <w:tr w:rsidR="00F003B1" w:rsidRPr="003D5A37" w14:paraId="628B1B54" w14:textId="77777777" w:rsidTr="00500193">
        <w:trPr>
          <w:trHeight w:val="288"/>
          <w:jc w:val="center"/>
        </w:trPr>
        <w:tc>
          <w:tcPr>
            <w:tcW w:w="15019" w:type="dxa"/>
            <w:gridSpan w:val="3"/>
            <w:shd w:val="clear" w:color="auto" w:fill="009AA6"/>
          </w:tcPr>
          <w:p w14:paraId="7BB4CF8C" w14:textId="77777777" w:rsidR="00F003B1" w:rsidRPr="003D5A37" w:rsidRDefault="00F003B1" w:rsidP="00BE472D">
            <w:pPr>
              <w:pStyle w:val="Header"/>
              <w:rPr>
                <w:rFonts w:ascii="Helvetica Neue" w:hAnsi="Helvetica Neue" w:cs="Arial"/>
                <w:sz w:val="36"/>
                <w:szCs w:val="36"/>
              </w:rPr>
            </w:pPr>
          </w:p>
        </w:tc>
      </w:tr>
      <w:tr w:rsidR="006B35CA" w:rsidRPr="003D5A37" w14:paraId="6BD1B91C" w14:textId="77777777" w:rsidTr="0061539C">
        <w:trPr>
          <w:trHeight w:val="152"/>
          <w:jc w:val="center"/>
        </w:trPr>
        <w:tc>
          <w:tcPr>
            <w:tcW w:w="7549" w:type="dxa"/>
            <w:gridSpan w:val="2"/>
            <w:shd w:val="clear" w:color="auto" w:fill="auto"/>
          </w:tcPr>
          <w:p w14:paraId="0DA44DE5" w14:textId="77777777" w:rsidR="006B35CA" w:rsidRPr="003D5A37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Course: </w:t>
            </w:r>
            <w:r w:rsidR="000B4127" w:rsidRPr="003D5A37">
              <w:rPr>
                <w:rFonts w:ascii="Helvetica Neue" w:hAnsi="Helvetica Neue" w:cs="Arial"/>
                <w:b/>
                <w:sz w:val="20"/>
                <w:szCs w:val="20"/>
              </w:rPr>
              <w:t>Game Design &amp; Programming 1</w:t>
            </w:r>
          </w:p>
        </w:tc>
        <w:tc>
          <w:tcPr>
            <w:tcW w:w="7470" w:type="dxa"/>
            <w:shd w:val="clear" w:color="auto" w:fill="auto"/>
          </w:tcPr>
          <w:p w14:paraId="734CFEA3" w14:textId="77777777" w:rsidR="006B35CA" w:rsidRPr="003D5A37" w:rsidRDefault="006B35CA" w:rsidP="00DB6CD0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Total Framework Hours up to:  </w:t>
            </w:r>
            <w:r w:rsidR="000B4127" w:rsidRPr="003D5A37">
              <w:rPr>
                <w:rFonts w:ascii="Helvetica Neue" w:hAnsi="Helvetica Neue" w:cs="Arial"/>
                <w:b/>
                <w:sz w:val="20"/>
                <w:szCs w:val="20"/>
              </w:rPr>
              <w:t>90</w:t>
            </w:r>
          </w:p>
        </w:tc>
      </w:tr>
      <w:tr w:rsidR="006B35CA" w:rsidRPr="003D5A37" w14:paraId="19EA8058" w14:textId="77777777" w:rsidTr="0061539C">
        <w:trPr>
          <w:trHeight w:val="215"/>
          <w:jc w:val="center"/>
        </w:trPr>
        <w:tc>
          <w:tcPr>
            <w:tcW w:w="3319" w:type="dxa"/>
            <w:shd w:val="clear" w:color="auto" w:fill="auto"/>
          </w:tcPr>
          <w:p w14:paraId="67B757C9" w14:textId="77777777" w:rsidR="006B35CA" w:rsidRPr="003D5A37" w:rsidRDefault="006B35CA" w:rsidP="009A2E7B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CIP Code: </w:t>
            </w:r>
          </w:p>
        </w:tc>
        <w:tc>
          <w:tcPr>
            <w:tcW w:w="4230" w:type="dxa"/>
            <w:shd w:val="clear" w:color="auto" w:fill="auto"/>
          </w:tcPr>
          <w:p w14:paraId="7FAFBA85" w14:textId="77777777" w:rsidR="006B35CA" w:rsidRPr="003D5A37" w:rsidRDefault="00637989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0" w:name="Check1"/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bookmarkEnd w:id="0"/>
            <w:r w:rsidR="006B35CA"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Exploratory   </w:t>
            </w:r>
            <w:r w:rsidR="006B35C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35CA"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="006B35C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B35CA" w:rsidRPr="003D5A37">
              <w:rPr>
                <w:rFonts w:ascii="Helvetica Neue" w:hAnsi="Helvetica Neue" w:cs="Arial"/>
                <w:b/>
                <w:sz w:val="20"/>
                <w:szCs w:val="20"/>
              </w:rPr>
              <w:t>Preparatory</w:t>
            </w:r>
            <w:r w:rsidR="006B35CA" w:rsidRPr="003D5A37">
              <w:rPr>
                <w:rFonts w:ascii="Helvetica Neue" w:hAnsi="Helvetica Neue" w:cs="Arial"/>
                <w:b/>
                <w:sz w:val="20"/>
                <w:szCs w:val="20"/>
              </w:rPr>
              <w:tab/>
            </w:r>
          </w:p>
        </w:tc>
        <w:tc>
          <w:tcPr>
            <w:tcW w:w="7470" w:type="dxa"/>
            <w:shd w:val="clear" w:color="auto" w:fill="auto"/>
          </w:tcPr>
          <w:p w14:paraId="13936DDD" w14:textId="77777777" w:rsidR="006B35CA" w:rsidRPr="003D5A37" w:rsidRDefault="00E25E51" w:rsidP="00F03FAE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Date Last </w:t>
            </w:r>
            <w:r w:rsidR="006B35CA" w:rsidRPr="003D5A37">
              <w:rPr>
                <w:rFonts w:ascii="Helvetica Neue" w:hAnsi="Helvetica Neue" w:cs="Arial"/>
                <w:b/>
                <w:sz w:val="20"/>
                <w:szCs w:val="20"/>
              </w:rPr>
              <w:t>Modified:</w:t>
            </w:r>
            <w:r w:rsidR="000B4127"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</w:p>
        </w:tc>
      </w:tr>
      <w:tr w:rsidR="006B35CA" w:rsidRPr="003D5A37" w14:paraId="53BCE3CE" w14:textId="77777777" w:rsidTr="0061539C">
        <w:trPr>
          <w:trHeight w:val="215"/>
          <w:jc w:val="center"/>
        </w:trPr>
        <w:tc>
          <w:tcPr>
            <w:tcW w:w="75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4A6744" w14:textId="77777777" w:rsidR="006B35CA" w:rsidRPr="003D5A37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Career Cluster:                            </w:t>
            </w:r>
          </w:p>
        </w:tc>
        <w:tc>
          <w:tcPr>
            <w:tcW w:w="747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568777E" w14:textId="77777777" w:rsidR="006B35CA" w:rsidRPr="003D5A37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Cluster Pathway:                                           </w:t>
            </w:r>
          </w:p>
        </w:tc>
      </w:tr>
    </w:tbl>
    <w:p w14:paraId="75A80E0F" w14:textId="77777777" w:rsidR="00AE6F9C" w:rsidRPr="003D5A37" w:rsidRDefault="00AE6F9C" w:rsidP="00AD5EC4">
      <w:pPr>
        <w:rPr>
          <w:rFonts w:ascii="Helvetica Neue" w:hAnsi="Helvetica Neue" w:cs="Arial"/>
          <w:sz w:val="20"/>
          <w:szCs w:val="20"/>
        </w:rPr>
        <w:sectPr w:rsidR="00AE6F9C" w:rsidRPr="003D5A37" w:rsidSect="0054311A">
          <w:footerReference w:type="default" r:id="rId11"/>
          <w:pgSz w:w="15840" w:h="12240" w:orient="landscape" w:code="1"/>
          <w:pgMar w:top="2160" w:right="1440" w:bottom="720" w:left="1440" w:header="187" w:footer="360" w:gutter="0"/>
          <w:cols w:space="720"/>
          <w:docGrid w:linePitch="360"/>
        </w:sectPr>
      </w:pPr>
    </w:p>
    <w:p w14:paraId="107C372C" w14:textId="0019B7AD" w:rsidR="00AD5EC4" w:rsidRPr="003D5A37" w:rsidRDefault="00AD5EC4" w:rsidP="00AD5EC4">
      <w:pPr>
        <w:rPr>
          <w:rFonts w:ascii="Helvetica Neue" w:hAnsi="Helvetica Neue" w:cs="Arial"/>
          <w:sz w:val="20"/>
          <w:szCs w:val="20"/>
        </w:rPr>
      </w:pPr>
    </w:p>
    <w:p w14:paraId="085D4497" w14:textId="77777777" w:rsidR="00C3636A" w:rsidRPr="003D5A37" w:rsidRDefault="00C3636A" w:rsidP="00AD5EC4">
      <w:pPr>
        <w:rPr>
          <w:rFonts w:ascii="Helvetica Neue" w:hAnsi="Helvetica Neue" w:cs="Arial"/>
          <w:i/>
          <w:color w:val="FF6D14"/>
          <w:sz w:val="20"/>
          <w:szCs w:val="20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45045A" w:rsidRPr="003D5A37" w14:paraId="5F3FA641" w14:textId="77777777" w:rsidTr="0045045A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14:paraId="7D1D11C5" w14:textId="77777777" w:rsidR="0045045A" w:rsidRPr="003D5A37" w:rsidRDefault="0045045A" w:rsidP="0045045A">
            <w:pPr>
              <w:rPr>
                <w:rFonts w:ascii="Helvetica Neue" w:hAnsi="Helvetica Neue" w:cs="Arial"/>
                <w:b/>
              </w:rPr>
            </w:pPr>
            <w:r w:rsidRPr="003D5A37">
              <w:rPr>
                <w:rFonts w:ascii="Helvetica Neue" w:hAnsi="Helvetica Neue" w:cs="Arial"/>
                <w:b/>
              </w:rPr>
              <w:t>Unit:</w:t>
            </w:r>
          </w:p>
        </w:tc>
      </w:tr>
      <w:tr w:rsidR="006B35CA" w:rsidRPr="003D5A37" w14:paraId="6FDF46CE" w14:textId="77777777" w:rsidTr="00500193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14:paraId="27D9F6D6" w14:textId="77777777" w:rsidR="006B35CA" w:rsidRPr="003D5A37" w:rsidRDefault="006B35CA" w:rsidP="009561F9">
            <w:pPr>
              <w:jc w:val="cent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COMPONENTS AND </w:t>
            </w:r>
            <w:r w:rsidR="00F10842" w:rsidRPr="003D5A37">
              <w:rPr>
                <w:rFonts w:ascii="Helvetica Neue" w:hAnsi="Helvetica Neue" w:cs="Arial"/>
                <w:b/>
                <w:sz w:val="20"/>
                <w:szCs w:val="20"/>
              </w:rPr>
              <w:t>ASSESSMENTS</w:t>
            </w:r>
          </w:p>
        </w:tc>
      </w:tr>
      <w:tr w:rsidR="006B35CA" w:rsidRPr="003D5A37" w14:paraId="647605FB" w14:textId="77777777" w:rsidTr="0061539C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3AC4F95" w14:textId="77777777" w:rsidR="006B35CA" w:rsidRPr="003D5A37" w:rsidRDefault="006B35CA" w:rsidP="00D13D63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Performance Assessments:  </w:t>
            </w:r>
          </w:p>
        </w:tc>
      </w:tr>
      <w:tr w:rsidR="007510F6" w:rsidRPr="003D5A37" w14:paraId="3A619D95" w14:textId="77777777" w:rsidTr="0061539C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D05BE2" w14:textId="77777777" w:rsidR="007510F6" w:rsidRPr="003D5A37" w:rsidRDefault="00E378AB" w:rsidP="00D313E2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Leadership Alignment</w:t>
            </w:r>
            <w:r w:rsidR="00E25E51"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:</w:t>
            </w:r>
          </w:p>
        </w:tc>
      </w:tr>
      <w:tr w:rsidR="006B35CA" w:rsidRPr="003D5A37" w14:paraId="37745974" w14:textId="77777777" w:rsidTr="00500193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14:paraId="4DE7249C" w14:textId="77777777" w:rsidR="006B35CA" w:rsidRPr="003D5A37" w:rsidRDefault="009561F9" w:rsidP="009561F9">
            <w:pPr>
              <w:spacing w:before="100" w:beforeAutospacing="1"/>
              <w:jc w:val="center"/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B35CA" w:rsidRPr="003D5A37" w14:paraId="0447D9C4" w14:textId="77777777" w:rsidTr="0061539C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14:paraId="05987662" w14:textId="77777777" w:rsidR="006B35CA" w:rsidRPr="003D5A37" w:rsidRDefault="006B35CA" w:rsidP="00D13D6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Standard/Unit:</w:t>
            </w:r>
          </w:p>
          <w:p w14:paraId="45024CC4" w14:textId="77777777" w:rsidR="006B35CA" w:rsidRPr="003D5A37" w:rsidRDefault="006B35CA" w:rsidP="006B35CA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</w:tc>
      </w:tr>
      <w:tr w:rsidR="006B35CA" w:rsidRPr="003D5A37" w14:paraId="75DDB996" w14:textId="77777777" w:rsidTr="00566543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14:paraId="5379F085" w14:textId="77777777" w:rsidR="006B35CA" w:rsidRPr="003D5A37" w:rsidRDefault="006B35CA" w:rsidP="00566543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FF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Competencies    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80D00A0" w14:textId="4304E659" w:rsidR="006B35CA" w:rsidRPr="003D5A37" w:rsidRDefault="006B35CA" w:rsidP="00566543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  <w:r w:rsidR="006E7AC9"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9</w:t>
            </w:r>
          </w:p>
        </w:tc>
      </w:tr>
      <w:tr w:rsidR="00415642" w:rsidRPr="003D5A37" w14:paraId="2646F5C1" w14:textId="77777777" w:rsidTr="00500193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14:paraId="5625A9ED" w14:textId="77777777" w:rsidR="00415642" w:rsidRPr="003D5A37" w:rsidRDefault="00415642" w:rsidP="00415642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  <w:p w14:paraId="7DF4BB71" w14:textId="77777777" w:rsidR="00415642" w:rsidRPr="003D5A37" w:rsidRDefault="00415642" w:rsidP="00415642">
            <w:pPr>
              <w:pStyle w:val="NoSpacing"/>
              <w:rPr>
                <w:rFonts w:ascii="Helvetica Neue" w:hAnsi="Helvetica Neue"/>
              </w:rPr>
            </w:pPr>
            <w:r w:rsidRPr="003D5A37">
              <w:rPr>
                <w:rFonts w:ascii="Helvetica Neue" w:hAnsi="Helvetica Neue"/>
              </w:rPr>
              <w:sym w:font="Symbol" w:char="F0B7"/>
            </w:r>
          </w:p>
          <w:p w14:paraId="30C7CFCB" w14:textId="77777777" w:rsidR="00415642" w:rsidRPr="003D5A37" w:rsidRDefault="00415642" w:rsidP="00415642">
            <w:pPr>
              <w:pStyle w:val="NoSpacing"/>
              <w:rPr>
                <w:rFonts w:ascii="Helvetica Neue" w:hAnsi="Helvetica Neue"/>
              </w:rPr>
            </w:pPr>
            <w:r w:rsidRPr="003D5A37">
              <w:rPr>
                <w:rFonts w:ascii="Helvetica Neue" w:hAnsi="Helvetica Neue"/>
              </w:rPr>
              <w:sym w:font="Symbol" w:char="F0B7"/>
            </w:r>
          </w:p>
          <w:p w14:paraId="7C7B6E64" w14:textId="77777777" w:rsidR="00415642" w:rsidRPr="003D5A37" w:rsidRDefault="00415642" w:rsidP="00415642">
            <w:pPr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</w:pPr>
          </w:p>
        </w:tc>
      </w:tr>
    </w:tbl>
    <w:p w14:paraId="65E8EAB1" w14:textId="77777777" w:rsidR="003725C0" w:rsidRPr="003D5A37" w:rsidRDefault="003725C0" w:rsidP="00AD5EC4">
      <w:pPr>
        <w:rPr>
          <w:rFonts w:ascii="Helvetica Neue" w:hAnsi="Helvetica Neue"/>
        </w:rPr>
      </w:pPr>
    </w:p>
    <w:p w14:paraId="617E190B" w14:textId="77777777" w:rsidR="001D5043" w:rsidRPr="003D5A37" w:rsidRDefault="001D5043" w:rsidP="00AD5EC4">
      <w:pPr>
        <w:rPr>
          <w:rFonts w:ascii="Helvetica Neue" w:hAnsi="Helvetica Neue"/>
        </w:rPr>
        <w:sectPr w:rsidR="001D5043" w:rsidRPr="003D5A37" w:rsidSect="0054311A">
          <w:footerReference w:type="default" r:id="rId12"/>
          <w:pgSz w:w="15840" w:h="12240" w:orient="landscape" w:code="1"/>
          <w:pgMar w:top="2160" w:right="1440" w:bottom="720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D5043" w:rsidRPr="003D5A37" w14:paraId="66D4ECF5" w14:textId="77777777" w:rsidTr="00F40874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14:paraId="3D93B6B4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</w:rPr>
            </w:pPr>
            <w:r w:rsidRPr="003D5A37">
              <w:rPr>
                <w:rFonts w:ascii="Helvetica Neue" w:hAnsi="Helvetica Neue" w:cs="Arial"/>
                <w:b/>
              </w:rPr>
              <w:lastRenderedPageBreak/>
              <w:t>Unit:</w:t>
            </w:r>
          </w:p>
        </w:tc>
      </w:tr>
      <w:tr w:rsidR="001D5043" w:rsidRPr="003D5A37" w14:paraId="5D75EF6E" w14:textId="77777777" w:rsidTr="00F40874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14:paraId="11935D7B" w14:textId="77777777" w:rsidR="001D5043" w:rsidRPr="003D5A37" w:rsidRDefault="001D5043" w:rsidP="00F40874">
            <w:pPr>
              <w:jc w:val="cent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COMPONENTS AND ASSESSMENTS</w:t>
            </w:r>
          </w:p>
        </w:tc>
      </w:tr>
      <w:tr w:rsidR="001D5043" w:rsidRPr="003D5A37" w14:paraId="144C08D6" w14:textId="77777777" w:rsidTr="00F40874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6F2E33" w14:textId="77777777" w:rsidR="001D5043" w:rsidRPr="003D5A37" w:rsidRDefault="001D5043" w:rsidP="00F40874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Performance Assessments:  </w:t>
            </w:r>
          </w:p>
        </w:tc>
      </w:tr>
      <w:tr w:rsidR="001D5043" w:rsidRPr="003D5A37" w14:paraId="2AA6BE34" w14:textId="77777777" w:rsidTr="00F40874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FBB6F5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Leadership Alignment:</w:t>
            </w:r>
          </w:p>
        </w:tc>
      </w:tr>
      <w:tr w:rsidR="001D5043" w:rsidRPr="003D5A37" w14:paraId="5B54180D" w14:textId="77777777" w:rsidTr="00F40874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14:paraId="59DBABA1" w14:textId="77777777" w:rsidR="001D5043" w:rsidRPr="003D5A37" w:rsidRDefault="001D5043" w:rsidP="00F40874">
            <w:pPr>
              <w:spacing w:before="100" w:beforeAutospacing="1"/>
              <w:jc w:val="center"/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D5043" w:rsidRPr="003D5A37" w14:paraId="6AC606CB" w14:textId="77777777" w:rsidTr="00F40874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14:paraId="442B9F63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Standard/Unit:</w:t>
            </w:r>
          </w:p>
          <w:p w14:paraId="588E6BAF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</w:tc>
      </w:tr>
      <w:tr w:rsidR="001D5043" w:rsidRPr="003D5A37" w14:paraId="57E6BE90" w14:textId="77777777" w:rsidTr="00F40874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14:paraId="49FF7B01" w14:textId="77777777" w:rsidR="001D5043" w:rsidRPr="003D5A37" w:rsidRDefault="001D5043" w:rsidP="00F40874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FF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Competencies    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691EA682" w14:textId="32674734" w:rsidR="001D5043" w:rsidRPr="003D5A37" w:rsidRDefault="001D5043" w:rsidP="00F40874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  <w:r w:rsidR="00117EF9"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18</w:t>
            </w:r>
          </w:p>
        </w:tc>
      </w:tr>
      <w:tr w:rsidR="001D5043" w:rsidRPr="003D5A37" w14:paraId="0EC95269" w14:textId="77777777" w:rsidTr="00F40874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14:paraId="4A298562" w14:textId="77777777" w:rsidR="001D5043" w:rsidRPr="003D5A37" w:rsidRDefault="001D5043" w:rsidP="00F40874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  <w:p w14:paraId="35EEF019" w14:textId="77777777" w:rsidR="001D5043" w:rsidRPr="003D5A37" w:rsidRDefault="001D5043" w:rsidP="00F40874">
            <w:pPr>
              <w:pStyle w:val="NoSpacing"/>
              <w:rPr>
                <w:rFonts w:ascii="Helvetica Neue" w:hAnsi="Helvetica Neue"/>
              </w:rPr>
            </w:pPr>
            <w:r w:rsidRPr="003D5A37">
              <w:rPr>
                <w:rFonts w:ascii="Helvetica Neue" w:hAnsi="Helvetica Neue"/>
              </w:rPr>
              <w:sym w:font="Symbol" w:char="F0B7"/>
            </w:r>
          </w:p>
          <w:p w14:paraId="2A7DAD59" w14:textId="77777777" w:rsidR="001D5043" w:rsidRPr="003D5A37" w:rsidRDefault="001D5043" w:rsidP="00F40874">
            <w:pPr>
              <w:pStyle w:val="NoSpacing"/>
              <w:rPr>
                <w:rFonts w:ascii="Helvetica Neue" w:hAnsi="Helvetica Neue"/>
              </w:rPr>
            </w:pPr>
            <w:r w:rsidRPr="003D5A37">
              <w:rPr>
                <w:rFonts w:ascii="Helvetica Neue" w:hAnsi="Helvetica Neue"/>
              </w:rPr>
              <w:sym w:font="Symbol" w:char="F0B7"/>
            </w:r>
          </w:p>
          <w:p w14:paraId="32700700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</w:pPr>
          </w:p>
        </w:tc>
      </w:tr>
    </w:tbl>
    <w:p w14:paraId="7F251C8D" w14:textId="258E5C77" w:rsidR="001D5043" w:rsidRPr="003D5A37" w:rsidRDefault="001D5043" w:rsidP="00AD5EC4">
      <w:pPr>
        <w:rPr>
          <w:rFonts w:ascii="Helvetica Neue" w:hAnsi="Helvetica Neue"/>
        </w:rPr>
      </w:pPr>
    </w:p>
    <w:p w14:paraId="5E4A0ADA" w14:textId="77777777" w:rsidR="001D5043" w:rsidRPr="003D5A37" w:rsidRDefault="001D5043" w:rsidP="00AD5EC4">
      <w:pPr>
        <w:rPr>
          <w:rFonts w:ascii="Helvetica Neue" w:hAnsi="Helvetica Neue"/>
        </w:rPr>
        <w:sectPr w:rsidR="001D5043" w:rsidRPr="003D5A37" w:rsidSect="0054311A">
          <w:footerReference w:type="default" r:id="rId13"/>
          <w:pgSz w:w="15840" w:h="12240" w:orient="landscape" w:code="1"/>
          <w:pgMar w:top="2160" w:right="1440" w:bottom="720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D5043" w:rsidRPr="003D5A37" w14:paraId="64AE0C5F" w14:textId="77777777" w:rsidTr="00F40874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14:paraId="598F2C94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</w:rPr>
            </w:pPr>
            <w:r w:rsidRPr="003D5A37">
              <w:rPr>
                <w:rFonts w:ascii="Helvetica Neue" w:hAnsi="Helvetica Neue" w:cs="Arial"/>
                <w:b/>
              </w:rPr>
              <w:lastRenderedPageBreak/>
              <w:t>Unit:</w:t>
            </w:r>
          </w:p>
        </w:tc>
      </w:tr>
      <w:tr w:rsidR="001D5043" w:rsidRPr="003D5A37" w14:paraId="78F235C7" w14:textId="77777777" w:rsidTr="00F40874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14:paraId="041D73DA" w14:textId="77777777" w:rsidR="001D5043" w:rsidRPr="003D5A37" w:rsidRDefault="001D5043" w:rsidP="00F40874">
            <w:pPr>
              <w:jc w:val="cent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COMPONENTS AND ASSESSMENTS</w:t>
            </w:r>
          </w:p>
        </w:tc>
      </w:tr>
      <w:tr w:rsidR="001D5043" w:rsidRPr="003D5A37" w14:paraId="263B0B7D" w14:textId="77777777" w:rsidTr="00F40874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060D59" w14:textId="77777777" w:rsidR="001D5043" w:rsidRPr="003D5A37" w:rsidRDefault="001D5043" w:rsidP="00F40874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Performance Assessments:  </w:t>
            </w:r>
          </w:p>
        </w:tc>
      </w:tr>
      <w:tr w:rsidR="001D5043" w:rsidRPr="003D5A37" w14:paraId="760B6E36" w14:textId="77777777" w:rsidTr="00F40874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349380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Leadership Alignment:</w:t>
            </w:r>
          </w:p>
        </w:tc>
      </w:tr>
      <w:tr w:rsidR="001D5043" w:rsidRPr="003D5A37" w14:paraId="44CAFEE6" w14:textId="77777777" w:rsidTr="00F40874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14:paraId="2F901038" w14:textId="77777777" w:rsidR="001D5043" w:rsidRPr="003D5A37" w:rsidRDefault="001D5043" w:rsidP="00F40874">
            <w:pPr>
              <w:spacing w:before="100" w:beforeAutospacing="1"/>
              <w:jc w:val="center"/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D5043" w:rsidRPr="003D5A37" w14:paraId="15265128" w14:textId="77777777" w:rsidTr="00F40874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14:paraId="3AA18D21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Standard/Unit:</w:t>
            </w:r>
          </w:p>
          <w:p w14:paraId="62B00114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</w:tc>
      </w:tr>
      <w:tr w:rsidR="001D5043" w:rsidRPr="003D5A37" w14:paraId="1D0F7B7A" w14:textId="77777777" w:rsidTr="00F40874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14:paraId="7A042CCA" w14:textId="77777777" w:rsidR="001D5043" w:rsidRPr="003D5A37" w:rsidRDefault="001D5043" w:rsidP="00F40874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FF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Competencies    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D37499B" w14:textId="47D430F7" w:rsidR="001D5043" w:rsidRPr="003D5A37" w:rsidRDefault="001D5043" w:rsidP="00F40874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  <w:r w:rsidR="00B513A6"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1</w:t>
            </w:r>
            <w:r w:rsidR="00117EF9"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8</w:t>
            </w:r>
          </w:p>
        </w:tc>
      </w:tr>
      <w:tr w:rsidR="001D5043" w:rsidRPr="003D5A37" w14:paraId="672F901F" w14:textId="77777777" w:rsidTr="00F40874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14:paraId="7600CBB0" w14:textId="77777777" w:rsidR="001D5043" w:rsidRPr="003D5A37" w:rsidRDefault="001D5043" w:rsidP="00F40874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  <w:p w14:paraId="17930D03" w14:textId="77777777" w:rsidR="001D5043" w:rsidRPr="003D5A37" w:rsidRDefault="001D5043" w:rsidP="00F40874">
            <w:pPr>
              <w:pStyle w:val="NoSpacing"/>
              <w:rPr>
                <w:rFonts w:ascii="Helvetica Neue" w:hAnsi="Helvetica Neue"/>
              </w:rPr>
            </w:pPr>
            <w:r w:rsidRPr="003D5A37">
              <w:rPr>
                <w:rFonts w:ascii="Helvetica Neue" w:hAnsi="Helvetica Neue"/>
              </w:rPr>
              <w:sym w:font="Symbol" w:char="F0B7"/>
            </w:r>
          </w:p>
          <w:p w14:paraId="7F66D91E" w14:textId="77777777" w:rsidR="001D5043" w:rsidRPr="003D5A37" w:rsidRDefault="001D5043" w:rsidP="00F40874">
            <w:pPr>
              <w:pStyle w:val="NoSpacing"/>
              <w:rPr>
                <w:rFonts w:ascii="Helvetica Neue" w:hAnsi="Helvetica Neue"/>
              </w:rPr>
            </w:pPr>
            <w:r w:rsidRPr="003D5A37">
              <w:rPr>
                <w:rFonts w:ascii="Helvetica Neue" w:hAnsi="Helvetica Neue"/>
              </w:rPr>
              <w:sym w:font="Symbol" w:char="F0B7"/>
            </w:r>
          </w:p>
          <w:p w14:paraId="27A45A79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</w:pPr>
          </w:p>
        </w:tc>
      </w:tr>
    </w:tbl>
    <w:p w14:paraId="02B9E924" w14:textId="3131CB1E" w:rsidR="001D5043" w:rsidRPr="003D5A37" w:rsidRDefault="001D5043" w:rsidP="00AD5EC4">
      <w:pPr>
        <w:rPr>
          <w:rFonts w:ascii="Helvetica Neue" w:hAnsi="Helvetica Neue"/>
        </w:rPr>
      </w:pPr>
    </w:p>
    <w:p w14:paraId="4EFAF04A" w14:textId="77777777" w:rsidR="001D5043" w:rsidRPr="003D5A37" w:rsidRDefault="001D5043" w:rsidP="00AD5EC4">
      <w:pPr>
        <w:rPr>
          <w:rFonts w:ascii="Helvetica Neue" w:hAnsi="Helvetica Neue"/>
        </w:rPr>
        <w:sectPr w:rsidR="001D5043" w:rsidRPr="003D5A37" w:rsidSect="0054311A">
          <w:footerReference w:type="default" r:id="rId14"/>
          <w:pgSz w:w="15840" w:h="12240" w:orient="landscape" w:code="1"/>
          <w:pgMar w:top="2160" w:right="1440" w:bottom="720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D5043" w:rsidRPr="003D5A37" w14:paraId="569A2BEA" w14:textId="77777777" w:rsidTr="00F40874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14:paraId="0BE12020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</w:rPr>
            </w:pPr>
            <w:r w:rsidRPr="003D5A37">
              <w:rPr>
                <w:rFonts w:ascii="Helvetica Neue" w:hAnsi="Helvetica Neue" w:cs="Arial"/>
                <w:b/>
              </w:rPr>
              <w:lastRenderedPageBreak/>
              <w:t>Unit:</w:t>
            </w:r>
          </w:p>
        </w:tc>
      </w:tr>
      <w:tr w:rsidR="001D5043" w:rsidRPr="003D5A37" w14:paraId="7D3BE596" w14:textId="77777777" w:rsidTr="00F40874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14:paraId="73938400" w14:textId="77777777" w:rsidR="001D5043" w:rsidRPr="003D5A37" w:rsidRDefault="001D5043" w:rsidP="00F40874">
            <w:pPr>
              <w:jc w:val="cent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COMPONENTS AND ASSESSMENTS</w:t>
            </w:r>
          </w:p>
        </w:tc>
      </w:tr>
      <w:tr w:rsidR="001D5043" w:rsidRPr="003D5A37" w14:paraId="245B0519" w14:textId="77777777" w:rsidTr="00F40874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E3B9C7" w14:textId="77777777" w:rsidR="001D5043" w:rsidRPr="003D5A37" w:rsidRDefault="001D5043" w:rsidP="00F40874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Performance Assessments:  </w:t>
            </w:r>
          </w:p>
        </w:tc>
      </w:tr>
      <w:tr w:rsidR="001D5043" w:rsidRPr="003D5A37" w14:paraId="5FCCD5F5" w14:textId="77777777" w:rsidTr="00F40874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2DF6905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Leadership Alignment:</w:t>
            </w:r>
          </w:p>
        </w:tc>
      </w:tr>
      <w:tr w:rsidR="001D5043" w:rsidRPr="003D5A37" w14:paraId="353AEAC7" w14:textId="77777777" w:rsidTr="00F40874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14:paraId="5038FC7B" w14:textId="77777777" w:rsidR="001D5043" w:rsidRPr="003D5A37" w:rsidRDefault="001D5043" w:rsidP="00F40874">
            <w:pPr>
              <w:spacing w:before="100" w:beforeAutospacing="1"/>
              <w:jc w:val="center"/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D5043" w:rsidRPr="003D5A37" w14:paraId="1C571E71" w14:textId="77777777" w:rsidTr="00F40874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14:paraId="304DA3F1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Standard/Unit:</w:t>
            </w:r>
          </w:p>
          <w:p w14:paraId="2D97319D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</w:tc>
      </w:tr>
      <w:tr w:rsidR="001D5043" w:rsidRPr="003D5A37" w14:paraId="27EF9735" w14:textId="77777777" w:rsidTr="00F40874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14:paraId="553796B0" w14:textId="77777777" w:rsidR="001D5043" w:rsidRPr="003D5A37" w:rsidRDefault="001D5043" w:rsidP="00F40874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FF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Competencies    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509CBC46" w14:textId="5734371A" w:rsidR="001D5043" w:rsidRPr="003D5A37" w:rsidRDefault="001D5043" w:rsidP="00F40874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  <w:r w:rsidR="00B513A6"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1</w:t>
            </w:r>
            <w:r w:rsidR="00117EF9"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8</w:t>
            </w:r>
          </w:p>
        </w:tc>
      </w:tr>
      <w:tr w:rsidR="001D5043" w:rsidRPr="003D5A37" w14:paraId="47B593D1" w14:textId="77777777" w:rsidTr="00F40874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14:paraId="2D889490" w14:textId="77777777" w:rsidR="001D5043" w:rsidRPr="003D5A37" w:rsidRDefault="001D5043" w:rsidP="00F40874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  <w:p w14:paraId="6BB816A7" w14:textId="77777777" w:rsidR="001D5043" w:rsidRPr="003D5A37" w:rsidRDefault="001D5043" w:rsidP="00F40874">
            <w:pPr>
              <w:pStyle w:val="NoSpacing"/>
              <w:rPr>
                <w:rFonts w:ascii="Helvetica Neue" w:hAnsi="Helvetica Neue"/>
              </w:rPr>
            </w:pPr>
            <w:r w:rsidRPr="003D5A37">
              <w:rPr>
                <w:rFonts w:ascii="Helvetica Neue" w:hAnsi="Helvetica Neue"/>
              </w:rPr>
              <w:sym w:font="Symbol" w:char="F0B7"/>
            </w:r>
          </w:p>
          <w:p w14:paraId="1049E34E" w14:textId="77777777" w:rsidR="001D5043" w:rsidRPr="003D5A37" w:rsidRDefault="001D5043" w:rsidP="00F40874">
            <w:pPr>
              <w:pStyle w:val="NoSpacing"/>
              <w:rPr>
                <w:rFonts w:ascii="Helvetica Neue" w:hAnsi="Helvetica Neue"/>
              </w:rPr>
            </w:pPr>
            <w:r w:rsidRPr="003D5A37">
              <w:rPr>
                <w:rFonts w:ascii="Helvetica Neue" w:hAnsi="Helvetica Neue"/>
              </w:rPr>
              <w:sym w:font="Symbol" w:char="F0B7"/>
            </w:r>
          </w:p>
          <w:p w14:paraId="7DA1EAB1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</w:pPr>
          </w:p>
        </w:tc>
      </w:tr>
    </w:tbl>
    <w:p w14:paraId="04835652" w14:textId="77777777" w:rsidR="001D5043" w:rsidRPr="003D5A37" w:rsidRDefault="001D5043" w:rsidP="00AD5EC4">
      <w:pPr>
        <w:rPr>
          <w:rFonts w:ascii="Helvetica Neue" w:hAnsi="Helvetica Neue"/>
        </w:rPr>
        <w:sectPr w:rsidR="001D5043" w:rsidRPr="003D5A37" w:rsidSect="0054311A">
          <w:footerReference w:type="default" r:id="rId15"/>
          <w:pgSz w:w="15840" w:h="12240" w:orient="landscape" w:code="1"/>
          <w:pgMar w:top="2160" w:right="1440" w:bottom="720" w:left="1440" w:header="187" w:footer="360" w:gutter="0"/>
          <w:cols w:space="720"/>
          <w:docGrid w:linePitch="360"/>
        </w:sectPr>
      </w:pPr>
    </w:p>
    <w:p w14:paraId="26B8EFFF" w14:textId="2F9BBBE0" w:rsidR="001D5043" w:rsidRPr="003D5A37" w:rsidRDefault="001D5043" w:rsidP="00AD5EC4">
      <w:pPr>
        <w:rPr>
          <w:rFonts w:ascii="Helvetica Neue" w:hAnsi="Helvetica Neue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D5043" w:rsidRPr="003D5A37" w14:paraId="6C40D084" w14:textId="77777777" w:rsidTr="00F40874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14:paraId="11F12C65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</w:rPr>
            </w:pPr>
            <w:r w:rsidRPr="003D5A37">
              <w:rPr>
                <w:rFonts w:ascii="Helvetica Neue" w:hAnsi="Helvetica Neue" w:cs="Arial"/>
                <w:b/>
              </w:rPr>
              <w:t>Unit:</w:t>
            </w:r>
          </w:p>
        </w:tc>
      </w:tr>
      <w:tr w:rsidR="001D5043" w:rsidRPr="003D5A37" w14:paraId="5AEB360A" w14:textId="77777777" w:rsidTr="00F40874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14:paraId="0D8C5024" w14:textId="77777777" w:rsidR="001D5043" w:rsidRPr="003D5A37" w:rsidRDefault="001D5043" w:rsidP="00F40874">
            <w:pPr>
              <w:jc w:val="cent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COMPONENTS AND ASSESSMENTS</w:t>
            </w:r>
          </w:p>
        </w:tc>
      </w:tr>
      <w:tr w:rsidR="001D5043" w:rsidRPr="003D5A37" w14:paraId="66DCAEAF" w14:textId="77777777" w:rsidTr="00F40874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8509FC" w14:textId="77777777" w:rsidR="001D5043" w:rsidRPr="003D5A37" w:rsidRDefault="001D5043" w:rsidP="00F40874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Performance Assessments:  </w:t>
            </w:r>
          </w:p>
        </w:tc>
      </w:tr>
      <w:tr w:rsidR="001D5043" w:rsidRPr="003D5A37" w14:paraId="4978FB0C" w14:textId="77777777" w:rsidTr="00F40874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265ADF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Leadership Alignment:</w:t>
            </w:r>
          </w:p>
        </w:tc>
      </w:tr>
      <w:tr w:rsidR="001D5043" w:rsidRPr="003D5A37" w14:paraId="621A79EA" w14:textId="77777777" w:rsidTr="00F40874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14:paraId="4143D3A0" w14:textId="77777777" w:rsidR="001D5043" w:rsidRPr="003D5A37" w:rsidRDefault="001D5043" w:rsidP="00F40874">
            <w:pPr>
              <w:spacing w:before="100" w:beforeAutospacing="1"/>
              <w:jc w:val="center"/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D5043" w:rsidRPr="003D5A37" w14:paraId="302B3796" w14:textId="77777777" w:rsidTr="00F40874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14:paraId="2CC3E937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Standard/Unit:</w:t>
            </w:r>
          </w:p>
          <w:p w14:paraId="72D6A956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</w:tc>
      </w:tr>
      <w:tr w:rsidR="001D5043" w:rsidRPr="003D5A37" w14:paraId="1C0F0BFD" w14:textId="77777777" w:rsidTr="00F40874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14:paraId="05004C57" w14:textId="77777777" w:rsidR="001D5043" w:rsidRPr="003D5A37" w:rsidRDefault="001D5043" w:rsidP="00F40874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FF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Competencies    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777D46B9" w14:textId="7D548F55" w:rsidR="001D5043" w:rsidRPr="003D5A37" w:rsidRDefault="001D5043" w:rsidP="00F40874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  <w:r w:rsidR="00B513A6"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2</w:t>
            </w:r>
            <w:r w:rsidR="00117EF9"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7</w:t>
            </w:r>
          </w:p>
        </w:tc>
      </w:tr>
      <w:tr w:rsidR="001D5043" w:rsidRPr="003D5A37" w14:paraId="6F1FBCD2" w14:textId="77777777" w:rsidTr="00F40874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14:paraId="084BA83A" w14:textId="77777777" w:rsidR="001D5043" w:rsidRPr="003D5A37" w:rsidRDefault="001D5043" w:rsidP="00F40874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  <w:p w14:paraId="59817F34" w14:textId="77777777" w:rsidR="001D5043" w:rsidRPr="003D5A37" w:rsidRDefault="001D5043" w:rsidP="00F40874">
            <w:pPr>
              <w:pStyle w:val="NoSpacing"/>
              <w:rPr>
                <w:rFonts w:ascii="Helvetica Neue" w:hAnsi="Helvetica Neue"/>
              </w:rPr>
            </w:pPr>
            <w:r w:rsidRPr="003D5A37">
              <w:rPr>
                <w:rFonts w:ascii="Helvetica Neue" w:hAnsi="Helvetica Neue"/>
              </w:rPr>
              <w:sym w:font="Symbol" w:char="F0B7"/>
            </w:r>
          </w:p>
          <w:p w14:paraId="57F9C854" w14:textId="77777777" w:rsidR="001D5043" w:rsidRPr="003D5A37" w:rsidRDefault="001D5043" w:rsidP="00F40874">
            <w:pPr>
              <w:pStyle w:val="NoSpacing"/>
              <w:rPr>
                <w:rFonts w:ascii="Helvetica Neue" w:hAnsi="Helvetica Neue"/>
              </w:rPr>
            </w:pPr>
            <w:r w:rsidRPr="003D5A37">
              <w:rPr>
                <w:rFonts w:ascii="Helvetica Neue" w:hAnsi="Helvetica Neue"/>
              </w:rPr>
              <w:sym w:font="Symbol" w:char="F0B7"/>
            </w:r>
          </w:p>
          <w:p w14:paraId="24872193" w14:textId="77777777" w:rsidR="001D5043" w:rsidRPr="003D5A37" w:rsidRDefault="001D5043" w:rsidP="00F40874">
            <w:pPr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</w:pPr>
          </w:p>
        </w:tc>
      </w:tr>
    </w:tbl>
    <w:p w14:paraId="1BF49B29" w14:textId="564C7ABE" w:rsidR="001D5043" w:rsidRPr="003D5A37" w:rsidRDefault="001D5043" w:rsidP="00AD5EC4">
      <w:pPr>
        <w:rPr>
          <w:rFonts w:ascii="Helvetica Neue" w:hAnsi="Helvetica Neue"/>
        </w:rPr>
      </w:pPr>
      <w:r w:rsidRPr="003D5A37">
        <w:rPr>
          <w:rFonts w:ascii="Helvetica Neue" w:hAnsi="Helvetica Neue"/>
        </w:rPr>
        <w:br w:type="page"/>
      </w:r>
    </w:p>
    <w:p w14:paraId="4DC54FAC" w14:textId="77777777" w:rsidR="001D5043" w:rsidRPr="003D5A37" w:rsidRDefault="001D5043" w:rsidP="00AD5EC4">
      <w:pPr>
        <w:rPr>
          <w:rFonts w:ascii="Helvetica Neue" w:hAnsi="Helvetica Neue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010"/>
        <w:gridCol w:w="1833"/>
        <w:gridCol w:w="5327"/>
        <w:gridCol w:w="4849"/>
      </w:tblGrid>
      <w:tr w:rsidR="006B35CA" w:rsidRPr="003D5A37" w14:paraId="6471D500" w14:textId="77777777" w:rsidTr="00AD5EC4">
        <w:trPr>
          <w:trHeight w:val="341"/>
          <w:jc w:val="center"/>
        </w:trPr>
        <w:tc>
          <w:tcPr>
            <w:tcW w:w="15019" w:type="dxa"/>
            <w:gridSpan w:val="4"/>
            <w:shd w:val="pct15" w:color="auto" w:fill="auto"/>
            <w:vAlign w:val="center"/>
          </w:tcPr>
          <w:p w14:paraId="338084C2" w14:textId="77777777" w:rsidR="006B35CA" w:rsidRPr="003D5A37" w:rsidRDefault="006B35CA" w:rsidP="00E25E51">
            <w:pPr>
              <w:jc w:val="center"/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  <w:t>Aligned Washington State Standard</w:t>
            </w:r>
            <w:r w:rsidR="00567ECB" w:rsidRPr="003D5A37"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  <w:t>s</w:t>
            </w:r>
          </w:p>
        </w:tc>
      </w:tr>
      <w:tr w:rsidR="003307BB" w:rsidRPr="003D5A37" w14:paraId="006596B8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7E05489F" w14:textId="77777777" w:rsidR="003307BB" w:rsidRPr="003D5A37" w:rsidRDefault="003307BB" w:rsidP="00D1049C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2BC003FC" w14:textId="77777777" w:rsidR="003307BB" w:rsidRPr="003D5A37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66FA" w:rsidRPr="003D5A37" w14:paraId="04A417A1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5453BED9" w14:textId="77777777" w:rsidR="002666FA" w:rsidRPr="003D5A37" w:rsidRDefault="002666FA" w:rsidP="00D1049C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2BCD78E8" w14:textId="77777777" w:rsidR="002666FA" w:rsidRPr="003D5A37" w:rsidRDefault="002666FA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3D5A37" w14:paraId="08E3FFAF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262B2992" w14:textId="77777777" w:rsidR="003307BB" w:rsidRPr="003D5A37" w:rsidRDefault="003307BB" w:rsidP="00D1049C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Educational Technology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60E694B6" w14:textId="77777777" w:rsidR="003307BB" w:rsidRPr="003D5A37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3D5A37" w14:paraId="2FF30269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2DD48FD4" w14:textId="77777777" w:rsidR="003307BB" w:rsidRPr="003D5A37" w:rsidRDefault="003307BB" w:rsidP="00D1049C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Health and Fitness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4E9E74C8" w14:textId="77777777" w:rsidR="003307BB" w:rsidRPr="003D5A37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3D5A37" w14:paraId="41921452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18B04340" w14:textId="77777777" w:rsidR="003307BB" w:rsidRPr="003D5A37" w:rsidRDefault="003307BB" w:rsidP="00D1049C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3D109E34" w14:textId="77777777" w:rsidR="003307BB" w:rsidRPr="003D5A37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3D5A37" w14:paraId="78B2A334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1C22690E" w14:textId="77777777" w:rsidR="003307BB" w:rsidRPr="003D5A37" w:rsidRDefault="003307BB" w:rsidP="00D1049C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6F24FAB3" w14:textId="77777777" w:rsidR="003307BB" w:rsidRPr="003D5A37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AF2EC7" w:rsidRPr="003D5A37" w14:paraId="5D57F839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782BFD98" w14:textId="77777777" w:rsidR="00AF2EC7" w:rsidRPr="003D5A37" w:rsidRDefault="00415642" w:rsidP="00D1049C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Reading 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4AACAC3A" w14:textId="77777777" w:rsidR="00AF2EC7" w:rsidRPr="003D5A37" w:rsidRDefault="00AF2EC7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3D5A37" w14:paraId="05E8FE6A" w14:textId="77777777" w:rsidTr="00AD5EC4">
        <w:trPr>
          <w:trHeight w:val="288"/>
          <w:jc w:val="center"/>
        </w:trPr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DA83AB" w14:textId="77777777" w:rsidR="003307BB" w:rsidRPr="003D5A37" w:rsidRDefault="003307BB" w:rsidP="00D1049C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200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F9EC3E" w14:textId="77777777" w:rsidR="003307BB" w:rsidRPr="003D5A37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3D5A37" w14:paraId="5632E6BA" w14:textId="77777777" w:rsidTr="00AD5EC4">
        <w:trPr>
          <w:trHeight w:val="288"/>
          <w:jc w:val="center"/>
        </w:trPr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74CD99" w14:textId="77777777" w:rsidR="003307BB" w:rsidRPr="003D5A37" w:rsidRDefault="003307BB" w:rsidP="00D1049C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Social Studies</w:t>
            </w:r>
          </w:p>
        </w:tc>
        <w:tc>
          <w:tcPr>
            <w:tcW w:w="1200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003D0C" w14:textId="77777777" w:rsidR="003307BB" w:rsidRPr="003D5A37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3D5A37" w14:paraId="6DAE7F56" w14:textId="77777777" w:rsidTr="00AD5EC4">
        <w:trPr>
          <w:trHeight w:val="288"/>
          <w:jc w:val="center"/>
        </w:trPr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CA4096" w14:textId="77777777" w:rsidR="003307BB" w:rsidRPr="003D5A37" w:rsidRDefault="003307BB" w:rsidP="00D1049C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Speaking and Listening</w:t>
            </w:r>
          </w:p>
        </w:tc>
        <w:tc>
          <w:tcPr>
            <w:tcW w:w="1200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1CC495" w14:textId="77777777" w:rsidR="003307BB" w:rsidRPr="003D5A37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415642" w:rsidRPr="003D5A37" w14:paraId="236774AC" w14:textId="77777777" w:rsidTr="00AD5EC4">
        <w:trPr>
          <w:trHeight w:val="288"/>
          <w:jc w:val="center"/>
        </w:trPr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580612" w14:textId="77777777" w:rsidR="00415642" w:rsidRPr="003D5A37" w:rsidRDefault="00415642" w:rsidP="00D1049C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200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DB5E1" w14:textId="77777777" w:rsidR="00415642" w:rsidRPr="003D5A37" w:rsidRDefault="00415642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6B35CA" w:rsidRPr="003D5A37" w14:paraId="69839B11" w14:textId="77777777" w:rsidTr="00AD5EC4">
        <w:trPr>
          <w:trHeight w:val="170"/>
          <w:jc w:val="center"/>
        </w:trPr>
        <w:tc>
          <w:tcPr>
            <w:tcW w:w="15018" w:type="dxa"/>
            <w:gridSpan w:val="4"/>
            <w:shd w:val="pct20" w:color="auto" w:fill="auto"/>
            <w:vAlign w:val="center"/>
          </w:tcPr>
          <w:p w14:paraId="52F3AEBE" w14:textId="77777777" w:rsidR="006B35CA" w:rsidRPr="003D5A37" w:rsidRDefault="00567ECB" w:rsidP="00567ECB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  <w:t>21</w:t>
            </w:r>
            <w:r w:rsidRPr="003D5A37"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  <w:vertAlign w:val="superscript"/>
              </w:rPr>
              <w:t>st</w:t>
            </w:r>
            <w:r w:rsidRPr="003D5A37">
              <w:rPr>
                <w:rFonts w:ascii="Helvetica Neue" w:hAnsi="Helvetica Neue" w:cs="Arial"/>
                <w:b/>
                <w:i/>
                <w:color w:val="000000"/>
                <w:sz w:val="20"/>
                <w:szCs w:val="20"/>
              </w:rPr>
              <w:t xml:space="preserve"> Century Skills</w:t>
            </w:r>
          </w:p>
        </w:tc>
      </w:tr>
      <w:tr w:rsidR="006B35CA" w:rsidRPr="003D5A37" w14:paraId="64DFAED3" w14:textId="77777777" w:rsidTr="00AD5EC4">
        <w:trPr>
          <w:trHeight w:val="288"/>
          <w:jc w:val="center"/>
        </w:trPr>
        <w:tc>
          <w:tcPr>
            <w:tcW w:w="15018" w:type="dxa"/>
            <w:gridSpan w:val="4"/>
            <w:shd w:val="clear" w:color="auto" w:fill="auto"/>
            <w:vAlign w:val="center"/>
          </w:tcPr>
          <w:p w14:paraId="78E0D887" w14:textId="77777777" w:rsidR="006B35CA" w:rsidRPr="003D5A37" w:rsidRDefault="006B35CA" w:rsidP="00F10842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Check those that students will demonstrate in this </w:t>
            </w:r>
            <w:r w:rsidR="00F10842" w:rsidRPr="003D5A37">
              <w:rPr>
                <w:rFonts w:ascii="Helvetica Neue" w:hAnsi="Helvetica Neue" w:cs="Arial"/>
                <w:color w:val="000000"/>
                <w:sz w:val="20"/>
                <w:szCs w:val="20"/>
              </w:rPr>
              <w:t>course</w:t>
            </w:r>
            <w:r w:rsidRPr="003D5A37">
              <w:rPr>
                <w:rFonts w:ascii="Helvetica Neue" w:hAnsi="Helvetica Neue" w:cs="Arial"/>
                <w:color w:val="000000"/>
                <w:sz w:val="20"/>
                <w:szCs w:val="20"/>
              </w:rPr>
              <w:t>:</w:t>
            </w:r>
          </w:p>
        </w:tc>
      </w:tr>
      <w:tr w:rsidR="006B35CA" w:rsidRPr="003D5A37" w14:paraId="68EEA71F" w14:textId="77777777" w:rsidTr="00AD5EC4">
        <w:trPr>
          <w:trHeight w:val="4580"/>
          <w:jc w:val="center"/>
        </w:trPr>
        <w:tc>
          <w:tcPr>
            <w:tcW w:w="4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42B130" w14:textId="77777777" w:rsidR="006B35CA" w:rsidRPr="003D5A37" w:rsidRDefault="006B35CA" w:rsidP="001C0E20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LEARNING </w:t>
            </w:r>
            <w:r w:rsidR="001C0E20" w:rsidRPr="003D5A37">
              <w:rPr>
                <w:rFonts w:ascii="Helvetica Neue" w:hAnsi="Helvetica Neue" w:cs="Arial"/>
                <w:b/>
                <w:sz w:val="20"/>
                <w:szCs w:val="20"/>
              </w:rPr>
              <w:t>&amp;</w:t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 INNOVATION</w:t>
            </w:r>
          </w:p>
          <w:p w14:paraId="3D9464CA" w14:textId="77777777" w:rsidR="006B35CA" w:rsidRPr="003D5A37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Creativity and Innovation</w:t>
            </w:r>
          </w:p>
          <w:p w14:paraId="00EB7805" w14:textId="77777777" w:rsidR="006B35CA" w:rsidRPr="003D5A37" w:rsidRDefault="006B35CA" w:rsidP="006B35CA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Think Creatively</w:t>
            </w:r>
          </w:p>
          <w:p w14:paraId="64681B1A" w14:textId="77777777" w:rsidR="006B35CA" w:rsidRPr="003D5A37" w:rsidRDefault="006B35CA" w:rsidP="006B35CA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Work Creatively with Others</w:t>
            </w:r>
          </w:p>
          <w:p w14:paraId="08E492A3" w14:textId="77777777" w:rsidR="006B35CA" w:rsidRPr="003D5A37" w:rsidRDefault="006B35CA" w:rsidP="006B35CA">
            <w:pPr>
              <w:spacing w:after="120"/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Implement Innovations</w:t>
            </w:r>
          </w:p>
          <w:p w14:paraId="43DA1C28" w14:textId="77777777" w:rsidR="006B35CA" w:rsidRPr="003D5A37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Critical Thinking and Problem Solving</w:t>
            </w:r>
          </w:p>
          <w:p w14:paraId="2176F310" w14:textId="77777777" w:rsidR="006B35CA" w:rsidRPr="003D5A37" w:rsidRDefault="006B35CA" w:rsidP="006B35CA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Reason Effectively</w:t>
            </w:r>
          </w:p>
          <w:p w14:paraId="6B57800E" w14:textId="77777777" w:rsidR="006B35CA" w:rsidRPr="003D5A37" w:rsidRDefault="006B35CA" w:rsidP="006B35CA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U</w:t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se Systems Thinking</w:t>
            </w:r>
          </w:p>
          <w:p w14:paraId="16D891B9" w14:textId="77777777" w:rsidR="006B35CA" w:rsidRPr="003D5A37" w:rsidRDefault="006B35CA" w:rsidP="006B35CA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B25589" w:rsidRPr="003D5A37">
              <w:rPr>
                <w:rFonts w:ascii="Helvetica Neue" w:hAnsi="Helvetica Neue" w:cs="Arial"/>
                <w:sz w:val="20"/>
                <w:szCs w:val="20"/>
              </w:rPr>
              <w:t xml:space="preserve">Make Judgments and </w:t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Decisions</w:t>
            </w:r>
          </w:p>
          <w:p w14:paraId="0D5B2AC5" w14:textId="77777777" w:rsidR="006B35CA" w:rsidRPr="003D5A37" w:rsidRDefault="006B35CA" w:rsidP="006B35CA">
            <w:pPr>
              <w:spacing w:after="120"/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Solve Problems</w:t>
            </w:r>
          </w:p>
          <w:p w14:paraId="7D8482C2" w14:textId="77777777" w:rsidR="006B35CA" w:rsidRPr="003D5A37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Communication and Collaboration</w:t>
            </w:r>
          </w:p>
          <w:p w14:paraId="5F993959" w14:textId="77777777" w:rsidR="006B35CA" w:rsidRPr="003D5A37" w:rsidRDefault="006B35CA" w:rsidP="006B35CA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Communicate Clearly</w:t>
            </w:r>
          </w:p>
          <w:p w14:paraId="1439E254" w14:textId="77777777" w:rsidR="006B35CA" w:rsidRPr="003D5A37" w:rsidRDefault="006B35CA" w:rsidP="006B35CA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Collaborate with Others</w:t>
            </w:r>
          </w:p>
        </w:tc>
        <w:tc>
          <w:tcPr>
            <w:tcW w:w="5327" w:type="dxa"/>
            <w:shd w:val="clear" w:color="auto" w:fill="auto"/>
          </w:tcPr>
          <w:p w14:paraId="0BAC5F93" w14:textId="77777777" w:rsidR="006B35CA" w:rsidRPr="003D5A37" w:rsidRDefault="006B35CA" w:rsidP="007A6204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INFORMATION, MEDIA </w:t>
            </w:r>
            <w:r w:rsidR="001C0E20" w:rsidRPr="003D5A37">
              <w:rPr>
                <w:rFonts w:ascii="Helvetica Neue" w:hAnsi="Helvetica Neue" w:cs="Arial"/>
                <w:b/>
                <w:sz w:val="20"/>
                <w:szCs w:val="20"/>
              </w:rPr>
              <w:t>&amp;</w:t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 TECHNOLOGY SKILLS</w:t>
            </w:r>
          </w:p>
          <w:p w14:paraId="6EDB4093" w14:textId="77777777" w:rsidR="006B35CA" w:rsidRPr="003D5A37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Information Literacy</w:t>
            </w:r>
          </w:p>
          <w:p w14:paraId="6C492DC1" w14:textId="77777777" w:rsidR="006B35CA" w:rsidRPr="003D5A37" w:rsidRDefault="006B35CA" w:rsidP="006B35CA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B25589" w:rsidRPr="003D5A37">
              <w:rPr>
                <w:rFonts w:ascii="Helvetica Neue" w:hAnsi="Helvetica Neue" w:cs="Arial"/>
                <w:sz w:val="20"/>
                <w:szCs w:val="20"/>
              </w:rPr>
              <w:t xml:space="preserve">Access </w:t>
            </w:r>
            <w:proofErr w:type="gramStart"/>
            <w:r w:rsidR="00B25589" w:rsidRPr="003D5A37">
              <w:rPr>
                <w:rFonts w:ascii="Helvetica Neue" w:hAnsi="Helvetica Neue" w:cs="Arial"/>
                <w:sz w:val="20"/>
                <w:szCs w:val="20"/>
              </w:rPr>
              <w:t>and  E</w:t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valuate</w:t>
            </w:r>
            <w:proofErr w:type="gramEnd"/>
            <w:r w:rsidRPr="003D5A37">
              <w:rPr>
                <w:rFonts w:ascii="Helvetica Neue" w:hAnsi="Helvetica Neue" w:cs="Arial"/>
                <w:sz w:val="20"/>
                <w:szCs w:val="20"/>
              </w:rPr>
              <w:t xml:space="preserve"> Information</w:t>
            </w:r>
          </w:p>
          <w:p w14:paraId="4E6D23BF" w14:textId="77777777" w:rsidR="006B35CA" w:rsidRPr="003D5A37" w:rsidRDefault="006B35CA" w:rsidP="006B35CA">
            <w:pPr>
              <w:spacing w:after="120"/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Use and Manage Information</w:t>
            </w:r>
          </w:p>
          <w:p w14:paraId="4C01401C" w14:textId="77777777" w:rsidR="006B35CA" w:rsidRPr="003D5A37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Media Literacy</w:t>
            </w:r>
          </w:p>
          <w:p w14:paraId="67055753" w14:textId="77777777" w:rsidR="006B35CA" w:rsidRPr="003D5A37" w:rsidRDefault="006B35CA" w:rsidP="006B35CA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Analyze Media</w:t>
            </w:r>
          </w:p>
          <w:p w14:paraId="52F3ED3C" w14:textId="77777777" w:rsidR="006B35CA" w:rsidRPr="003D5A37" w:rsidRDefault="006B35CA" w:rsidP="006B35CA">
            <w:pPr>
              <w:spacing w:after="120"/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Create Media Products</w:t>
            </w:r>
          </w:p>
          <w:p w14:paraId="72E0E7B7" w14:textId="77777777" w:rsidR="006B35CA" w:rsidRPr="003D5A37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Information, Communications and Technology </w:t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br/>
              <w:t>(ICT Literacy)</w:t>
            </w:r>
          </w:p>
          <w:p w14:paraId="39265E47" w14:textId="77777777" w:rsidR="006B35CA" w:rsidRPr="003D5A37" w:rsidRDefault="006B35CA" w:rsidP="006B35CA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Apply Technology Effectively</w:t>
            </w:r>
          </w:p>
          <w:p w14:paraId="0FFB9AF2" w14:textId="77777777" w:rsidR="006B35CA" w:rsidRPr="003D5A37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</w:tc>
        <w:tc>
          <w:tcPr>
            <w:tcW w:w="4848" w:type="dxa"/>
            <w:shd w:val="clear" w:color="auto" w:fill="auto"/>
          </w:tcPr>
          <w:p w14:paraId="4273DE86" w14:textId="77777777" w:rsidR="006B35CA" w:rsidRPr="003D5A37" w:rsidRDefault="006B35CA" w:rsidP="007A6204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LIFE </w:t>
            </w:r>
            <w:r w:rsidR="001C0E20" w:rsidRPr="003D5A37">
              <w:rPr>
                <w:rFonts w:ascii="Helvetica Neue" w:hAnsi="Helvetica Neue" w:cs="Arial"/>
                <w:b/>
                <w:sz w:val="20"/>
                <w:szCs w:val="20"/>
              </w:rPr>
              <w:t>&amp;</w:t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 xml:space="preserve"> CAREER SKILLS</w:t>
            </w:r>
          </w:p>
          <w:p w14:paraId="722CA5C0" w14:textId="77777777" w:rsidR="006B35CA" w:rsidRPr="003D5A37" w:rsidRDefault="006B35CA" w:rsidP="008901C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Flexibility and Adaptability</w:t>
            </w:r>
          </w:p>
          <w:p w14:paraId="35DFA63F" w14:textId="77777777" w:rsidR="006B35CA" w:rsidRPr="003D5A37" w:rsidRDefault="006B35CA" w:rsidP="006B35CA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Adapt to Change</w:t>
            </w:r>
          </w:p>
          <w:p w14:paraId="5FF97D27" w14:textId="77777777" w:rsidR="006B35CA" w:rsidRPr="003D5A37" w:rsidRDefault="006B35CA" w:rsidP="006B35CA">
            <w:pPr>
              <w:spacing w:after="120"/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Be Flexible</w:t>
            </w:r>
          </w:p>
          <w:p w14:paraId="014318D7" w14:textId="77777777" w:rsidR="006B35CA" w:rsidRPr="003D5A37" w:rsidRDefault="006B35CA" w:rsidP="008901C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Initiative and Self-Direction</w:t>
            </w:r>
          </w:p>
          <w:p w14:paraId="061C9127" w14:textId="77777777" w:rsidR="006B35CA" w:rsidRPr="003D5A37" w:rsidRDefault="006B35CA" w:rsidP="006B35CA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Manage Goals and Time</w:t>
            </w:r>
          </w:p>
          <w:p w14:paraId="10F93C9F" w14:textId="77777777" w:rsidR="006B35CA" w:rsidRPr="003D5A37" w:rsidRDefault="006B35CA" w:rsidP="006B35CA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Work Independently</w:t>
            </w:r>
          </w:p>
          <w:p w14:paraId="44974841" w14:textId="77777777" w:rsidR="006B35CA" w:rsidRPr="003D5A37" w:rsidRDefault="006B35CA" w:rsidP="006B35CA">
            <w:pPr>
              <w:spacing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Be Self-Directed Learners</w:t>
            </w:r>
          </w:p>
          <w:p w14:paraId="7ABBD1CA" w14:textId="77777777" w:rsidR="006B35CA" w:rsidRPr="003D5A37" w:rsidRDefault="006B35CA" w:rsidP="008901C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Social and Cross-Cultural</w:t>
            </w:r>
          </w:p>
          <w:p w14:paraId="126C1F2F" w14:textId="77777777" w:rsidR="006B35CA" w:rsidRPr="003D5A37" w:rsidRDefault="006B35CA" w:rsidP="006B35CA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Interact Effectively with Others</w:t>
            </w:r>
          </w:p>
          <w:p w14:paraId="58F4F7A9" w14:textId="77777777" w:rsidR="006B35CA" w:rsidRPr="003D5A37" w:rsidRDefault="006B35CA" w:rsidP="006B35CA">
            <w:pPr>
              <w:spacing w:after="120"/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Work Effectively in Diverse Teams</w:t>
            </w:r>
          </w:p>
          <w:p w14:paraId="48CDE0F7" w14:textId="77777777" w:rsidR="006B35CA" w:rsidRPr="003D5A37" w:rsidRDefault="006B35CA" w:rsidP="004652AB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Productivity and Accountability</w:t>
            </w:r>
          </w:p>
          <w:p w14:paraId="1D3C4404" w14:textId="77777777" w:rsidR="006B35CA" w:rsidRPr="003D5A37" w:rsidRDefault="006B35CA" w:rsidP="006B35CA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Manage Projects</w:t>
            </w:r>
          </w:p>
          <w:p w14:paraId="2C0A1097" w14:textId="77777777" w:rsidR="006B35CA" w:rsidRPr="003D5A37" w:rsidRDefault="006B35CA" w:rsidP="006B35CA">
            <w:pPr>
              <w:spacing w:after="120"/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Produce Results</w:t>
            </w:r>
          </w:p>
          <w:p w14:paraId="192B411B" w14:textId="77777777" w:rsidR="006B35CA" w:rsidRPr="003D5A37" w:rsidRDefault="006B35CA" w:rsidP="004652AB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t>Leadership and Responsibility</w:t>
            </w:r>
          </w:p>
          <w:p w14:paraId="2B6D70E4" w14:textId="77777777" w:rsidR="006B35CA" w:rsidRPr="003D5A37" w:rsidRDefault="006B35CA" w:rsidP="006B35CA">
            <w:pPr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Guide and Lead Others</w:t>
            </w:r>
          </w:p>
          <w:p w14:paraId="2090AAA1" w14:textId="77777777" w:rsidR="006B35CA" w:rsidRPr="003D5A37" w:rsidRDefault="006B35CA" w:rsidP="006B35CA">
            <w:pPr>
              <w:spacing w:after="60"/>
              <w:rPr>
                <w:rFonts w:ascii="Helvetica Neue" w:hAnsi="Helvetica Neue" w:cs="Arial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2900DA"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3D5A37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3D5A37">
              <w:rPr>
                <w:rFonts w:ascii="Helvetica Neue" w:hAnsi="Helvetica Neue" w:cs="Arial"/>
                <w:sz w:val="20"/>
                <w:szCs w:val="20"/>
              </w:rPr>
              <w:t>Be Responsible to Others</w:t>
            </w:r>
          </w:p>
        </w:tc>
      </w:tr>
    </w:tbl>
    <w:p w14:paraId="7E2D6E0E" w14:textId="77777777" w:rsidR="00CF63FB" w:rsidRPr="003D5A37" w:rsidRDefault="00CF63FB" w:rsidP="0061539C">
      <w:pPr>
        <w:tabs>
          <w:tab w:val="left" w:pos="5120"/>
        </w:tabs>
        <w:rPr>
          <w:rFonts w:ascii="Helvetica Neue" w:hAnsi="Helvetica Neue" w:cs="Arial"/>
          <w:color w:val="000000"/>
          <w:sz w:val="20"/>
          <w:szCs w:val="20"/>
        </w:rPr>
        <w:sectPr w:rsidR="00CF63FB" w:rsidRPr="003D5A37" w:rsidSect="0054311A">
          <w:footerReference w:type="default" r:id="rId16"/>
          <w:pgSz w:w="15840" w:h="12240" w:orient="landscape" w:code="1"/>
          <w:pgMar w:top="2160" w:right="1440" w:bottom="720" w:left="1440" w:header="187" w:footer="360" w:gutter="0"/>
          <w:cols w:space="720"/>
          <w:docGrid w:linePitch="360"/>
        </w:sectPr>
      </w:pPr>
    </w:p>
    <w:tbl>
      <w:tblPr>
        <w:tblStyle w:val="TableGrid"/>
        <w:tblW w:w="15030" w:type="dxa"/>
        <w:tblInd w:w="-365" w:type="dxa"/>
        <w:tblLook w:val="04A0" w:firstRow="1" w:lastRow="0" w:firstColumn="1" w:lastColumn="0" w:noHBand="0" w:noVBand="1"/>
      </w:tblPr>
      <w:tblGrid>
        <w:gridCol w:w="1979"/>
        <w:gridCol w:w="1081"/>
        <w:gridCol w:w="3657"/>
        <w:gridCol w:w="2771"/>
        <w:gridCol w:w="2771"/>
        <w:gridCol w:w="2771"/>
      </w:tblGrid>
      <w:tr w:rsidR="00166431" w:rsidRPr="006306BD" w14:paraId="71089C88" w14:textId="45C213E4" w:rsidTr="00166431">
        <w:tc>
          <w:tcPr>
            <w:tcW w:w="1979" w:type="dxa"/>
          </w:tcPr>
          <w:p w14:paraId="78757B1B" w14:textId="77777777" w:rsidR="005C0F24" w:rsidRPr="006306BD" w:rsidRDefault="005C0F24" w:rsidP="0061539C">
            <w:pPr>
              <w:tabs>
                <w:tab w:val="left" w:pos="5120"/>
              </w:tabs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E00A2E2" w14:textId="53A6BA48" w:rsidR="005C0F24" w:rsidRPr="006306BD" w:rsidRDefault="005C0F24" w:rsidP="005C0F24">
            <w:pPr>
              <w:tabs>
                <w:tab w:val="left" w:pos="5120"/>
              </w:tabs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6306BD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Hours</w:t>
            </w:r>
          </w:p>
        </w:tc>
        <w:tc>
          <w:tcPr>
            <w:tcW w:w="3657" w:type="dxa"/>
          </w:tcPr>
          <w:p w14:paraId="09759D7C" w14:textId="0C7D4822" w:rsidR="005C0F24" w:rsidRPr="006306BD" w:rsidRDefault="005C0F24" w:rsidP="0061539C">
            <w:pPr>
              <w:tabs>
                <w:tab w:val="left" w:pos="5120"/>
              </w:tabs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6306BD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Summative Assessment</w:t>
            </w:r>
            <w:r w:rsidR="00621F2B" w:rsidRPr="006306BD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</w:t>
            </w:r>
          </w:p>
        </w:tc>
        <w:tc>
          <w:tcPr>
            <w:tcW w:w="2771" w:type="dxa"/>
          </w:tcPr>
          <w:p w14:paraId="00274850" w14:textId="7A78ACBE" w:rsidR="005C0F24" w:rsidRPr="006306BD" w:rsidRDefault="005C0F24" w:rsidP="0061539C">
            <w:pPr>
              <w:tabs>
                <w:tab w:val="left" w:pos="5120"/>
              </w:tabs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6306BD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Design</w:t>
            </w:r>
          </w:p>
        </w:tc>
        <w:tc>
          <w:tcPr>
            <w:tcW w:w="2771" w:type="dxa"/>
          </w:tcPr>
          <w:p w14:paraId="7E0DC341" w14:textId="31C9A6FF" w:rsidR="005C0F24" w:rsidRPr="006306BD" w:rsidRDefault="005C0F24" w:rsidP="0061539C">
            <w:pPr>
              <w:tabs>
                <w:tab w:val="left" w:pos="5120"/>
              </w:tabs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6306BD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Development</w:t>
            </w:r>
          </w:p>
        </w:tc>
        <w:tc>
          <w:tcPr>
            <w:tcW w:w="2771" w:type="dxa"/>
          </w:tcPr>
          <w:p w14:paraId="4181F39C" w14:textId="20184707" w:rsidR="005C0F24" w:rsidRPr="006306BD" w:rsidRDefault="005C0F24" w:rsidP="0061539C">
            <w:pPr>
              <w:tabs>
                <w:tab w:val="left" w:pos="5120"/>
              </w:tabs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6306BD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Collaboration</w:t>
            </w:r>
          </w:p>
        </w:tc>
      </w:tr>
      <w:tr w:rsidR="00166431" w:rsidRPr="003D5A37" w14:paraId="6721062C" w14:textId="316B8316" w:rsidTr="00166431">
        <w:tc>
          <w:tcPr>
            <w:tcW w:w="1979" w:type="dxa"/>
          </w:tcPr>
          <w:p w14:paraId="726A08A9" w14:textId="10049BE6" w:rsidR="005C0F24" w:rsidRPr="003D5A37" w:rsidRDefault="005C0F24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color w:val="000000"/>
                <w:sz w:val="20"/>
                <w:szCs w:val="20"/>
              </w:rPr>
              <w:t>Unit 1</w:t>
            </w:r>
          </w:p>
        </w:tc>
        <w:tc>
          <w:tcPr>
            <w:tcW w:w="1081" w:type="dxa"/>
          </w:tcPr>
          <w:p w14:paraId="68DB33F4" w14:textId="4D8A55B5" w:rsidR="005C0F24" w:rsidRPr="003D5A37" w:rsidRDefault="005C0F24" w:rsidP="006306BD">
            <w:pPr>
              <w:tabs>
                <w:tab w:val="left" w:pos="5120"/>
              </w:tabs>
              <w:spacing w:before="20" w:after="40"/>
              <w:jc w:val="right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3D5A37">
              <w:rPr>
                <w:rFonts w:ascii="Helvetica Neue" w:hAnsi="Helvetica Neue" w:cs="Arial"/>
                <w:color w:val="000000"/>
                <w:sz w:val="18"/>
                <w:szCs w:val="18"/>
              </w:rPr>
              <w:t>6:50 / 10</w:t>
            </w:r>
          </w:p>
        </w:tc>
        <w:tc>
          <w:tcPr>
            <w:tcW w:w="3657" w:type="dxa"/>
          </w:tcPr>
          <w:p w14:paraId="3C64FB85" w14:textId="1363FE2B" w:rsidR="005C0F24" w:rsidRPr="003D5A37" w:rsidRDefault="00343967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Critique </w:t>
            </w:r>
            <w:r w:rsidR="006306BD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/ review of a good but simple </w:t>
            </w: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existing game using industry accepted evaluative tools (Gibson’s Layered Tetrad and </w:t>
            </w:r>
            <w:r w:rsidR="007D2383">
              <w:rPr>
                <w:rFonts w:ascii="Helvetica Neue" w:hAnsi="Helvetica Neue" w:cs="Arial"/>
                <w:color w:val="000000"/>
                <w:sz w:val="18"/>
                <w:szCs w:val="18"/>
              </w:rPr>
              <w:t>Formal Elements).</w:t>
            </w:r>
          </w:p>
        </w:tc>
        <w:tc>
          <w:tcPr>
            <w:tcW w:w="2771" w:type="dxa"/>
          </w:tcPr>
          <w:p w14:paraId="07E88B80" w14:textId="77777777" w:rsidR="005C0F24" w:rsidRDefault="00937F32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Elements of Games</w:t>
            </w:r>
          </w:p>
          <w:p w14:paraId="4A7DE733" w14:textId="77777777" w:rsidR="00937F32" w:rsidRDefault="00937F32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Playtesting</w:t>
            </w:r>
          </w:p>
          <w:p w14:paraId="0911FC08" w14:textId="10352235" w:rsidR="00937F32" w:rsidRPr="003D5A37" w:rsidRDefault="00937F32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Theory – what are games for, why are they important.</w:t>
            </w:r>
          </w:p>
        </w:tc>
        <w:tc>
          <w:tcPr>
            <w:tcW w:w="2771" w:type="dxa"/>
          </w:tcPr>
          <w:p w14:paraId="11FE62CD" w14:textId="77777777" w:rsidR="005C0F24" w:rsidRPr="003D5A37" w:rsidRDefault="005C0F24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2771" w:type="dxa"/>
          </w:tcPr>
          <w:p w14:paraId="467B1946" w14:textId="77777777" w:rsidR="005C0F24" w:rsidRDefault="00734B02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Team roles</w:t>
            </w:r>
          </w:p>
          <w:p w14:paraId="474FB37B" w14:textId="77777777" w:rsidR="00734B02" w:rsidRDefault="00734B02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Managing time</w:t>
            </w:r>
          </w:p>
          <w:p w14:paraId="0490AD8D" w14:textId="7D4189D4" w:rsidR="00734B02" w:rsidRPr="003D5A37" w:rsidRDefault="00734B02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Listening</w:t>
            </w:r>
          </w:p>
        </w:tc>
      </w:tr>
      <w:tr w:rsidR="00166431" w:rsidRPr="003D5A37" w14:paraId="3F650D2E" w14:textId="3D5EA36F" w:rsidTr="00166431">
        <w:tc>
          <w:tcPr>
            <w:tcW w:w="1979" w:type="dxa"/>
          </w:tcPr>
          <w:p w14:paraId="78F6AC8F" w14:textId="57A55883" w:rsidR="005C0F24" w:rsidRPr="003D5A37" w:rsidRDefault="005C0F24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color w:val="000000"/>
                <w:sz w:val="20"/>
                <w:szCs w:val="20"/>
              </w:rPr>
              <w:t>Unit 2</w:t>
            </w:r>
          </w:p>
        </w:tc>
        <w:tc>
          <w:tcPr>
            <w:tcW w:w="1081" w:type="dxa"/>
          </w:tcPr>
          <w:p w14:paraId="2A46DD57" w14:textId="4F06D1AD" w:rsidR="005C0F24" w:rsidRPr="003D5A37" w:rsidRDefault="005C0F24" w:rsidP="006306BD">
            <w:pPr>
              <w:tabs>
                <w:tab w:val="left" w:pos="5120"/>
              </w:tabs>
              <w:spacing w:before="20" w:after="40"/>
              <w:jc w:val="right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3D5A37">
              <w:rPr>
                <w:rFonts w:ascii="Helvetica Neue" w:hAnsi="Helvetica Neue" w:cs="Arial"/>
                <w:color w:val="000000"/>
                <w:sz w:val="18"/>
                <w:szCs w:val="18"/>
              </w:rPr>
              <w:t>13:40 / 20</w:t>
            </w:r>
          </w:p>
        </w:tc>
        <w:tc>
          <w:tcPr>
            <w:tcW w:w="3657" w:type="dxa"/>
          </w:tcPr>
          <w:p w14:paraId="7BA621F4" w14:textId="1C0CE11C" w:rsidR="005C0F24" w:rsidRPr="003D5A37" w:rsidRDefault="008362BC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Paper prototype of a game that tries to “change the world” (given a general problem as a prompt).</w:t>
            </w:r>
          </w:p>
        </w:tc>
        <w:tc>
          <w:tcPr>
            <w:tcW w:w="2771" w:type="dxa"/>
          </w:tcPr>
          <w:p w14:paraId="3524B72E" w14:textId="77777777" w:rsidR="005C0F24" w:rsidRDefault="00734B02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Design cycle</w:t>
            </w:r>
          </w:p>
          <w:p w14:paraId="2F717531" w14:textId="43E9D3F4" w:rsidR="008362BC" w:rsidRPr="003D5A37" w:rsidRDefault="008362BC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Third layer of layered tetrad – social layer, designer’s powers and responsibility.</w:t>
            </w:r>
          </w:p>
        </w:tc>
        <w:tc>
          <w:tcPr>
            <w:tcW w:w="2771" w:type="dxa"/>
          </w:tcPr>
          <w:p w14:paraId="2EA9B3D7" w14:textId="56518DF7" w:rsidR="005C0F24" w:rsidRPr="003D5A37" w:rsidRDefault="00734B02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Paper prototypes</w:t>
            </w:r>
          </w:p>
        </w:tc>
        <w:tc>
          <w:tcPr>
            <w:tcW w:w="2771" w:type="dxa"/>
          </w:tcPr>
          <w:p w14:paraId="72B0AF6A" w14:textId="77777777" w:rsidR="005C0F24" w:rsidRPr="003D5A37" w:rsidRDefault="005C0F24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166431" w:rsidRPr="003D5A37" w14:paraId="41408964" w14:textId="7F466A64" w:rsidTr="00166431">
        <w:tc>
          <w:tcPr>
            <w:tcW w:w="1979" w:type="dxa"/>
          </w:tcPr>
          <w:p w14:paraId="22B781E4" w14:textId="4FB666D9" w:rsidR="005C0F24" w:rsidRPr="003D5A37" w:rsidRDefault="005C0F24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color w:val="000000"/>
                <w:sz w:val="20"/>
                <w:szCs w:val="20"/>
              </w:rPr>
              <w:t>Unit 3</w:t>
            </w:r>
          </w:p>
        </w:tc>
        <w:tc>
          <w:tcPr>
            <w:tcW w:w="1081" w:type="dxa"/>
          </w:tcPr>
          <w:p w14:paraId="74FEDC0B" w14:textId="7EE4F870" w:rsidR="005C0F24" w:rsidRPr="003D5A37" w:rsidRDefault="005C0F24" w:rsidP="006306BD">
            <w:pPr>
              <w:tabs>
                <w:tab w:val="left" w:pos="5120"/>
              </w:tabs>
              <w:spacing w:before="20" w:after="40"/>
              <w:jc w:val="right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3D5A37">
              <w:rPr>
                <w:rFonts w:ascii="Helvetica Neue" w:hAnsi="Helvetica Neue" w:cs="Arial"/>
                <w:color w:val="000000"/>
                <w:sz w:val="18"/>
                <w:szCs w:val="18"/>
              </w:rPr>
              <w:t>13:40 / 20</w:t>
            </w:r>
          </w:p>
        </w:tc>
        <w:tc>
          <w:tcPr>
            <w:tcW w:w="3657" w:type="dxa"/>
          </w:tcPr>
          <w:p w14:paraId="45B0A141" w14:textId="77777777" w:rsidR="00285C46" w:rsidRDefault="00285C46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Document a game mechanic in an algorithm.</w:t>
            </w:r>
          </w:p>
          <w:p w14:paraId="684A227D" w14:textId="77777777" w:rsidR="005C0F24" w:rsidRDefault="00621F2B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Annotated code from a simple game built in class.</w:t>
            </w:r>
          </w:p>
          <w:p w14:paraId="704C987D" w14:textId="7E61E439" w:rsidR="00621F2B" w:rsidRPr="003D5A37" w:rsidRDefault="00621F2B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Design and pseudocode for an enhancement to the game.</w:t>
            </w:r>
          </w:p>
        </w:tc>
        <w:tc>
          <w:tcPr>
            <w:tcW w:w="2771" w:type="dxa"/>
          </w:tcPr>
          <w:p w14:paraId="4582F569" w14:textId="4027E239" w:rsidR="005C0F24" w:rsidRPr="003D5A37" w:rsidRDefault="00B60F51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Design &amp; develop a mechanic</w:t>
            </w:r>
            <w:bookmarkStart w:id="1" w:name="_GoBack"/>
            <w:bookmarkEnd w:id="1"/>
          </w:p>
        </w:tc>
        <w:tc>
          <w:tcPr>
            <w:tcW w:w="2771" w:type="dxa"/>
          </w:tcPr>
          <w:p w14:paraId="1A87EBB9" w14:textId="77777777" w:rsidR="005C0F24" w:rsidRDefault="00734B02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Algorithms</w:t>
            </w:r>
          </w:p>
          <w:p w14:paraId="319794A7" w14:textId="77777777" w:rsidR="00621F2B" w:rsidRDefault="00621F2B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Pseudocode</w:t>
            </w:r>
          </w:p>
          <w:p w14:paraId="1F2E8677" w14:textId="77777777" w:rsidR="00E7604A" w:rsidRDefault="00E7604A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Block based programming</w:t>
            </w:r>
          </w:p>
          <w:p w14:paraId="4C0D9CAD" w14:textId="4B99D2CA" w:rsidR="00E7604A" w:rsidRPr="003D5A37" w:rsidRDefault="00E7604A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Intro to C# / Rider</w:t>
            </w:r>
          </w:p>
        </w:tc>
        <w:tc>
          <w:tcPr>
            <w:tcW w:w="2771" w:type="dxa"/>
          </w:tcPr>
          <w:p w14:paraId="4B6C8C51" w14:textId="5916C2B9" w:rsidR="005C0F24" w:rsidRPr="003D5A37" w:rsidRDefault="00734B02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Pair programming</w:t>
            </w:r>
          </w:p>
        </w:tc>
      </w:tr>
      <w:tr w:rsidR="00166431" w:rsidRPr="003D5A37" w14:paraId="6B4CAA3B" w14:textId="1E4FE15C" w:rsidTr="00166431">
        <w:tc>
          <w:tcPr>
            <w:tcW w:w="1979" w:type="dxa"/>
          </w:tcPr>
          <w:p w14:paraId="63E3946C" w14:textId="24271C66" w:rsidR="005C0F24" w:rsidRPr="003D5A37" w:rsidRDefault="005C0F24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color w:val="000000"/>
                <w:sz w:val="20"/>
                <w:szCs w:val="20"/>
              </w:rPr>
              <w:t>Unit 4</w:t>
            </w:r>
          </w:p>
        </w:tc>
        <w:tc>
          <w:tcPr>
            <w:tcW w:w="1081" w:type="dxa"/>
          </w:tcPr>
          <w:p w14:paraId="2CC1DDEF" w14:textId="7D73AC26" w:rsidR="005C0F24" w:rsidRPr="003D5A37" w:rsidRDefault="005C0F24" w:rsidP="006306BD">
            <w:pPr>
              <w:tabs>
                <w:tab w:val="left" w:pos="5120"/>
              </w:tabs>
              <w:spacing w:before="20" w:after="40"/>
              <w:jc w:val="right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3D5A37">
              <w:rPr>
                <w:rFonts w:ascii="Helvetica Neue" w:hAnsi="Helvetica Neue" w:cs="Arial"/>
                <w:color w:val="000000"/>
                <w:sz w:val="18"/>
                <w:szCs w:val="18"/>
              </w:rPr>
              <w:t>13:40 / 20</w:t>
            </w:r>
          </w:p>
        </w:tc>
        <w:tc>
          <w:tcPr>
            <w:tcW w:w="3657" w:type="dxa"/>
          </w:tcPr>
          <w:p w14:paraId="100F6312" w14:textId="35EC616B" w:rsidR="005C0F24" w:rsidRDefault="006306BD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Create a simple animated sprite (about at the level of the characters in Pac-Man) from a concept.</w:t>
            </w:r>
          </w:p>
          <w:p w14:paraId="246BE67A" w14:textId="1086BF7C" w:rsidR="006306BD" w:rsidRPr="003D5A37" w:rsidRDefault="006306BD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In a small team, develop a character concept. Then either create the animation art or design (with pseudocode) a Unity script to implement the core mechanics related to the character.</w:t>
            </w:r>
          </w:p>
        </w:tc>
        <w:tc>
          <w:tcPr>
            <w:tcW w:w="2771" w:type="dxa"/>
          </w:tcPr>
          <w:p w14:paraId="5A75A931" w14:textId="77777777" w:rsidR="005C0F24" w:rsidRPr="003D5A37" w:rsidRDefault="005C0F24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2771" w:type="dxa"/>
          </w:tcPr>
          <w:p w14:paraId="227D426A" w14:textId="77777777" w:rsidR="005C0F24" w:rsidRDefault="002A78E1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Intro to sprite creation tools</w:t>
            </w:r>
          </w:p>
          <w:p w14:paraId="6EE89297" w14:textId="03FB4C37" w:rsidR="002A78E1" w:rsidRPr="003D5A37" w:rsidRDefault="002A78E1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Intro to </w:t>
            </w:r>
            <w:proofErr w:type="spellStart"/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Git</w:t>
            </w:r>
            <w:proofErr w:type="spellEnd"/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and GitHub</w:t>
            </w:r>
          </w:p>
        </w:tc>
        <w:tc>
          <w:tcPr>
            <w:tcW w:w="2771" w:type="dxa"/>
          </w:tcPr>
          <w:p w14:paraId="034980E9" w14:textId="77777777" w:rsidR="001B513C" w:rsidRDefault="001B513C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Time management</w:t>
            </w:r>
          </w:p>
          <w:p w14:paraId="64A5A155" w14:textId="77777777" w:rsidR="001B513C" w:rsidRDefault="001B513C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Work division</w:t>
            </w:r>
          </w:p>
          <w:p w14:paraId="79854968" w14:textId="2E01DB9C" w:rsidR="005C0F24" w:rsidRPr="003D5A37" w:rsidRDefault="001B513C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Accountability to team</w:t>
            </w:r>
            <w:r w:rsidR="006306BD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166431" w:rsidRPr="003D5A37" w14:paraId="041FD296" w14:textId="095E0376" w:rsidTr="00166431">
        <w:tc>
          <w:tcPr>
            <w:tcW w:w="1979" w:type="dxa"/>
          </w:tcPr>
          <w:p w14:paraId="772B918A" w14:textId="39BEE723" w:rsidR="005C0F24" w:rsidRPr="003D5A37" w:rsidRDefault="005C0F24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3D5A37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Unit </w:t>
            </w:r>
            <w:r w:rsidR="001B513C">
              <w:rPr>
                <w:rFonts w:ascii="Helvetica Neue" w:hAnsi="Helvetica Neue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1" w:type="dxa"/>
          </w:tcPr>
          <w:p w14:paraId="5D7B61ED" w14:textId="6605F6C4" w:rsidR="005C0F24" w:rsidRPr="003D5A37" w:rsidRDefault="005C0F24" w:rsidP="006306BD">
            <w:pPr>
              <w:tabs>
                <w:tab w:val="left" w:pos="5120"/>
              </w:tabs>
              <w:spacing w:before="20" w:after="40"/>
              <w:jc w:val="right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3D5A37">
              <w:rPr>
                <w:rFonts w:ascii="Helvetica Neue" w:hAnsi="Helvetica Neue" w:cs="Arial"/>
                <w:color w:val="000000"/>
                <w:sz w:val="18"/>
                <w:szCs w:val="18"/>
              </w:rPr>
              <w:t>20:30 / 30</w:t>
            </w:r>
          </w:p>
        </w:tc>
        <w:tc>
          <w:tcPr>
            <w:tcW w:w="3657" w:type="dxa"/>
          </w:tcPr>
          <w:p w14:paraId="6168B89B" w14:textId="2182E70A" w:rsidR="005C0F24" w:rsidRPr="003D5A37" w:rsidRDefault="005C0F24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 w:rsidRPr="003D5A37">
              <w:rPr>
                <w:rFonts w:ascii="Helvetica Neue" w:hAnsi="Helvetica Neue" w:cs="Arial"/>
                <w:color w:val="000000"/>
                <w:sz w:val="18"/>
                <w:szCs w:val="18"/>
              </w:rPr>
              <w:t>Team project to produce a digital prototype of a</w:t>
            </w:r>
            <w:r w:rsidR="008362BC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n engaging </w:t>
            </w:r>
            <w:r w:rsidR="00E7604A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set of </w:t>
            </w:r>
            <w:r w:rsidR="008362BC">
              <w:rPr>
                <w:rFonts w:ascii="Helvetica Neue" w:hAnsi="Helvetica Neue" w:cs="Arial"/>
                <w:color w:val="000000"/>
                <w:sz w:val="18"/>
                <w:szCs w:val="18"/>
              </w:rPr>
              <w:t>mechanic</w:t>
            </w:r>
            <w:r w:rsidR="00E7604A">
              <w:rPr>
                <w:rFonts w:ascii="Helvetica Neue" w:hAnsi="Helvetica Neue" w:cs="Arial"/>
                <w:color w:val="000000"/>
                <w:sz w:val="18"/>
                <w:szCs w:val="18"/>
              </w:rPr>
              <w:t>s</w:t>
            </w:r>
            <w:r w:rsidR="008362BC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for a game concept</w:t>
            </w:r>
            <w:r w:rsidRPr="003D5A37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</w:t>
            </w:r>
            <w:r w:rsidR="008362BC">
              <w:rPr>
                <w:rFonts w:ascii="Helvetica Neue" w:hAnsi="Helvetica Neue" w:cs="Arial"/>
                <w:color w:val="000000"/>
                <w:sz w:val="18"/>
                <w:szCs w:val="18"/>
              </w:rPr>
              <w:t>developed</w:t>
            </w:r>
            <w:r w:rsidRPr="003D5A37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by the team – with at least two playtest iterations.</w:t>
            </w:r>
          </w:p>
        </w:tc>
        <w:tc>
          <w:tcPr>
            <w:tcW w:w="2771" w:type="dxa"/>
          </w:tcPr>
          <w:p w14:paraId="097F07A6" w14:textId="77777777" w:rsidR="005C0F24" w:rsidRPr="003D5A37" w:rsidRDefault="005C0F24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  <w:tc>
          <w:tcPr>
            <w:tcW w:w="2771" w:type="dxa"/>
          </w:tcPr>
          <w:p w14:paraId="69553003" w14:textId="5B03887A" w:rsidR="005C0F24" w:rsidRPr="003D5A37" w:rsidRDefault="00E7604A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Documentation</w:t>
            </w:r>
          </w:p>
        </w:tc>
        <w:tc>
          <w:tcPr>
            <w:tcW w:w="2771" w:type="dxa"/>
          </w:tcPr>
          <w:p w14:paraId="76B76FE6" w14:textId="35E63171" w:rsidR="005C0F24" w:rsidRPr="003D5A37" w:rsidRDefault="00E7604A" w:rsidP="006306BD">
            <w:pPr>
              <w:tabs>
                <w:tab w:val="left" w:pos="5120"/>
              </w:tabs>
              <w:spacing w:before="20" w:after="40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Project assessment</w:t>
            </w:r>
          </w:p>
        </w:tc>
      </w:tr>
    </w:tbl>
    <w:p w14:paraId="268E38CA" w14:textId="5365A9BC" w:rsidR="00E247BD" w:rsidRPr="003D5A37" w:rsidRDefault="00E247BD" w:rsidP="0061539C">
      <w:pPr>
        <w:tabs>
          <w:tab w:val="left" w:pos="5120"/>
        </w:tabs>
        <w:rPr>
          <w:rFonts w:ascii="Helvetica Neue" w:hAnsi="Helvetica Neue" w:cs="Arial"/>
          <w:color w:val="000000"/>
          <w:sz w:val="18"/>
          <w:szCs w:val="18"/>
        </w:rPr>
      </w:pPr>
    </w:p>
    <w:sectPr w:rsidR="00E247BD" w:rsidRPr="003D5A37" w:rsidSect="003D5A37">
      <w:pgSz w:w="15840" w:h="12240" w:orient="landscape" w:code="1"/>
      <w:pgMar w:top="2160" w:right="720" w:bottom="720" w:left="720" w:header="18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44EB1" w14:textId="77777777" w:rsidR="002900DA" w:rsidRDefault="002900DA">
      <w:r>
        <w:separator/>
      </w:r>
    </w:p>
  </w:endnote>
  <w:endnote w:type="continuationSeparator" w:id="0">
    <w:p w14:paraId="6EFE0D3F" w14:textId="77777777" w:rsidR="002900DA" w:rsidRDefault="0029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ACCC4" w14:textId="50821A18" w:rsidR="00E378AB" w:rsidRPr="00B53743" w:rsidRDefault="00AE6F9C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Game Design &amp; Programming 1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AA044" w14:textId="19833DED" w:rsidR="007D2EC5" w:rsidRPr="00B53743" w:rsidRDefault="007D2EC5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Game Design &amp; Programming 1 - Unit 1: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87813" w14:textId="526AE6EF" w:rsidR="00AE6F9C" w:rsidRPr="00AE6F9C" w:rsidRDefault="00AE6F9C" w:rsidP="00AE6F9C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Game Design &amp; Programming 1 – Unit </w:t>
    </w:r>
    <w:r w:rsidR="007D2EC5"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t>: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33545" w14:textId="7A7EBE9A" w:rsidR="00AE6F9C" w:rsidRPr="00AE6F9C" w:rsidRDefault="00AE6F9C" w:rsidP="00AE6F9C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Game Design &amp; Programming 1 – Unit </w:t>
    </w:r>
    <w:r w:rsidR="007D2EC5">
      <w:rPr>
        <w:rFonts w:ascii="Verdana" w:hAnsi="Verdana"/>
        <w:sz w:val="20"/>
        <w:szCs w:val="20"/>
      </w:rPr>
      <w:t>3</w:t>
    </w:r>
    <w:r>
      <w:rPr>
        <w:rFonts w:ascii="Verdana" w:hAnsi="Verdana"/>
        <w:sz w:val="20"/>
        <w:szCs w:val="20"/>
      </w:rPr>
      <w:t>: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601A5" w14:textId="0C0EF2A0" w:rsidR="007D2EC5" w:rsidRPr="00B53743" w:rsidRDefault="007D2EC5" w:rsidP="007D2EC5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Game Design &amp; Programming 1 – Unit </w:t>
    </w:r>
    <w:r>
      <w:rPr>
        <w:rFonts w:ascii="Verdana" w:hAnsi="Verdana"/>
        <w:sz w:val="20"/>
        <w:szCs w:val="20"/>
      </w:rPr>
      <w:t>4</w:t>
    </w:r>
    <w:r>
      <w:rPr>
        <w:rFonts w:ascii="Verdana" w:hAnsi="Verdana"/>
        <w:sz w:val="20"/>
        <w:szCs w:val="20"/>
      </w:rPr>
      <w:t>:</w:t>
    </w:r>
  </w:p>
  <w:p w14:paraId="1FE26F15" w14:textId="7E72EE89" w:rsidR="00AE6F9C" w:rsidRPr="007D2EC5" w:rsidRDefault="00AE6F9C" w:rsidP="007D2EC5">
    <w:pPr>
      <w:pStyle w:val="Footer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163E0" w14:textId="18592656" w:rsidR="00AE6F9C" w:rsidRPr="007D2EC5" w:rsidRDefault="007D2EC5" w:rsidP="007D2EC5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Game Design &amp; Programming 1 – Unit </w:t>
    </w:r>
    <w:r>
      <w:rPr>
        <w:rFonts w:ascii="Verdana" w:hAnsi="Verdana"/>
        <w:sz w:val="20"/>
        <w:szCs w:val="20"/>
      </w:rPr>
      <w:t>5</w:t>
    </w:r>
    <w:r>
      <w:rPr>
        <w:rFonts w:ascii="Verdana" w:hAnsi="Verdana"/>
        <w:sz w:val="20"/>
        <w:szCs w:val="20"/>
      </w:rPr>
      <w:t>: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371D2" w14:textId="77777777" w:rsidR="002900DA" w:rsidRDefault="002900DA">
      <w:r>
        <w:separator/>
      </w:r>
    </w:p>
  </w:footnote>
  <w:footnote w:type="continuationSeparator" w:id="0">
    <w:p w14:paraId="670DFB29" w14:textId="77777777" w:rsidR="002900DA" w:rsidRDefault="00290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6709"/>
    <w:multiLevelType w:val="hybridMultilevel"/>
    <w:tmpl w:val="2B5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D0378"/>
    <w:multiLevelType w:val="hybridMultilevel"/>
    <w:tmpl w:val="985A5EA8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E39D8"/>
    <w:multiLevelType w:val="hybridMultilevel"/>
    <w:tmpl w:val="5192E3B4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D155D2"/>
    <w:multiLevelType w:val="hybridMultilevel"/>
    <w:tmpl w:val="517674BE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E16466"/>
    <w:multiLevelType w:val="hybridMultilevel"/>
    <w:tmpl w:val="C7C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2BE6"/>
    <w:multiLevelType w:val="hybridMultilevel"/>
    <w:tmpl w:val="A11E8EF0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0D2AA4"/>
    <w:multiLevelType w:val="hybridMultilevel"/>
    <w:tmpl w:val="13DC5E7A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22913"/>
    <w:multiLevelType w:val="hybridMultilevel"/>
    <w:tmpl w:val="D3F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351CC"/>
    <w:multiLevelType w:val="hybridMultilevel"/>
    <w:tmpl w:val="9522E536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346085"/>
    <w:multiLevelType w:val="hybridMultilevel"/>
    <w:tmpl w:val="52B446B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0404CB"/>
    <w:multiLevelType w:val="hybridMultilevel"/>
    <w:tmpl w:val="226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414F5"/>
    <w:multiLevelType w:val="hybridMultilevel"/>
    <w:tmpl w:val="4C641FDA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E8D71FB"/>
    <w:multiLevelType w:val="hybridMultilevel"/>
    <w:tmpl w:val="EA8A71D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505903"/>
    <w:multiLevelType w:val="hybridMultilevel"/>
    <w:tmpl w:val="39F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E9485A"/>
    <w:multiLevelType w:val="hybridMultilevel"/>
    <w:tmpl w:val="D7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179DA"/>
    <w:multiLevelType w:val="hybridMultilevel"/>
    <w:tmpl w:val="C0D2F078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15"/>
  </w:num>
  <w:num w:numId="10">
    <w:abstractNumId w:val="12"/>
  </w:num>
  <w:num w:numId="11">
    <w:abstractNumId w:val="4"/>
  </w:num>
  <w:num w:numId="12">
    <w:abstractNumId w:val="14"/>
  </w:num>
  <w:num w:numId="13">
    <w:abstractNumId w:val="7"/>
  </w:num>
  <w:num w:numId="14">
    <w:abstractNumId w:val="13"/>
  </w:num>
  <w:num w:numId="15">
    <w:abstractNumId w:val="0"/>
  </w:num>
  <w:num w:numId="1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embedSystemFonts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27"/>
    <w:rsid w:val="000013B2"/>
    <w:rsid w:val="000015B7"/>
    <w:rsid w:val="00001CE1"/>
    <w:rsid w:val="00002E3A"/>
    <w:rsid w:val="00004C70"/>
    <w:rsid w:val="00005D2D"/>
    <w:rsid w:val="000204ED"/>
    <w:rsid w:val="000242AD"/>
    <w:rsid w:val="00032794"/>
    <w:rsid w:val="00033F81"/>
    <w:rsid w:val="00036C72"/>
    <w:rsid w:val="00043BED"/>
    <w:rsid w:val="000447CF"/>
    <w:rsid w:val="00045D0C"/>
    <w:rsid w:val="000512BC"/>
    <w:rsid w:val="00056DCB"/>
    <w:rsid w:val="0006405E"/>
    <w:rsid w:val="00070AF4"/>
    <w:rsid w:val="00074E12"/>
    <w:rsid w:val="000842E3"/>
    <w:rsid w:val="0008702E"/>
    <w:rsid w:val="00091007"/>
    <w:rsid w:val="00092448"/>
    <w:rsid w:val="000A7787"/>
    <w:rsid w:val="000B210D"/>
    <w:rsid w:val="000B2F08"/>
    <w:rsid w:val="000B4127"/>
    <w:rsid w:val="000B68A5"/>
    <w:rsid w:val="000C1236"/>
    <w:rsid w:val="000C3580"/>
    <w:rsid w:val="000C3A4B"/>
    <w:rsid w:val="000D42FF"/>
    <w:rsid w:val="000D592A"/>
    <w:rsid w:val="000D7E8B"/>
    <w:rsid w:val="000E1579"/>
    <w:rsid w:val="000E17A9"/>
    <w:rsid w:val="000E241F"/>
    <w:rsid w:val="000E2AC1"/>
    <w:rsid w:val="000E3444"/>
    <w:rsid w:val="000E43B8"/>
    <w:rsid w:val="000E5B52"/>
    <w:rsid w:val="000E609C"/>
    <w:rsid w:val="000F2E14"/>
    <w:rsid w:val="000F5E04"/>
    <w:rsid w:val="00110891"/>
    <w:rsid w:val="00111322"/>
    <w:rsid w:val="0011169B"/>
    <w:rsid w:val="0011177A"/>
    <w:rsid w:val="00116ABD"/>
    <w:rsid w:val="00117EF9"/>
    <w:rsid w:val="00122C44"/>
    <w:rsid w:val="0012463E"/>
    <w:rsid w:val="00130013"/>
    <w:rsid w:val="0013424D"/>
    <w:rsid w:val="00137B89"/>
    <w:rsid w:val="0014066D"/>
    <w:rsid w:val="0014357B"/>
    <w:rsid w:val="00144BA4"/>
    <w:rsid w:val="001466C4"/>
    <w:rsid w:val="0015248B"/>
    <w:rsid w:val="00160A55"/>
    <w:rsid w:val="00161AF5"/>
    <w:rsid w:val="00164229"/>
    <w:rsid w:val="001644E4"/>
    <w:rsid w:val="00166431"/>
    <w:rsid w:val="00166A62"/>
    <w:rsid w:val="00171B5A"/>
    <w:rsid w:val="001731BA"/>
    <w:rsid w:val="00174250"/>
    <w:rsid w:val="0017715E"/>
    <w:rsid w:val="00177649"/>
    <w:rsid w:val="00183DB8"/>
    <w:rsid w:val="001922C3"/>
    <w:rsid w:val="0019376A"/>
    <w:rsid w:val="00195AA2"/>
    <w:rsid w:val="001A14B4"/>
    <w:rsid w:val="001A1C77"/>
    <w:rsid w:val="001A51F7"/>
    <w:rsid w:val="001A554F"/>
    <w:rsid w:val="001A6947"/>
    <w:rsid w:val="001A6ACD"/>
    <w:rsid w:val="001A6C66"/>
    <w:rsid w:val="001B03A3"/>
    <w:rsid w:val="001B2A6C"/>
    <w:rsid w:val="001B513C"/>
    <w:rsid w:val="001C0214"/>
    <w:rsid w:val="001C0E20"/>
    <w:rsid w:val="001D1BF5"/>
    <w:rsid w:val="001D1BFA"/>
    <w:rsid w:val="001D5043"/>
    <w:rsid w:val="001D5FC0"/>
    <w:rsid w:val="001E2118"/>
    <w:rsid w:val="001F0CCB"/>
    <w:rsid w:val="002000A8"/>
    <w:rsid w:val="00200C6F"/>
    <w:rsid w:val="00201EA4"/>
    <w:rsid w:val="00205D64"/>
    <w:rsid w:val="0021093D"/>
    <w:rsid w:val="00213256"/>
    <w:rsid w:val="002171C6"/>
    <w:rsid w:val="002222F4"/>
    <w:rsid w:val="00225D98"/>
    <w:rsid w:val="00230C96"/>
    <w:rsid w:val="00235887"/>
    <w:rsid w:val="0023595E"/>
    <w:rsid w:val="00243F43"/>
    <w:rsid w:val="0024756F"/>
    <w:rsid w:val="0025028B"/>
    <w:rsid w:val="002526F6"/>
    <w:rsid w:val="0025307B"/>
    <w:rsid w:val="002548DD"/>
    <w:rsid w:val="00255FCE"/>
    <w:rsid w:val="00264091"/>
    <w:rsid w:val="002666FA"/>
    <w:rsid w:val="00266EDD"/>
    <w:rsid w:val="00277E67"/>
    <w:rsid w:val="00285C46"/>
    <w:rsid w:val="002900DA"/>
    <w:rsid w:val="00294335"/>
    <w:rsid w:val="00294CB4"/>
    <w:rsid w:val="00295942"/>
    <w:rsid w:val="00296D1B"/>
    <w:rsid w:val="002A13B7"/>
    <w:rsid w:val="002A1A06"/>
    <w:rsid w:val="002A251C"/>
    <w:rsid w:val="002A2AB2"/>
    <w:rsid w:val="002A4E5C"/>
    <w:rsid w:val="002A78E1"/>
    <w:rsid w:val="002B0105"/>
    <w:rsid w:val="002B5293"/>
    <w:rsid w:val="002B6CA4"/>
    <w:rsid w:val="002B769B"/>
    <w:rsid w:val="002C1F30"/>
    <w:rsid w:val="002C206C"/>
    <w:rsid w:val="002C3DA1"/>
    <w:rsid w:val="002C700A"/>
    <w:rsid w:val="002D08EA"/>
    <w:rsid w:val="002D0A4E"/>
    <w:rsid w:val="002D12EE"/>
    <w:rsid w:val="002D3B0B"/>
    <w:rsid w:val="002E41F9"/>
    <w:rsid w:val="002E7564"/>
    <w:rsid w:val="002F0C56"/>
    <w:rsid w:val="002F31BD"/>
    <w:rsid w:val="002F6000"/>
    <w:rsid w:val="0031100C"/>
    <w:rsid w:val="00311C17"/>
    <w:rsid w:val="00312D45"/>
    <w:rsid w:val="00312E55"/>
    <w:rsid w:val="00316D43"/>
    <w:rsid w:val="00320DD0"/>
    <w:rsid w:val="00322F47"/>
    <w:rsid w:val="00323BDB"/>
    <w:rsid w:val="00324670"/>
    <w:rsid w:val="003307BB"/>
    <w:rsid w:val="00330DED"/>
    <w:rsid w:val="003313DC"/>
    <w:rsid w:val="003413DA"/>
    <w:rsid w:val="00343967"/>
    <w:rsid w:val="00344785"/>
    <w:rsid w:val="00344E47"/>
    <w:rsid w:val="003463B5"/>
    <w:rsid w:val="00346C35"/>
    <w:rsid w:val="00346EBD"/>
    <w:rsid w:val="003509DB"/>
    <w:rsid w:val="00350B66"/>
    <w:rsid w:val="00357B18"/>
    <w:rsid w:val="003640DD"/>
    <w:rsid w:val="00366205"/>
    <w:rsid w:val="003725C0"/>
    <w:rsid w:val="00377718"/>
    <w:rsid w:val="00384CA8"/>
    <w:rsid w:val="00394294"/>
    <w:rsid w:val="003A29C4"/>
    <w:rsid w:val="003B0BCB"/>
    <w:rsid w:val="003B139C"/>
    <w:rsid w:val="003B67BB"/>
    <w:rsid w:val="003B7686"/>
    <w:rsid w:val="003C1069"/>
    <w:rsid w:val="003C1B72"/>
    <w:rsid w:val="003C2B9C"/>
    <w:rsid w:val="003D1347"/>
    <w:rsid w:val="003D394F"/>
    <w:rsid w:val="003D52A2"/>
    <w:rsid w:val="003D5A37"/>
    <w:rsid w:val="003D7B55"/>
    <w:rsid w:val="003E0631"/>
    <w:rsid w:val="003E1EA7"/>
    <w:rsid w:val="003E7F3C"/>
    <w:rsid w:val="003F032C"/>
    <w:rsid w:val="003F65CC"/>
    <w:rsid w:val="00401FD6"/>
    <w:rsid w:val="00403E41"/>
    <w:rsid w:val="00410959"/>
    <w:rsid w:val="004118B9"/>
    <w:rsid w:val="00415642"/>
    <w:rsid w:val="004160AB"/>
    <w:rsid w:val="00424C4E"/>
    <w:rsid w:val="00426A03"/>
    <w:rsid w:val="00427C62"/>
    <w:rsid w:val="00431016"/>
    <w:rsid w:val="00432CF0"/>
    <w:rsid w:val="0045045A"/>
    <w:rsid w:val="00454C19"/>
    <w:rsid w:val="0045614E"/>
    <w:rsid w:val="004563CA"/>
    <w:rsid w:val="0045729A"/>
    <w:rsid w:val="004652AB"/>
    <w:rsid w:val="004664CA"/>
    <w:rsid w:val="00470357"/>
    <w:rsid w:val="004704FE"/>
    <w:rsid w:val="0047269B"/>
    <w:rsid w:val="00476209"/>
    <w:rsid w:val="00476279"/>
    <w:rsid w:val="004869DE"/>
    <w:rsid w:val="00493964"/>
    <w:rsid w:val="00494A05"/>
    <w:rsid w:val="00495801"/>
    <w:rsid w:val="00495FC2"/>
    <w:rsid w:val="004A1FA6"/>
    <w:rsid w:val="004A4700"/>
    <w:rsid w:val="004B351E"/>
    <w:rsid w:val="004B3820"/>
    <w:rsid w:val="004C2040"/>
    <w:rsid w:val="004C37A0"/>
    <w:rsid w:val="004E1AE0"/>
    <w:rsid w:val="004E51DF"/>
    <w:rsid w:val="004E5388"/>
    <w:rsid w:val="004E6D8F"/>
    <w:rsid w:val="004F02B0"/>
    <w:rsid w:val="00500193"/>
    <w:rsid w:val="00504F64"/>
    <w:rsid w:val="00505755"/>
    <w:rsid w:val="00506503"/>
    <w:rsid w:val="00512A12"/>
    <w:rsid w:val="00513384"/>
    <w:rsid w:val="00516125"/>
    <w:rsid w:val="0051710D"/>
    <w:rsid w:val="00522C11"/>
    <w:rsid w:val="00530901"/>
    <w:rsid w:val="00533DBA"/>
    <w:rsid w:val="0053478F"/>
    <w:rsid w:val="0053792E"/>
    <w:rsid w:val="0054311A"/>
    <w:rsid w:val="00552A6C"/>
    <w:rsid w:val="00553198"/>
    <w:rsid w:val="00554DB3"/>
    <w:rsid w:val="0056052C"/>
    <w:rsid w:val="00566543"/>
    <w:rsid w:val="00567ECB"/>
    <w:rsid w:val="00577102"/>
    <w:rsid w:val="005808ED"/>
    <w:rsid w:val="00581FF0"/>
    <w:rsid w:val="00592ABA"/>
    <w:rsid w:val="005A7C8A"/>
    <w:rsid w:val="005B1158"/>
    <w:rsid w:val="005C0F24"/>
    <w:rsid w:val="005C2856"/>
    <w:rsid w:val="005C3038"/>
    <w:rsid w:val="005C5E0E"/>
    <w:rsid w:val="005C7487"/>
    <w:rsid w:val="005D3F46"/>
    <w:rsid w:val="005E1CEA"/>
    <w:rsid w:val="005E2F28"/>
    <w:rsid w:val="005E62C0"/>
    <w:rsid w:val="005E7E3F"/>
    <w:rsid w:val="005F20A0"/>
    <w:rsid w:val="005F2AE0"/>
    <w:rsid w:val="005F2F5F"/>
    <w:rsid w:val="005F32D6"/>
    <w:rsid w:val="005F7546"/>
    <w:rsid w:val="0060795A"/>
    <w:rsid w:val="00607E87"/>
    <w:rsid w:val="00610525"/>
    <w:rsid w:val="0061539C"/>
    <w:rsid w:val="0062182D"/>
    <w:rsid w:val="00621F2B"/>
    <w:rsid w:val="00623F9A"/>
    <w:rsid w:val="00625E60"/>
    <w:rsid w:val="006306BD"/>
    <w:rsid w:val="00631827"/>
    <w:rsid w:val="00633A71"/>
    <w:rsid w:val="006344AC"/>
    <w:rsid w:val="00635E58"/>
    <w:rsid w:val="00637989"/>
    <w:rsid w:val="00644CC6"/>
    <w:rsid w:val="00646AA5"/>
    <w:rsid w:val="00652394"/>
    <w:rsid w:val="006541E9"/>
    <w:rsid w:val="00660538"/>
    <w:rsid w:val="006632C5"/>
    <w:rsid w:val="00666D3F"/>
    <w:rsid w:val="006706BA"/>
    <w:rsid w:val="006726AF"/>
    <w:rsid w:val="00676DB2"/>
    <w:rsid w:val="00677B53"/>
    <w:rsid w:val="00677FB7"/>
    <w:rsid w:val="00680351"/>
    <w:rsid w:val="00680E6B"/>
    <w:rsid w:val="006828F5"/>
    <w:rsid w:val="00685425"/>
    <w:rsid w:val="00690DE1"/>
    <w:rsid w:val="006964B2"/>
    <w:rsid w:val="006A23CE"/>
    <w:rsid w:val="006A3FF0"/>
    <w:rsid w:val="006B1E38"/>
    <w:rsid w:val="006B2523"/>
    <w:rsid w:val="006B2AB2"/>
    <w:rsid w:val="006B35CA"/>
    <w:rsid w:val="006B50C8"/>
    <w:rsid w:val="006B5AC9"/>
    <w:rsid w:val="006B5E54"/>
    <w:rsid w:val="006C1C56"/>
    <w:rsid w:val="006D24E8"/>
    <w:rsid w:val="006D2FF4"/>
    <w:rsid w:val="006D65F2"/>
    <w:rsid w:val="006D6610"/>
    <w:rsid w:val="006D7A40"/>
    <w:rsid w:val="006E0371"/>
    <w:rsid w:val="006E1CC0"/>
    <w:rsid w:val="006E3400"/>
    <w:rsid w:val="006E6BC0"/>
    <w:rsid w:val="006E7AC9"/>
    <w:rsid w:val="006F31E6"/>
    <w:rsid w:val="006F4385"/>
    <w:rsid w:val="006F5370"/>
    <w:rsid w:val="00704DAB"/>
    <w:rsid w:val="007130B0"/>
    <w:rsid w:val="00713E06"/>
    <w:rsid w:val="00715F01"/>
    <w:rsid w:val="00717847"/>
    <w:rsid w:val="007204C6"/>
    <w:rsid w:val="007209B7"/>
    <w:rsid w:val="00721054"/>
    <w:rsid w:val="007218D8"/>
    <w:rsid w:val="0072260D"/>
    <w:rsid w:val="00726695"/>
    <w:rsid w:val="00733594"/>
    <w:rsid w:val="00734B02"/>
    <w:rsid w:val="007437F8"/>
    <w:rsid w:val="00750C61"/>
    <w:rsid w:val="00750D07"/>
    <w:rsid w:val="00750FBF"/>
    <w:rsid w:val="007510F6"/>
    <w:rsid w:val="00766376"/>
    <w:rsid w:val="007758E4"/>
    <w:rsid w:val="007761A3"/>
    <w:rsid w:val="00777296"/>
    <w:rsid w:val="007776C4"/>
    <w:rsid w:val="00777C93"/>
    <w:rsid w:val="00784AC6"/>
    <w:rsid w:val="00786A4B"/>
    <w:rsid w:val="00790877"/>
    <w:rsid w:val="007921BD"/>
    <w:rsid w:val="0079503F"/>
    <w:rsid w:val="00796CCE"/>
    <w:rsid w:val="007A00EC"/>
    <w:rsid w:val="007A6204"/>
    <w:rsid w:val="007A71CA"/>
    <w:rsid w:val="007A79B2"/>
    <w:rsid w:val="007B581E"/>
    <w:rsid w:val="007B7F39"/>
    <w:rsid w:val="007C0B16"/>
    <w:rsid w:val="007C0D7F"/>
    <w:rsid w:val="007C1D38"/>
    <w:rsid w:val="007C68C9"/>
    <w:rsid w:val="007C7E5E"/>
    <w:rsid w:val="007D2383"/>
    <w:rsid w:val="007D2EC5"/>
    <w:rsid w:val="007D3AC7"/>
    <w:rsid w:val="007D40F4"/>
    <w:rsid w:val="007D708B"/>
    <w:rsid w:val="007E32F9"/>
    <w:rsid w:val="007E4D53"/>
    <w:rsid w:val="007F049A"/>
    <w:rsid w:val="007F167F"/>
    <w:rsid w:val="007F5181"/>
    <w:rsid w:val="00801211"/>
    <w:rsid w:val="00804028"/>
    <w:rsid w:val="00813134"/>
    <w:rsid w:val="008146C2"/>
    <w:rsid w:val="00823B98"/>
    <w:rsid w:val="00824DCE"/>
    <w:rsid w:val="00830A9E"/>
    <w:rsid w:val="00834DDD"/>
    <w:rsid w:val="00835BFC"/>
    <w:rsid w:val="008362BC"/>
    <w:rsid w:val="00841201"/>
    <w:rsid w:val="00841EEA"/>
    <w:rsid w:val="008440B8"/>
    <w:rsid w:val="008446BD"/>
    <w:rsid w:val="00845CAF"/>
    <w:rsid w:val="0085285A"/>
    <w:rsid w:val="00852D15"/>
    <w:rsid w:val="00856AFC"/>
    <w:rsid w:val="00857380"/>
    <w:rsid w:val="00860C25"/>
    <w:rsid w:val="00861693"/>
    <w:rsid w:val="0086172F"/>
    <w:rsid w:val="00862153"/>
    <w:rsid w:val="008636A1"/>
    <w:rsid w:val="00864B74"/>
    <w:rsid w:val="008667C8"/>
    <w:rsid w:val="0087188A"/>
    <w:rsid w:val="00871F86"/>
    <w:rsid w:val="008901C4"/>
    <w:rsid w:val="0089447C"/>
    <w:rsid w:val="00896FB4"/>
    <w:rsid w:val="00897457"/>
    <w:rsid w:val="00897610"/>
    <w:rsid w:val="00897BA1"/>
    <w:rsid w:val="008A2813"/>
    <w:rsid w:val="008A60B7"/>
    <w:rsid w:val="008B398B"/>
    <w:rsid w:val="008B41DB"/>
    <w:rsid w:val="008B5CEA"/>
    <w:rsid w:val="008C33BC"/>
    <w:rsid w:val="008C5D17"/>
    <w:rsid w:val="008C6554"/>
    <w:rsid w:val="008D02AF"/>
    <w:rsid w:val="008D02E9"/>
    <w:rsid w:val="008D1199"/>
    <w:rsid w:val="008E0908"/>
    <w:rsid w:val="008E0E1B"/>
    <w:rsid w:val="008E45E7"/>
    <w:rsid w:val="008E599F"/>
    <w:rsid w:val="008F1439"/>
    <w:rsid w:val="008F67EE"/>
    <w:rsid w:val="00914248"/>
    <w:rsid w:val="00916282"/>
    <w:rsid w:val="00920306"/>
    <w:rsid w:val="00923426"/>
    <w:rsid w:val="00925C0A"/>
    <w:rsid w:val="009261CF"/>
    <w:rsid w:val="009262F1"/>
    <w:rsid w:val="009308DE"/>
    <w:rsid w:val="0093550A"/>
    <w:rsid w:val="00937F32"/>
    <w:rsid w:val="0094712D"/>
    <w:rsid w:val="00951593"/>
    <w:rsid w:val="009561F9"/>
    <w:rsid w:val="009620E2"/>
    <w:rsid w:val="009639F7"/>
    <w:rsid w:val="00963D05"/>
    <w:rsid w:val="0096414B"/>
    <w:rsid w:val="00966766"/>
    <w:rsid w:val="00970D8D"/>
    <w:rsid w:val="00971C0D"/>
    <w:rsid w:val="009759BD"/>
    <w:rsid w:val="009775A8"/>
    <w:rsid w:val="00983F9B"/>
    <w:rsid w:val="00987402"/>
    <w:rsid w:val="009A1993"/>
    <w:rsid w:val="009A2E7B"/>
    <w:rsid w:val="009B094B"/>
    <w:rsid w:val="009B3093"/>
    <w:rsid w:val="009B51E2"/>
    <w:rsid w:val="009B689B"/>
    <w:rsid w:val="009B7418"/>
    <w:rsid w:val="009B7DF3"/>
    <w:rsid w:val="009C28EA"/>
    <w:rsid w:val="009C4F0F"/>
    <w:rsid w:val="009D4F6A"/>
    <w:rsid w:val="009D5F84"/>
    <w:rsid w:val="009D775F"/>
    <w:rsid w:val="009E29E2"/>
    <w:rsid w:val="009E3ECE"/>
    <w:rsid w:val="009E6408"/>
    <w:rsid w:val="009F385F"/>
    <w:rsid w:val="00A021D5"/>
    <w:rsid w:val="00A024DB"/>
    <w:rsid w:val="00A06287"/>
    <w:rsid w:val="00A13627"/>
    <w:rsid w:val="00A13C13"/>
    <w:rsid w:val="00A14124"/>
    <w:rsid w:val="00A164AE"/>
    <w:rsid w:val="00A17BFC"/>
    <w:rsid w:val="00A21375"/>
    <w:rsid w:val="00A35E6C"/>
    <w:rsid w:val="00A36C79"/>
    <w:rsid w:val="00A4181B"/>
    <w:rsid w:val="00A41E03"/>
    <w:rsid w:val="00A459D2"/>
    <w:rsid w:val="00A45C3D"/>
    <w:rsid w:val="00A45DF9"/>
    <w:rsid w:val="00A47F61"/>
    <w:rsid w:val="00A57A82"/>
    <w:rsid w:val="00A63F98"/>
    <w:rsid w:val="00A703CB"/>
    <w:rsid w:val="00A75CB3"/>
    <w:rsid w:val="00A77FBD"/>
    <w:rsid w:val="00A8322F"/>
    <w:rsid w:val="00A832EE"/>
    <w:rsid w:val="00A8335B"/>
    <w:rsid w:val="00A8473D"/>
    <w:rsid w:val="00A9258C"/>
    <w:rsid w:val="00A9566C"/>
    <w:rsid w:val="00AA2312"/>
    <w:rsid w:val="00AA4B05"/>
    <w:rsid w:val="00AB0F2C"/>
    <w:rsid w:val="00AB196A"/>
    <w:rsid w:val="00AB4F32"/>
    <w:rsid w:val="00AD0D35"/>
    <w:rsid w:val="00AD2B30"/>
    <w:rsid w:val="00AD541C"/>
    <w:rsid w:val="00AD5EC4"/>
    <w:rsid w:val="00AE0469"/>
    <w:rsid w:val="00AE26F6"/>
    <w:rsid w:val="00AE6F9C"/>
    <w:rsid w:val="00AF2BE4"/>
    <w:rsid w:val="00AF2EC7"/>
    <w:rsid w:val="00AF3D8C"/>
    <w:rsid w:val="00B03997"/>
    <w:rsid w:val="00B06200"/>
    <w:rsid w:val="00B07737"/>
    <w:rsid w:val="00B07812"/>
    <w:rsid w:val="00B100A8"/>
    <w:rsid w:val="00B11781"/>
    <w:rsid w:val="00B140DF"/>
    <w:rsid w:val="00B20AC0"/>
    <w:rsid w:val="00B21A82"/>
    <w:rsid w:val="00B25589"/>
    <w:rsid w:val="00B513A6"/>
    <w:rsid w:val="00B53743"/>
    <w:rsid w:val="00B53E66"/>
    <w:rsid w:val="00B53F8E"/>
    <w:rsid w:val="00B572BC"/>
    <w:rsid w:val="00B60F51"/>
    <w:rsid w:val="00B73C62"/>
    <w:rsid w:val="00B746CA"/>
    <w:rsid w:val="00B76BB4"/>
    <w:rsid w:val="00B779A7"/>
    <w:rsid w:val="00B8017C"/>
    <w:rsid w:val="00B97ECD"/>
    <w:rsid w:val="00BA1672"/>
    <w:rsid w:val="00BA45C4"/>
    <w:rsid w:val="00BB3039"/>
    <w:rsid w:val="00BB5485"/>
    <w:rsid w:val="00BB5E9E"/>
    <w:rsid w:val="00BB6334"/>
    <w:rsid w:val="00BC02AB"/>
    <w:rsid w:val="00BC1130"/>
    <w:rsid w:val="00BC1495"/>
    <w:rsid w:val="00BC2BC9"/>
    <w:rsid w:val="00BC2FA1"/>
    <w:rsid w:val="00BC3322"/>
    <w:rsid w:val="00BC6678"/>
    <w:rsid w:val="00BD0652"/>
    <w:rsid w:val="00BD27E3"/>
    <w:rsid w:val="00BD5720"/>
    <w:rsid w:val="00BE05DA"/>
    <w:rsid w:val="00BE472D"/>
    <w:rsid w:val="00C00EBF"/>
    <w:rsid w:val="00C0614E"/>
    <w:rsid w:val="00C10BD7"/>
    <w:rsid w:val="00C10D96"/>
    <w:rsid w:val="00C11FB3"/>
    <w:rsid w:val="00C1337B"/>
    <w:rsid w:val="00C15C40"/>
    <w:rsid w:val="00C20599"/>
    <w:rsid w:val="00C2471A"/>
    <w:rsid w:val="00C27C99"/>
    <w:rsid w:val="00C3636A"/>
    <w:rsid w:val="00C369D2"/>
    <w:rsid w:val="00C4289F"/>
    <w:rsid w:val="00C45F09"/>
    <w:rsid w:val="00C4670E"/>
    <w:rsid w:val="00C50D21"/>
    <w:rsid w:val="00C51A99"/>
    <w:rsid w:val="00C52393"/>
    <w:rsid w:val="00C5266A"/>
    <w:rsid w:val="00C530F0"/>
    <w:rsid w:val="00C5729E"/>
    <w:rsid w:val="00C5743A"/>
    <w:rsid w:val="00C57851"/>
    <w:rsid w:val="00C6390A"/>
    <w:rsid w:val="00C64FBF"/>
    <w:rsid w:val="00C66EAE"/>
    <w:rsid w:val="00C70205"/>
    <w:rsid w:val="00C758D0"/>
    <w:rsid w:val="00C817BE"/>
    <w:rsid w:val="00C8307C"/>
    <w:rsid w:val="00C87E8C"/>
    <w:rsid w:val="00C93B37"/>
    <w:rsid w:val="00CA251A"/>
    <w:rsid w:val="00CA2F20"/>
    <w:rsid w:val="00CB2DCD"/>
    <w:rsid w:val="00CC1E26"/>
    <w:rsid w:val="00CC35E4"/>
    <w:rsid w:val="00CD07A9"/>
    <w:rsid w:val="00CD4A1A"/>
    <w:rsid w:val="00CD6947"/>
    <w:rsid w:val="00CD7F99"/>
    <w:rsid w:val="00CE002B"/>
    <w:rsid w:val="00CE5346"/>
    <w:rsid w:val="00CE5822"/>
    <w:rsid w:val="00CF393B"/>
    <w:rsid w:val="00CF63FB"/>
    <w:rsid w:val="00D1049C"/>
    <w:rsid w:val="00D10A98"/>
    <w:rsid w:val="00D11569"/>
    <w:rsid w:val="00D13D63"/>
    <w:rsid w:val="00D20F5B"/>
    <w:rsid w:val="00D21547"/>
    <w:rsid w:val="00D2414D"/>
    <w:rsid w:val="00D27F9A"/>
    <w:rsid w:val="00D313E2"/>
    <w:rsid w:val="00D322A7"/>
    <w:rsid w:val="00D323E8"/>
    <w:rsid w:val="00D32A99"/>
    <w:rsid w:val="00D37A1B"/>
    <w:rsid w:val="00D43E63"/>
    <w:rsid w:val="00D5211E"/>
    <w:rsid w:val="00D6322A"/>
    <w:rsid w:val="00D67FEB"/>
    <w:rsid w:val="00D7050D"/>
    <w:rsid w:val="00D7187F"/>
    <w:rsid w:val="00D75D17"/>
    <w:rsid w:val="00D8497D"/>
    <w:rsid w:val="00D84EC9"/>
    <w:rsid w:val="00D86839"/>
    <w:rsid w:val="00D91E3A"/>
    <w:rsid w:val="00D976BF"/>
    <w:rsid w:val="00DA74D9"/>
    <w:rsid w:val="00DB0263"/>
    <w:rsid w:val="00DB4420"/>
    <w:rsid w:val="00DB6CD0"/>
    <w:rsid w:val="00DC106F"/>
    <w:rsid w:val="00DD140B"/>
    <w:rsid w:val="00DE16AD"/>
    <w:rsid w:val="00DE1C59"/>
    <w:rsid w:val="00DE74F6"/>
    <w:rsid w:val="00DF1808"/>
    <w:rsid w:val="00DF4DE0"/>
    <w:rsid w:val="00DF6960"/>
    <w:rsid w:val="00E01EE2"/>
    <w:rsid w:val="00E11EAD"/>
    <w:rsid w:val="00E12058"/>
    <w:rsid w:val="00E209F5"/>
    <w:rsid w:val="00E21456"/>
    <w:rsid w:val="00E247BD"/>
    <w:rsid w:val="00E251E3"/>
    <w:rsid w:val="00E25892"/>
    <w:rsid w:val="00E25E51"/>
    <w:rsid w:val="00E31752"/>
    <w:rsid w:val="00E31765"/>
    <w:rsid w:val="00E360E7"/>
    <w:rsid w:val="00E378AB"/>
    <w:rsid w:val="00E40D7A"/>
    <w:rsid w:val="00E415F1"/>
    <w:rsid w:val="00E52031"/>
    <w:rsid w:val="00E564B9"/>
    <w:rsid w:val="00E674A1"/>
    <w:rsid w:val="00E7179A"/>
    <w:rsid w:val="00E7368D"/>
    <w:rsid w:val="00E7407F"/>
    <w:rsid w:val="00E745C4"/>
    <w:rsid w:val="00E7604A"/>
    <w:rsid w:val="00E76777"/>
    <w:rsid w:val="00E77839"/>
    <w:rsid w:val="00E834DC"/>
    <w:rsid w:val="00E84628"/>
    <w:rsid w:val="00E877B3"/>
    <w:rsid w:val="00E91013"/>
    <w:rsid w:val="00E9571C"/>
    <w:rsid w:val="00E95E03"/>
    <w:rsid w:val="00EA032D"/>
    <w:rsid w:val="00EA45DA"/>
    <w:rsid w:val="00EA62DF"/>
    <w:rsid w:val="00EB2984"/>
    <w:rsid w:val="00EB387C"/>
    <w:rsid w:val="00EB60F6"/>
    <w:rsid w:val="00EE1655"/>
    <w:rsid w:val="00EE64E2"/>
    <w:rsid w:val="00EF539A"/>
    <w:rsid w:val="00EF59A0"/>
    <w:rsid w:val="00F003B1"/>
    <w:rsid w:val="00F03FAE"/>
    <w:rsid w:val="00F10842"/>
    <w:rsid w:val="00F10857"/>
    <w:rsid w:val="00F14E8B"/>
    <w:rsid w:val="00F154B5"/>
    <w:rsid w:val="00F169FC"/>
    <w:rsid w:val="00F17B77"/>
    <w:rsid w:val="00F20D61"/>
    <w:rsid w:val="00F227F9"/>
    <w:rsid w:val="00F230C1"/>
    <w:rsid w:val="00F24D51"/>
    <w:rsid w:val="00F31ADB"/>
    <w:rsid w:val="00F33F3A"/>
    <w:rsid w:val="00F36ADA"/>
    <w:rsid w:val="00F47216"/>
    <w:rsid w:val="00F53F73"/>
    <w:rsid w:val="00F6501E"/>
    <w:rsid w:val="00F65479"/>
    <w:rsid w:val="00F70E95"/>
    <w:rsid w:val="00F71E08"/>
    <w:rsid w:val="00F722C1"/>
    <w:rsid w:val="00F76DBC"/>
    <w:rsid w:val="00F83C85"/>
    <w:rsid w:val="00F90318"/>
    <w:rsid w:val="00F9649B"/>
    <w:rsid w:val="00FA6CAA"/>
    <w:rsid w:val="00FC6B25"/>
    <w:rsid w:val="00FD1DD7"/>
    <w:rsid w:val="00FD548C"/>
    <w:rsid w:val="00FD7FBA"/>
    <w:rsid w:val="00FE4BBA"/>
    <w:rsid w:val="00FE6A38"/>
    <w:rsid w:val="00FF1A94"/>
    <w:rsid w:val="00FF382F"/>
    <w:rsid w:val="00FF4C8D"/>
    <w:rsid w:val="00FF6B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8EF7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30013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i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eastAsia="Times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56"/>
    </w:rPr>
  </w:style>
  <w:style w:type="paragraph" w:styleId="Subtitle">
    <w:name w:val="Subtitle"/>
    <w:basedOn w:val="Normal"/>
    <w:qFormat/>
    <w:rPr>
      <w:b/>
      <w:bCs/>
      <w:sz w:val="5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40"/>
        <w:tab w:val="left" w:pos="3780"/>
      </w:tabs>
      <w:ind w:left="-180"/>
      <w:jc w:val="center"/>
    </w:pPr>
    <w:rPr>
      <w:rFonts w:ascii="Century Gothic" w:eastAsia="Times" w:hAnsi="Century Gothic"/>
      <w:b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  <w:rPr>
      <w:rFonts w:ascii="Arial" w:hAnsi="Aria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b/>
    </w:rPr>
  </w:style>
  <w:style w:type="paragraph" w:styleId="BodyText3">
    <w:name w:val="Body Text 3"/>
    <w:basedOn w:val="Normal"/>
    <w:pPr>
      <w:jc w:val="center"/>
    </w:pPr>
    <w:rPr>
      <w:rFonts w:ascii="Century Gothic" w:hAnsi="Century Gothic"/>
      <w:b/>
      <w:color w:val="FFFFFF"/>
      <w:sz w:val="20"/>
    </w:rPr>
  </w:style>
  <w:style w:type="paragraph" w:customStyle="1" w:styleId="Style2">
    <w:name w:val="Style 2"/>
    <w:basedOn w:val="Normal"/>
    <w:rsid w:val="00D67FEB"/>
    <w:pPr>
      <w:widowControl w:val="0"/>
      <w:autoSpaceDE w:val="0"/>
      <w:autoSpaceDN w:val="0"/>
      <w:spacing w:line="552" w:lineRule="atLeast"/>
      <w:ind w:firstLine="648"/>
    </w:pPr>
  </w:style>
  <w:style w:type="paragraph" w:styleId="BalloonText">
    <w:name w:val="Balloon Text"/>
    <w:basedOn w:val="Normal"/>
    <w:semiHidden/>
    <w:rsid w:val="002D08E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53478F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AA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rand">
    <w:name w:val="Strand"/>
    <w:basedOn w:val="Normal"/>
    <w:rsid w:val="00A459D2"/>
    <w:rPr>
      <w:rFonts w:ascii="Arial" w:hAnsi="Arial"/>
      <w:b/>
      <w:sz w:val="28"/>
      <w:u w:val="single"/>
    </w:rPr>
  </w:style>
  <w:style w:type="paragraph" w:customStyle="1" w:styleId="Standard">
    <w:name w:val="Standard"/>
    <w:basedOn w:val="Normal"/>
    <w:rsid w:val="00A459D2"/>
    <w:rPr>
      <w:rFonts w:ascii="Arial" w:hAnsi="Arial"/>
      <w:b/>
      <w:sz w:val="22"/>
    </w:rPr>
  </w:style>
  <w:style w:type="paragraph" w:customStyle="1" w:styleId="ClusterObjective">
    <w:name w:val="Cluster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OccupationalObjective">
    <w:name w:val="Occupational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Pa9">
    <w:name w:val="Pa9"/>
    <w:basedOn w:val="Normal"/>
    <w:next w:val="Normal"/>
    <w:uiPriority w:val="99"/>
    <w:rsid w:val="00296D1B"/>
    <w:pPr>
      <w:autoSpaceDE w:val="0"/>
      <w:autoSpaceDN w:val="0"/>
      <w:adjustRightInd w:val="0"/>
      <w:spacing w:before="280" w:line="281" w:lineRule="atLeast"/>
    </w:pPr>
    <w:rPr>
      <w:rFonts w:ascii="Minion Bold" w:hAnsi="Minion Bold"/>
    </w:rPr>
  </w:style>
  <w:style w:type="paragraph" w:customStyle="1" w:styleId="Pa10">
    <w:name w:val="Pa10"/>
    <w:basedOn w:val="Normal"/>
    <w:next w:val="Normal"/>
    <w:uiPriority w:val="99"/>
    <w:rsid w:val="00296D1B"/>
    <w:pPr>
      <w:autoSpaceDE w:val="0"/>
      <w:autoSpaceDN w:val="0"/>
      <w:adjustRightInd w:val="0"/>
      <w:spacing w:before="60" w:line="201" w:lineRule="atLeast"/>
    </w:pPr>
    <w:rPr>
      <w:rFonts w:ascii="Minion Bold" w:hAnsi="Minion Bold"/>
    </w:rPr>
  </w:style>
  <w:style w:type="character" w:customStyle="1" w:styleId="HeaderChar">
    <w:name w:val="Header Char"/>
    <w:link w:val="Header"/>
    <w:uiPriority w:val="99"/>
    <w:rsid w:val="00B53743"/>
    <w:rPr>
      <w:sz w:val="24"/>
      <w:szCs w:val="24"/>
    </w:rPr>
  </w:style>
  <w:style w:type="character" w:styleId="PlaceholderText">
    <w:name w:val="Placeholder Text"/>
    <w:uiPriority w:val="99"/>
    <w:semiHidden/>
    <w:rsid w:val="006B35CA"/>
    <w:rPr>
      <w:color w:val="808080"/>
    </w:rPr>
  </w:style>
  <w:style w:type="paragraph" w:styleId="ListParagraph">
    <w:name w:val="List Paragraph"/>
    <w:basedOn w:val="Normal"/>
    <w:uiPriority w:val="34"/>
    <w:qFormat/>
    <w:rsid w:val="007510F6"/>
    <w:pPr>
      <w:ind w:left="720"/>
      <w:contextualSpacing/>
    </w:pPr>
  </w:style>
  <w:style w:type="paragraph" w:styleId="NoSpacing">
    <w:name w:val="No Spacing"/>
    <w:uiPriority w:val="1"/>
    <w:qFormat/>
    <w:rsid w:val="00415642"/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AE6F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lu/Library/Mobile%20Documents/com~apple~CloudDocs/Source/Teaching/Frameworks/Templates/OSPI-CTEBlankCourseFramewo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5F2A3-6992-5E44-BD34-C53780BF1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OSPI-CTEBlankCourseFrameworkTemplate.dotx</Template>
  <TotalTime>127</TotalTime>
  <Pages>8</Pages>
  <Words>661</Words>
  <Characters>3770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Technical</vt:lpstr>
    </vt:vector>
  </TitlesOfParts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Technical</dc:title>
  <dc:subject/>
  <dc:creator>Urner, Douglas</dc:creator>
  <cp:keywords/>
  <cp:lastModifiedBy>Urner, Douglas</cp:lastModifiedBy>
  <cp:revision>5</cp:revision>
  <cp:lastPrinted>2013-04-11T19:23:00Z</cp:lastPrinted>
  <dcterms:created xsi:type="dcterms:W3CDTF">2018-03-20T18:51:00Z</dcterms:created>
  <dcterms:modified xsi:type="dcterms:W3CDTF">2018-03-20T22:23:00Z</dcterms:modified>
</cp:coreProperties>
</file>