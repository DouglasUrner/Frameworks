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CB9B5" w14:textId="77777777" w:rsidR="00201EA4" w:rsidRPr="00500193" w:rsidRDefault="00B03997" w:rsidP="000A7787">
      <w:pPr>
        <w:pStyle w:val="Heading1"/>
        <w:tabs>
          <w:tab w:val="center" w:pos="6480"/>
          <w:tab w:val="right" w:pos="13950"/>
        </w:tabs>
        <w:ind w:right="-1080"/>
        <w:rPr>
          <w:sz w:val="22"/>
          <w:szCs w:val="22"/>
        </w:rPr>
      </w:pPr>
      <w:r w:rsidRPr="0061539C">
        <w:rPr>
          <w:noProof/>
          <w:lang w:eastAsia="zh-CN"/>
        </w:rPr>
        <w:drawing>
          <wp:inline distT="0" distB="0" distL="0" distR="0" wp14:anchorId="27D74AF3" wp14:editId="09631EB4">
            <wp:extent cx="685800" cy="685800"/>
            <wp:effectExtent l="0" t="0" r="0" b="0"/>
            <wp:docPr id="1" name="Picture 2" descr="Description: OSPI logo for white b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OSPI logo for white b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1322" w:rsidRPr="00500193">
        <w:t xml:space="preserve"> </w:t>
      </w:r>
      <w:r w:rsidR="000A7787">
        <w:tab/>
      </w:r>
      <w:r w:rsidR="00111322" w:rsidRPr="00500193">
        <w:t xml:space="preserve">  </w:t>
      </w:r>
      <w:r w:rsidRPr="0061539C">
        <w:rPr>
          <w:noProof/>
          <w:lang w:eastAsia="zh-CN"/>
        </w:rPr>
        <w:drawing>
          <wp:inline distT="0" distB="0" distL="0" distR="0" wp14:anchorId="3A9D8B60" wp14:editId="48F8AD41">
            <wp:extent cx="2028825" cy="6858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102">
        <w:tab/>
      </w:r>
      <w:r w:rsidR="000A7787">
        <w:rPr>
          <w:noProof/>
          <w:sz w:val="22"/>
          <w:szCs w:val="22"/>
          <w:lang w:eastAsia="zh-CN"/>
        </w:rPr>
        <w:drawing>
          <wp:inline distT="0" distB="0" distL="0" distR="0" wp14:anchorId="071B661E" wp14:editId="412935A9">
            <wp:extent cx="896112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ll_logo_no_NIB_tr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1FD4" w14:textId="77777777" w:rsidR="001C0E20" w:rsidRPr="00500193" w:rsidRDefault="001C0E20" w:rsidP="001C0E20">
      <w:pPr>
        <w:pStyle w:val="Header"/>
        <w:tabs>
          <w:tab w:val="clear" w:pos="4320"/>
          <w:tab w:val="clear" w:pos="8640"/>
          <w:tab w:val="center" w:pos="-5400"/>
        </w:tabs>
        <w:ind w:left="1620"/>
        <w:jc w:val="center"/>
        <w:rPr>
          <w:rFonts w:ascii="Arial" w:hAnsi="Arial" w:cs="Arial"/>
          <w:sz w:val="22"/>
          <w:szCs w:val="22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319"/>
        <w:gridCol w:w="4230"/>
        <w:gridCol w:w="7470"/>
      </w:tblGrid>
      <w:tr w:rsidR="00F003B1" w:rsidRPr="00500193" w14:paraId="22ECDDD5" w14:textId="77777777" w:rsidTr="00500193">
        <w:trPr>
          <w:trHeight w:val="288"/>
          <w:jc w:val="center"/>
        </w:trPr>
        <w:tc>
          <w:tcPr>
            <w:tcW w:w="15019" w:type="dxa"/>
            <w:gridSpan w:val="3"/>
            <w:shd w:val="clear" w:color="auto" w:fill="009AA6"/>
          </w:tcPr>
          <w:p w14:paraId="192B085F" w14:textId="77777777" w:rsidR="00F003B1" w:rsidRPr="00500193" w:rsidRDefault="00F003B1" w:rsidP="00BE472D">
            <w:pPr>
              <w:pStyle w:val="Header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6B35CA" w:rsidRPr="00500193" w14:paraId="70528B6E" w14:textId="77777777" w:rsidTr="0061539C">
        <w:trPr>
          <w:trHeight w:val="152"/>
          <w:jc w:val="center"/>
        </w:trPr>
        <w:tc>
          <w:tcPr>
            <w:tcW w:w="7549" w:type="dxa"/>
            <w:gridSpan w:val="2"/>
            <w:shd w:val="clear" w:color="auto" w:fill="auto"/>
          </w:tcPr>
          <w:p w14:paraId="74070C7E" w14:textId="5C04BC2F" w:rsidR="006B35CA" w:rsidRPr="00500193" w:rsidRDefault="006B35CA" w:rsidP="006B35CA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Course: </w:t>
            </w:r>
            <w:r w:rsidR="00471950">
              <w:rPr>
                <w:rFonts w:ascii="Arial" w:hAnsi="Arial" w:cs="Arial"/>
                <w:b/>
                <w:sz w:val="20"/>
                <w:szCs w:val="20"/>
              </w:rPr>
              <w:t>Game Design &amp; Programming 2</w:t>
            </w:r>
          </w:p>
        </w:tc>
        <w:tc>
          <w:tcPr>
            <w:tcW w:w="7470" w:type="dxa"/>
            <w:shd w:val="clear" w:color="auto" w:fill="auto"/>
          </w:tcPr>
          <w:p w14:paraId="4D772EFD" w14:textId="5E96F5B5" w:rsidR="006B35CA" w:rsidRPr="00500193" w:rsidRDefault="006B35CA" w:rsidP="00DB6CD0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Total Framework Hours up to:  </w:t>
            </w:r>
            <w:r w:rsidR="00471950">
              <w:rPr>
                <w:rFonts w:ascii="Arial" w:hAnsi="Arial" w:cs="Arial"/>
                <w:b/>
                <w:sz w:val="20"/>
                <w:szCs w:val="20"/>
              </w:rPr>
              <w:t>90</w:t>
            </w:r>
            <w:bookmarkStart w:id="0" w:name="_GoBack"/>
            <w:bookmarkEnd w:id="0"/>
          </w:p>
        </w:tc>
      </w:tr>
      <w:tr w:rsidR="006B35CA" w:rsidRPr="00500193" w14:paraId="13795351" w14:textId="77777777" w:rsidTr="0061539C">
        <w:trPr>
          <w:trHeight w:val="215"/>
          <w:jc w:val="center"/>
        </w:trPr>
        <w:tc>
          <w:tcPr>
            <w:tcW w:w="3319" w:type="dxa"/>
            <w:shd w:val="clear" w:color="auto" w:fill="auto"/>
          </w:tcPr>
          <w:p w14:paraId="29BBEDE7" w14:textId="77777777" w:rsidR="006B35CA" w:rsidRPr="00500193" w:rsidRDefault="006B35CA" w:rsidP="009A2E7B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CIP Code: </w:t>
            </w:r>
          </w:p>
        </w:tc>
        <w:tc>
          <w:tcPr>
            <w:tcW w:w="4230" w:type="dxa"/>
            <w:shd w:val="clear" w:color="auto" w:fill="auto"/>
          </w:tcPr>
          <w:p w14:paraId="29A282F9" w14:textId="5AADF4D8" w:rsidR="006B35CA" w:rsidRPr="00500193" w:rsidRDefault="006B35CA" w:rsidP="00471950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Exploratory   </w:t>
            </w:r>
            <w:r w:rsidR="0047195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47195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471950">
              <w:rPr>
                <w:rFonts w:ascii="Arial" w:hAnsi="Arial" w:cs="Arial"/>
                <w:b/>
                <w:sz w:val="20"/>
                <w:szCs w:val="20"/>
              </w:rPr>
            </w:r>
            <w:r w:rsidR="0047195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>Preparatory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7470" w:type="dxa"/>
            <w:shd w:val="clear" w:color="auto" w:fill="auto"/>
          </w:tcPr>
          <w:p w14:paraId="5A874BF1" w14:textId="77777777" w:rsidR="006B35CA" w:rsidRPr="00500193" w:rsidRDefault="00E25E51" w:rsidP="00F03FAE">
            <w:pPr>
              <w:pStyle w:val="Head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Date Last </w:t>
            </w:r>
            <w:r w:rsidR="006B35CA" w:rsidRPr="00500193">
              <w:rPr>
                <w:rFonts w:ascii="Arial" w:hAnsi="Arial" w:cs="Arial"/>
                <w:b/>
                <w:sz w:val="20"/>
                <w:szCs w:val="20"/>
              </w:rPr>
              <w:t>Modified:</w:t>
            </w:r>
          </w:p>
        </w:tc>
      </w:tr>
      <w:tr w:rsidR="006B35CA" w:rsidRPr="00500193" w14:paraId="678659D2" w14:textId="77777777" w:rsidTr="0061539C">
        <w:trPr>
          <w:trHeight w:val="215"/>
          <w:jc w:val="center"/>
        </w:trPr>
        <w:tc>
          <w:tcPr>
            <w:tcW w:w="754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7DFA15" w14:textId="77777777" w:rsidR="006B35CA" w:rsidRPr="00500193" w:rsidRDefault="006B35CA" w:rsidP="00494A05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Career Cluster:                            </w:t>
            </w:r>
          </w:p>
        </w:tc>
        <w:tc>
          <w:tcPr>
            <w:tcW w:w="747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BEFBF2F" w14:textId="77777777" w:rsidR="006B35CA" w:rsidRPr="00500193" w:rsidRDefault="006B35CA" w:rsidP="00494A05">
            <w:pPr>
              <w:pStyle w:val="Head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Cluster Pathway:                                           </w:t>
            </w:r>
          </w:p>
        </w:tc>
      </w:tr>
    </w:tbl>
    <w:p w14:paraId="2830AEEC" w14:textId="77777777" w:rsidR="00AD5EC4" w:rsidRDefault="00AD5EC4" w:rsidP="00AD5E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EB36135" w14:textId="77777777" w:rsidR="00C3636A" w:rsidRPr="00C3636A" w:rsidRDefault="00C3636A" w:rsidP="00AD5EC4">
      <w:pPr>
        <w:rPr>
          <w:rFonts w:ascii="Arial" w:hAnsi="Arial" w:cs="Arial"/>
          <w:i/>
          <w:color w:val="FF6D14"/>
          <w:sz w:val="20"/>
          <w:szCs w:val="20"/>
        </w:rPr>
      </w:pPr>
    </w:p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879"/>
        <w:gridCol w:w="4140"/>
      </w:tblGrid>
      <w:tr w:rsidR="0045045A" w:rsidRPr="00500193" w14:paraId="44E5DC68" w14:textId="77777777" w:rsidTr="0045045A">
        <w:trPr>
          <w:trHeight w:val="476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72A52769" w14:textId="77777777" w:rsidR="0045045A" w:rsidRPr="0045045A" w:rsidRDefault="0045045A" w:rsidP="0045045A">
            <w:pPr>
              <w:rPr>
                <w:rFonts w:ascii="Arial" w:hAnsi="Arial" w:cs="Arial"/>
                <w:b/>
              </w:rPr>
            </w:pPr>
            <w:r w:rsidRPr="0045045A">
              <w:rPr>
                <w:rFonts w:ascii="Arial" w:hAnsi="Arial" w:cs="Arial"/>
                <w:b/>
              </w:rPr>
              <w:t>Unit:</w:t>
            </w:r>
          </w:p>
        </w:tc>
      </w:tr>
      <w:tr w:rsidR="006B35CA" w:rsidRPr="00500193" w14:paraId="1E656297" w14:textId="77777777" w:rsidTr="00500193">
        <w:trPr>
          <w:trHeight w:val="215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414565F6" w14:textId="77777777" w:rsidR="006B35CA" w:rsidRPr="00500193" w:rsidRDefault="006B35CA" w:rsidP="009561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COMPONENTS AND </w:t>
            </w:r>
            <w:r w:rsidR="00F10842" w:rsidRPr="00500193">
              <w:rPr>
                <w:rFonts w:ascii="Arial" w:hAnsi="Arial" w:cs="Arial"/>
                <w:b/>
                <w:sz w:val="20"/>
                <w:szCs w:val="20"/>
              </w:rPr>
              <w:t>ASSESSMENTS</w:t>
            </w:r>
          </w:p>
        </w:tc>
      </w:tr>
      <w:tr w:rsidR="006B35CA" w:rsidRPr="00500193" w14:paraId="0B4C79B1" w14:textId="77777777" w:rsidTr="0061539C">
        <w:trPr>
          <w:trHeight w:val="728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283F4A0" w14:textId="77777777" w:rsidR="006B35CA" w:rsidRPr="00500193" w:rsidRDefault="006B35CA" w:rsidP="00D13D63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Performance Assessments:  </w:t>
            </w:r>
          </w:p>
        </w:tc>
      </w:tr>
      <w:tr w:rsidR="007510F6" w:rsidRPr="00500193" w14:paraId="660C9C4A" w14:textId="77777777" w:rsidTr="0061539C">
        <w:trPr>
          <w:trHeight w:val="602"/>
          <w:jc w:val="center"/>
        </w:trPr>
        <w:tc>
          <w:tcPr>
            <w:tcW w:w="150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E52D6E" w14:textId="77777777" w:rsidR="007510F6" w:rsidRPr="00500193" w:rsidRDefault="00E378AB" w:rsidP="00D313E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Leadership Alignment</w:t>
            </w:r>
            <w:r w:rsidR="00E25E51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6B35CA" w:rsidRPr="00500193" w14:paraId="58D9F9D6" w14:textId="77777777" w:rsidTr="00500193">
        <w:trPr>
          <w:trHeight w:val="152"/>
          <w:jc w:val="center"/>
        </w:trPr>
        <w:tc>
          <w:tcPr>
            <w:tcW w:w="15019" w:type="dxa"/>
            <w:gridSpan w:val="2"/>
            <w:shd w:val="pct15" w:color="auto" w:fill="auto"/>
            <w:vAlign w:val="center"/>
          </w:tcPr>
          <w:p w14:paraId="0CD4C017" w14:textId="77777777" w:rsidR="006B35CA" w:rsidRPr="00500193" w:rsidRDefault="009561F9" w:rsidP="009561F9">
            <w:pPr>
              <w:spacing w:before="100" w:beforeAutospacing="1"/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Standards and Competencies</w:t>
            </w:r>
          </w:p>
        </w:tc>
      </w:tr>
      <w:tr w:rsidR="006B35CA" w:rsidRPr="00500193" w14:paraId="2923C6E7" w14:textId="77777777" w:rsidTr="0061539C">
        <w:trPr>
          <w:trHeight w:val="665"/>
          <w:jc w:val="center"/>
        </w:trPr>
        <w:tc>
          <w:tcPr>
            <w:tcW w:w="15019" w:type="dxa"/>
            <w:gridSpan w:val="2"/>
            <w:shd w:val="clear" w:color="auto" w:fill="auto"/>
          </w:tcPr>
          <w:p w14:paraId="3D526B85" w14:textId="77777777" w:rsidR="006B35CA" w:rsidRPr="00500193" w:rsidRDefault="006B35CA" w:rsidP="00D13D6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Standard/Unit:</w:t>
            </w:r>
          </w:p>
          <w:p w14:paraId="1DF3B2EC" w14:textId="77777777" w:rsidR="006B35CA" w:rsidRPr="00500193" w:rsidRDefault="006B35CA" w:rsidP="006B35C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B35CA" w:rsidRPr="00500193" w14:paraId="6624F349" w14:textId="77777777" w:rsidTr="00566543">
        <w:trPr>
          <w:trHeight w:val="422"/>
          <w:jc w:val="center"/>
        </w:trPr>
        <w:tc>
          <w:tcPr>
            <w:tcW w:w="10879" w:type="dxa"/>
            <w:shd w:val="clear" w:color="auto" w:fill="auto"/>
            <w:vAlign w:val="center"/>
          </w:tcPr>
          <w:p w14:paraId="5C92441D" w14:textId="77777777" w:rsidR="006B35CA" w:rsidRPr="00500193" w:rsidRDefault="006B35CA" w:rsidP="00566543">
            <w:pPr>
              <w:tabs>
                <w:tab w:val="left" w:pos="4844"/>
              </w:tabs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Competencies 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724BEF37" w14:textId="77777777" w:rsidR="006B35CA" w:rsidRPr="00500193" w:rsidRDefault="006B35CA" w:rsidP="0056654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Total Learning Hours for Unit: </w:t>
            </w:r>
          </w:p>
        </w:tc>
      </w:tr>
      <w:tr w:rsidR="00415642" w:rsidRPr="00500193" w14:paraId="6BDB19D8" w14:textId="77777777" w:rsidTr="00500193">
        <w:trPr>
          <w:trHeight w:val="206"/>
          <w:jc w:val="center"/>
        </w:trPr>
        <w:tc>
          <w:tcPr>
            <w:tcW w:w="15019" w:type="dxa"/>
            <w:gridSpan w:val="2"/>
            <w:shd w:val="pct15" w:color="auto" w:fill="auto"/>
            <w:vAlign w:val="bottom"/>
          </w:tcPr>
          <w:p w14:paraId="32961D59" w14:textId="77777777" w:rsidR="00415642" w:rsidRPr="00415642" w:rsidRDefault="00415642" w:rsidP="0041564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3F0B367" w14:textId="77777777" w:rsidR="00415642" w:rsidRDefault="00415642" w:rsidP="00415642">
            <w:pPr>
              <w:pStyle w:val="NoSpacing"/>
            </w:pPr>
            <w:r>
              <w:sym w:font="Symbol" w:char="F0B7"/>
            </w:r>
          </w:p>
          <w:p w14:paraId="041F489E" w14:textId="77777777" w:rsidR="00415642" w:rsidRPr="00415642" w:rsidRDefault="00415642" w:rsidP="00415642">
            <w:pPr>
              <w:pStyle w:val="NoSpacing"/>
            </w:pPr>
            <w:r>
              <w:sym w:font="Symbol" w:char="F0B7"/>
            </w:r>
          </w:p>
          <w:p w14:paraId="3F3192D7" w14:textId="77777777" w:rsidR="00415642" w:rsidRPr="00500193" w:rsidRDefault="00415642" w:rsidP="00415642">
            <w:pP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14:paraId="4F7B6835" w14:textId="77777777" w:rsidR="00AD5EC4" w:rsidRDefault="00AD5EC4" w:rsidP="00AD5EC4">
      <w:r>
        <w:br w:type="page"/>
      </w:r>
    </w:p>
    <w:p w14:paraId="4C599318" w14:textId="77777777" w:rsidR="003725C0" w:rsidRDefault="003725C0" w:rsidP="00AD5EC4"/>
    <w:tbl>
      <w:tblPr>
        <w:tblW w:w="15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010"/>
        <w:gridCol w:w="1833"/>
        <w:gridCol w:w="5327"/>
        <w:gridCol w:w="4849"/>
      </w:tblGrid>
      <w:tr w:rsidR="006B35CA" w:rsidRPr="00500193" w14:paraId="20A9C2B8" w14:textId="77777777" w:rsidTr="00AD5EC4">
        <w:trPr>
          <w:trHeight w:val="341"/>
          <w:jc w:val="center"/>
        </w:trPr>
        <w:tc>
          <w:tcPr>
            <w:tcW w:w="15019" w:type="dxa"/>
            <w:gridSpan w:val="4"/>
            <w:shd w:val="pct15" w:color="auto" w:fill="auto"/>
            <w:vAlign w:val="center"/>
          </w:tcPr>
          <w:p w14:paraId="236CD165" w14:textId="77777777" w:rsidR="006B35CA" w:rsidRPr="00500193" w:rsidRDefault="006B35CA" w:rsidP="00E25E51">
            <w:pPr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Aligned Washington State Standard</w:t>
            </w:r>
            <w:r w:rsidR="00567ECB"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s</w:t>
            </w:r>
          </w:p>
        </w:tc>
      </w:tr>
      <w:tr w:rsidR="003307BB" w:rsidRPr="00500193" w14:paraId="669EC239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2B9FDB12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Arts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2EA40D4B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66FA" w:rsidRPr="00500193" w14:paraId="11D48685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738DE596" w14:textId="77777777" w:rsidR="002666FA" w:rsidRPr="00AC3983" w:rsidRDefault="002666FA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Computer Science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25ADA660" w14:textId="77777777" w:rsidR="002666FA" w:rsidRPr="00500193" w:rsidRDefault="002666FA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6BD65DD1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21396766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C3983">
              <w:rPr>
                <w:rFonts w:ascii="Arial" w:hAnsi="Arial" w:cs="Arial"/>
                <w:b/>
                <w:color w:val="000000"/>
                <w:sz w:val="20"/>
                <w:szCs w:val="20"/>
              </w:rPr>
              <w:t>Educational Technology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324067AE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12D51B57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19DA1270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color w:val="000000"/>
                <w:sz w:val="20"/>
                <w:szCs w:val="20"/>
              </w:rPr>
              <w:t>Health and Fitness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5E0221BC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01EBD4C8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14869D9E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0B59750B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658A4F8E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4F4EAF75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18ADFB31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F2EC7" w:rsidRPr="00500193" w14:paraId="5495D092" w14:textId="77777777" w:rsidTr="00AD5EC4">
        <w:trPr>
          <w:trHeight w:val="288"/>
          <w:jc w:val="center"/>
        </w:trPr>
        <w:tc>
          <w:tcPr>
            <w:tcW w:w="3010" w:type="dxa"/>
            <w:shd w:val="clear" w:color="auto" w:fill="auto"/>
            <w:vAlign w:val="center"/>
          </w:tcPr>
          <w:p w14:paraId="061AE2BD" w14:textId="77777777" w:rsidR="00AF2EC7" w:rsidRPr="00500193" w:rsidRDefault="00415642" w:rsidP="00D104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Reading </w:t>
            </w:r>
          </w:p>
        </w:tc>
        <w:tc>
          <w:tcPr>
            <w:tcW w:w="12009" w:type="dxa"/>
            <w:gridSpan w:val="3"/>
            <w:shd w:val="clear" w:color="auto" w:fill="auto"/>
            <w:vAlign w:val="center"/>
          </w:tcPr>
          <w:p w14:paraId="50793291" w14:textId="77777777" w:rsidR="00AF2EC7" w:rsidRPr="00500193" w:rsidRDefault="00AF2EC7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4B94950B" w14:textId="77777777" w:rsidTr="00AD5EC4">
        <w:trPr>
          <w:trHeight w:val="288"/>
          <w:jc w:val="center"/>
        </w:trPr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F6076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Science</w:t>
            </w:r>
          </w:p>
        </w:tc>
        <w:tc>
          <w:tcPr>
            <w:tcW w:w="1200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4462A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225AC85D" w14:textId="77777777" w:rsidTr="00AD5EC4">
        <w:trPr>
          <w:trHeight w:val="288"/>
          <w:jc w:val="center"/>
        </w:trPr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6B465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Social Studies</w:t>
            </w:r>
          </w:p>
        </w:tc>
        <w:tc>
          <w:tcPr>
            <w:tcW w:w="1200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341A9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07BB" w:rsidRPr="00500193" w14:paraId="1CF239B5" w14:textId="77777777" w:rsidTr="00AD5EC4">
        <w:trPr>
          <w:trHeight w:val="288"/>
          <w:jc w:val="center"/>
        </w:trPr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554B5" w14:textId="77777777" w:rsidR="003307BB" w:rsidRDefault="003307BB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Speaking and Listening</w:t>
            </w:r>
          </w:p>
        </w:tc>
        <w:tc>
          <w:tcPr>
            <w:tcW w:w="1200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F4AB8" w14:textId="77777777" w:rsidR="003307BB" w:rsidRPr="00500193" w:rsidRDefault="003307BB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15642" w:rsidRPr="00500193" w14:paraId="2726C43F" w14:textId="77777777" w:rsidTr="00AD5EC4">
        <w:trPr>
          <w:trHeight w:val="288"/>
          <w:jc w:val="center"/>
        </w:trPr>
        <w:tc>
          <w:tcPr>
            <w:tcW w:w="30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C8576" w14:textId="77777777" w:rsidR="00415642" w:rsidRDefault="00415642" w:rsidP="00D1049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Writing</w:t>
            </w:r>
          </w:p>
        </w:tc>
        <w:tc>
          <w:tcPr>
            <w:tcW w:w="1200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8B5E3" w14:textId="77777777" w:rsidR="00415642" w:rsidRPr="00500193" w:rsidRDefault="00415642" w:rsidP="00D1049C">
            <w:pPr>
              <w:tabs>
                <w:tab w:val="left" w:pos="813"/>
              </w:tabs>
              <w:ind w:left="882" w:hanging="882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B35CA" w:rsidRPr="00500193" w14:paraId="55902336" w14:textId="77777777" w:rsidTr="00AD5EC4">
        <w:trPr>
          <w:trHeight w:val="170"/>
          <w:jc w:val="center"/>
        </w:trPr>
        <w:tc>
          <w:tcPr>
            <w:tcW w:w="15018" w:type="dxa"/>
            <w:gridSpan w:val="4"/>
            <w:shd w:val="pct20" w:color="auto" w:fill="auto"/>
            <w:vAlign w:val="center"/>
          </w:tcPr>
          <w:p w14:paraId="15436541" w14:textId="77777777" w:rsidR="006B35CA" w:rsidRPr="00500193" w:rsidRDefault="00567ECB" w:rsidP="00567ECB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21</w:t>
            </w: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  <w:vertAlign w:val="superscript"/>
              </w:rPr>
              <w:t>st</w:t>
            </w:r>
            <w:r w:rsidRPr="0050019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Century Skills</w:t>
            </w:r>
          </w:p>
        </w:tc>
      </w:tr>
      <w:tr w:rsidR="006B35CA" w:rsidRPr="00500193" w14:paraId="4573804B" w14:textId="77777777" w:rsidTr="00AD5EC4">
        <w:trPr>
          <w:trHeight w:val="288"/>
          <w:jc w:val="center"/>
        </w:trPr>
        <w:tc>
          <w:tcPr>
            <w:tcW w:w="15018" w:type="dxa"/>
            <w:gridSpan w:val="4"/>
            <w:shd w:val="clear" w:color="auto" w:fill="auto"/>
            <w:vAlign w:val="center"/>
          </w:tcPr>
          <w:p w14:paraId="15A3BC17" w14:textId="77777777" w:rsidR="006B35CA" w:rsidRPr="00500193" w:rsidRDefault="006B35CA" w:rsidP="00F1084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0193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 those that students will demonstrate in this </w:t>
            </w:r>
            <w:r w:rsidR="00F10842" w:rsidRPr="00500193">
              <w:rPr>
                <w:rFonts w:ascii="Arial" w:hAnsi="Arial" w:cs="Arial"/>
                <w:color w:val="000000"/>
                <w:sz w:val="20"/>
                <w:szCs w:val="20"/>
              </w:rPr>
              <w:t>course</w:t>
            </w:r>
            <w:r w:rsidRPr="0050019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</w:tr>
      <w:tr w:rsidR="006B35CA" w:rsidRPr="00500193" w14:paraId="333A4CD8" w14:textId="77777777" w:rsidTr="00AD5EC4">
        <w:trPr>
          <w:trHeight w:val="4580"/>
          <w:jc w:val="center"/>
        </w:trPr>
        <w:tc>
          <w:tcPr>
            <w:tcW w:w="4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0D9116" w14:textId="77777777" w:rsidR="006B35CA" w:rsidRPr="00500193" w:rsidRDefault="006B35CA" w:rsidP="001C0E20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LEARNING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INNOVATION</w:t>
            </w:r>
          </w:p>
          <w:p w14:paraId="52840302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Creativity and Innovation</w:t>
            </w:r>
          </w:p>
          <w:p w14:paraId="2D74540C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Think Creatively</w:t>
            </w:r>
          </w:p>
          <w:p w14:paraId="62C90E8C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Work Creatively with Others</w:t>
            </w:r>
          </w:p>
          <w:p w14:paraId="564007EB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Implement Innovations</w:t>
            </w:r>
          </w:p>
          <w:p w14:paraId="717CB442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Critical Thinking and Problem Solving</w:t>
            </w:r>
          </w:p>
          <w:p w14:paraId="581C4BC6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Reason Effectively</w:t>
            </w:r>
          </w:p>
          <w:p w14:paraId="5093D840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Pr="00500193">
              <w:rPr>
                <w:rFonts w:ascii="Arial" w:hAnsi="Arial" w:cs="Arial"/>
                <w:sz w:val="20"/>
                <w:szCs w:val="20"/>
              </w:rPr>
              <w:t>se Systems Thinking</w:t>
            </w:r>
          </w:p>
          <w:p w14:paraId="52DBE99D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B25589">
              <w:rPr>
                <w:rFonts w:ascii="Arial" w:hAnsi="Arial" w:cs="Arial"/>
                <w:sz w:val="20"/>
                <w:szCs w:val="20"/>
              </w:rPr>
              <w:t xml:space="preserve">Make Judgments and </w:t>
            </w:r>
            <w:r w:rsidRPr="00500193">
              <w:rPr>
                <w:rFonts w:ascii="Arial" w:hAnsi="Arial" w:cs="Arial"/>
                <w:sz w:val="20"/>
                <w:szCs w:val="20"/>
              </w:rPr>
              <w:t>Decisions</w:t>
            </w:r>
          </w:p>
          <w:p w14:paraId="599E081F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Solve Problems</w:t>
            </w:r>
          </w:p>
          <w:p w14:paraId="1EAA702B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Communication and Collaboration</w:t>
            </w:r>
          </w:p>
          <w:p w14:paraId="0B9DF279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Communicate Clearly</w:t>
            </w:r>
          </w:p>
          <w:p w14:paraId="456BBF0F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Collaborate with Others</w:t>
            </w:r>
          </w:p>
        </w:tc>
        <w:tc>
          <w:tcPr>
            <w:tcW w:w="5327" w:type="dxa"/>
            <w:shd w:val="clear" w:color="auto" w:fill="auto"/>
          </w:tcPr>
          <w:p w14:paraId="518D77A4" w14:textId="77777777" w:rsidR="006B35CA" w:rsidRPr="00500193" w:rsidRDefault="006B35CA" w:rsidP="007A6204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INFORMATION, MEDIA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TECHNOLOGY SKILLS</w:t>
            </w:r>
          </w:p>
          <w:p w14:paraId="3B33BC93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Information Literacy</w:t>
            </w:r>
          </w:p>
          <w:p w14:paraId="4AD61FC1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B25589">
              <w:rPr>
                <w:rFonts w:ascii="Arial" w:hAnsi="Arial" w:cs="Arial"/>
                <w:sz w:val="20"/>
                <w:szCs w:val="20"/>
              </w:rPr>
              <w:t>Access and  E</w:t>
            </w:r>
            <w:r w:rsidRPr="00500193">
              <w:rPr>
                <w:rFonts w:ascii="Arial" w:hAnsi="Arial" w:cs="Arial"/>
                <w:sz w:val="20"/>
                <w:szCs w:val="20"/>
              </w:rPr>
              <w:t>valuate Information</w:t>
            </w:r>
          </w:p>
          <w:p w14:paraId="138D0C7A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Use and Manage Information</w:t>
            </w:r>
          </w:p>
          <w:p w14:paraId="2524643C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Media Literacy</w:t>
            </w:r>
          </w:p>
          <w:p w14:paraId="00262951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Analyze Media</w:t>
            </w:r>
          </w:p>
          <w:p w14:paraId="530BC1E5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Create Media Products</w:t>
            </w:r>
          </w:p>
          <w:p w14:paraId="051A5440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Information, Communications and Technology 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br/>
              <w:t>(ICT Literacy)</w:t>
            </w:r>
          </w:p>
          <w:p w14:paraId="5E1EC5E2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Apply Technology Effectively</w:t>
            </w:r>
          </w:p>
          <w:p w14:paraId="5D9A5680" w14:textId="77777777" w:rsidR="006B35CA" w:rsidRPr="00500193" w:rsidRDefault="006B35CA" w:rsidP="008A281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48" w:type="dxa"/>
            <w:shd w:val="clear" w:color="auto" w:fill="auto"/>
          </w:tcPr>
          <w:p w14:paraId="04F55FD2" w14:textId="77777777" w:rsidR="006B35CA" w:rsidRPr="00500193" w:rsidRDefault="006B35CA" w:rsidP="007A6204">
            <w:pPr>
              <w:spacing w:before="6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LIFE </w:t>
            </w:r>
            <w:r w:rsidR="001C0E20" w:rsidRPr="00500193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t xml:space="preserve"> CAREER SKILLS</w:t>
            </w:r>
          </w:p>
          <w:p w14:paraId="54699D4E" w14:textId="77777777"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Flexibility and Adaptability</w:t>
            </w:r>
          </w:p>
          <w:p w14:paraId="72C4A501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Adapt to Change</w:t>
            </w:r>
          </w:p>
          <w:p w14:paraId="7CFB183D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Be Flexible</w:t>
            </w:r>
          </w:p>
          <w:p w14:paraId="47DDC62F" w14:textId="77777777"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Initiative and Self-Direction</w:t>
            </w:r>
          </w:p>
          <w:p w14:paraId="2208D3D1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Manage Goals and Time</w:t>
            </w:r>
          </w:p>
          <w:p w14:paraId="47B2AB21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Work Independently</w:t>
            </w:r>
          </w:p>
          <w:p w14:paraId="2C5BDF4A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Be Self-Directed Learners</w:t>
            </w:r>
          </w:p>
          <w:p w14:paraId="5B91EC9A" w14:textId="77777777" w:rsidR="006B35CA" w:rsidRPr="00500193" w:rsidRDefault="006B35CA" w:rsidP="008901C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Social and Cross-Cultural</w:t>
            </w:r>
          </w:p>
          <w:p w14:paraId="082EBE2B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Interact Effectively with Others</w:t>
            </w:r>
          </w:p>
          <w:p w14:paraId="04423285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Work Effectively in Diverse Teams</w:t>
            </w:r>
          </w:p>
          <w:p w14:paraId="7A98C2F3" w14:textId="77777777" w:rsidR="006B35CA" w:rsidRPr="00500193" w:rsidRDefault="006B35CA" w:rsidP="004652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Productivity and Accountability</w:t>
            </w:r>
          </w:p>
          <w:p w14:paraId="517BCBAD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Manage Projects</w:t>
            </w:r>
          </w:p>
          <w:p w14:paraId="15419F2A" w14:textId="77777777" w:rsidR="006B35CA" w:rsidRPr="00500193" w:rsidRDefault="006B35CA" w:rsidP="006B35CA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Produce Results</w:t>
            </w:r>
          </w:p>
          <w:p w14:paraId="1183D6A4" w14:textId="77777777" w:rsidR="006B35CA" w:rsidRPr="00500193" w:rsidRDefault="006B35CA" w:rsidP="004652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t>Leadership and Responsibility</w:t>
            </w:r>
          </w:p>
          <w:p w14:paraId="09CE16E4" w14:textId="77777777" w:rsidR="006B35CA" w:rsidRPr="00500193" w:rsidRDefault="006B35CA" w:rsidP="006B35CA">
            <w:pPr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Guide and Lead Others</w:t>
            </w:r>
          </w:p>
          <w:p w14:paraId="4250DCFA" w14:textId="77777777" w:rsidR="006B35CA" w:rsidRPr="00500193" w:rsidRDefault="006B35CA" w:rsidP="006B35CA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</w:r>
            <w:r w:rsidR="00EE4F59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500193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500193">
              <w:rPr>
                <w:rFonts w:ascii="Arial" w:hAnsi="Arial" w:cs="Arial"/>
                <w:sz w:val="20"/>
                <w:szCs w:val="20"/>
              </w:rPr>
              <w:t>Be Responsible to Others</w:t>
            </w:r>
          </w:p>
        </w:tc>
      </w:tr>
    </w:tbl>
    <w:p w14:paraId="5EA2D521" w14:textId="77777777" w:rsidR="00E247BD" w:rsidRPr="0061539C" w:rsidRDefault="00E247BD" w:rsidP="0061539C">
      <w:pPr>
        <w:tabs>
          <w:tab w:val="left" w:pos="5120"/>
        </w:tabs>
        <w:rPr>
          <w:rFonts w:ascii="Arial" w:hAnsi="Arial" w:cs="Arial"/>
          <w:color w:val="000000"/>
          <w:sz w:val="20"/>
          <w:szCs w:val="20"/>
        </w:rPr>
      </w:pPr>
    </w:p>
    <w:sectPr w:rsidR="00E247BD" w:rsidRPr="0061539C" w:rsidSect="0054311A">
      <w:footerReference w:type="default" r:id="rId11"/>
      <w:pgSz w:w="15840" w:h="12240" w:orient="landscape" w:code="1"/>
      <w:pgMar w:top="2160" w:right="1440" w:bottom="720" w:left="1440" w:header="187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F390E" w14:textId="77777777" w:rsidR="00EE4F59" w:rsidRDefault="00EE4F59">
      <w:r>
        <w:separator/>
      </w:r>
    </w:p>
  </w:endnote>
  <w:endnote w:type="continuationSeparator" w:id="0">
    <w:p w14:paraId="5B587E5F" w14:textId="77777777" w:rsidR="00EE4F59" w:rsidRDefault="00EE4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0DBC5" w14:textId="77777777" w:rsidR="00E378AB" w:rsidRPr="00B53743" w:rsidRDefault="00E378AB" w:rsidP="00834DDD">
    <w:pPr>
      <w:pStyle w:val="Footer"/>
      <w:tabs>
        <w:tab w:val="clear" w:pos="4320"/>
        <w:tab w:val="clear" w:pos="8640"/>
        <w:tab w:val="right" w:pos="12960"/>
      </w:tabs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0ADC3" w14:textId="77777777" w:rsidR="00EE4F59" w:rsidRDefault="00EE4F59">
      <w:r>
        <w:separator/>
      </w:r>
    </w:p>
  </w:footnote>
  <w:footnote w:type="continuationSeparator" w:id="0">
    <w:p w14:paraId="054A77BB" w14:textId="77777777" w:rsidR="00EE4F59" w:rsidRDefault="00EE4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6709"/>
    <w:multiLevelType w:val="hybridMultilevel"/>
    <w:tmpl w:val="2B5C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D0378"/>
    <w:multiLevelType w:val="hybridMultilevel"/>
    <w:tmpl w:val="985A5EA8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E39D8"/>
    <w:multiLevelType w:val="hybridMultilevel"/>
    <w:tmpl w:val="5192E3B4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D155D2"/>
    <w:multiLevelType w:val="hybridMultilevel"/>
    <w:tmpl w:val="517674BE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E16466"/>
    <w:multiLevelType w:val="hybridMultilevel"/>
    <w:tmpl w:val="C7C0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2BE6"/>
    <w:multiLevelType w:val="hybridMultilevel"/>
    <w:tmpl w:val="A11E8EF0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0D2AA4"/>
    <w:multiLevelType w:val="hybridMultilevel"/>
    <w:tmpl w:val="13DC5E7A"/>
    <w:lvl w:ilvl="0" w:tplc="B51EEF6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22913"/>
    <w:multiLevelType w:val="hybridMultilevel"/>
    <w:tmpl w:val="D3F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351CC"/>
    <w:multiLevelType w:val="hybridMultilevel"/>
    <w:tmpl w:val="9522E536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2346085"/>
    <w:multiLevelType w:val="hybridMultilevel"/>
    <w:tmpl w:val="52B446B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0404CB"/>
    <w:multiLevelType w:val="hybridMultilevel"/>
    <w:tmpl w:val="2268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414F5"/>
    <w:multiLevelType w:val="hybridMultilevel"/>
    <w:tmpl w:val="4C641FDA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E8D71FB"/>
    <w:multiLevelType w:val="hybridMultilevel"/>
    <w:tmpl w:val="EA8A71D2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505903"/>
    <w:multiLevelType w:val="hybridMultilevel"/>
    <w:tmpl w:val="39F0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E9485A"/>
    <w:multiLevelType w:val="hybridMultilevel"/>
    <w:tmpl w:val="D7A2F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179DA"/>
    <w:multiLevelType w:val="hybridMultilevel"/>
    <w:tmpl w:val="C0D2F078"/>
    <w:lvl w:ilvl="0" w:tplc="B51EEF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15"/>
  </w:num>
  <w:num w:numId="10">
    <w:abstractNumId w:val="12"/>
  </w:num>
  <w:num w:numId="11">
    <w:abstractNumId w:val="4"/>
  </w:num>
  <w:num w:numId="12">
    <w:abstractNumId w:val="14"/>
  </w:num>
  <w:num w:numId="13">
    <w:abstractNumId w:val="7"/>
  </w:num>
  <w:num w:numId="14">
    <w:abstractNumId w:val="13"/>
  </w:num>
  <w:num w:numId="15">
    <w:abstractNumId w:val="0"/>
  </w:num>
  <w:num w:numId="16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embedSystemFonts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F0"/>
    <w:rsid w:val="000013B2"/>
    <w:rsid w:val="000015B7"/>
    <w:rsid w:val="00001CE1"/>
    <w:rsid w:val="00002E3A"/>
    <w:rsid w:val="00004C70"/>
    <w:rsid w:val="00005D2D"/>
    <w:rsid w:val="000204ED"/>
    <w:rsid w:val="000242AD"/>
    <w:rsid w:val="00032794"/>
    <w:rsid w:val="00033F81"/>
    <w:rsid w:val="00036C72"/>
    <w:rsid w:val="00043BED"/>
    <w:rsid w:val="000447CF"/>
    <w:rsid w:val="00045D0C"/>
    <w:rsid w:val="000512BC"/>
    <w:rsid w:val="00056DCB"/>
    <w:rsid w:val="0006405E"/>
    <w:rsid w:val="00070AF4"/>
    <w:rsid w:val="00074E12"/>
    <w:rsid w:val="000842E3"/>
    <w:rsid w:val="0008702E"/>
    <w:rsid w:val="00091007"/>
    <w:rsid w:val="00092448"/>
    <w:rsid w:val="000A7787"/>
    <w:rsid w:val="000B210D"/>
    <w:rsid w:val="000B2F08"/>
    <w:rsid w:val="000B68A5"/>
    <w:rsid w:val="000C1236"/>
    <w:rsid w:val="000C3580"/>
    <w:rsid w:val="000C3A4B"/>
    <w:rsid w:val="000D42FF"/>
    <w:rsid w:val="000D592A"/>
    <w:rsid w:val="000D7E8B"/>
    <w:rsid w:val="000E1579"/>
    <w:rsid w:val="000E241F"/>
    <w:rsid w:val="000E2AC1"/>
    <w:rsid w:val="000E3444"/>
    <w:rsid w:val="000E43B8"/>
    <w:rsid w:val="000E5B52"/>
    <w:rsid w:val="000E609C"/>
    <w:rsid w:val="000F2E14"/>
    <w:rsid w:val="000F5E04"/>
    <w:rsid w:val="00110891"/>
    <w:rsid w:val="00111322"/>
    <w:rsid w:val="0011169B"/>
    <w:rsid w:val="0011177A"/>
    <w:rsid w:val="00116ABD"/>
    <w:rsid w:val="00122C44"/>
    <w:rsid w:val="0012463E"/>
    <w:rsid w:val="00130013"/>
    <w:rsid w:val="0013424D"/>
    <w:rsid w:val="00137B89"/>
    <w:rsid w:val="0014066D"/>
    <w:rsid w:val="0014357B"/>
    <w:rsid w:val="00144BA4"/>
    <w:rsid w:val="001466C4"/>
    <w:rsid w:val="0015248B"/>
    <w:rsid w:val="00160A55"/>
    <w:rsid w:val="00161AF5"/>
    <w:rsid w:val="00164229"/>
    <w:rsid w:val="001644E4"/>
    <w:rsid w:val="00166A62"/>
    <w:rsid w:val="00171B5A"/>
    <w:rsid w:val="001731BA"/>
    <w:rsid w:val="00174250"/>
    <w:rsid w:val="0017715E"/>
    <w:rsid w:val="00177649"/>
    <w:rsid w:val="00183DB8"/>
    <w:rsid w:val="001922C3"/>
    <w:rsid w:val="0019376A"/>
    <w:rsid w:val="00195AA2"/>
    <w:rsid w:val="001A14B4"/>
    <w:rsid w:val="001A1C77"/>
    <w:rsid w:val="001A51F7"/>
    <w:rsid w:val="001A554F"/>
    <w:rsid w:val="001A6947"/>
    <w:rsid w:val="001A6ACD"/>
    <w:rsid w:val="001A6C66"/>
    <w:rsid w:val="001B03A3"/>
    <w:rsid w:val="001B2A6C"/>
    <w:rsid w:val="001C0214"/>
    <w:rsid w:val="001C0E20"/>
    <w:rsid w:val="001D1BF5"/>
    <w:rsid w:val="001D1BFA"/>
    <w:rsid w:val="001D5FC0"/>
    <w:rsid w:val="001E2118"/>
    <w:rsid w:val="001F0CCB"/>
    <w:rsid w:val="002000A8"/>
    <w:rsid w:val="00200C6F"/>
    <w:rsid w:val="00201EA4"/>
    <w:rsid w:val="00205D64"/>
    <w:rsid w:val="0021093D"/>
    <w:rsid w:val="00213256"/>
    <w:rsid w:val="002171C6"/>
    <w:rsid w:val="002222F4"/>
    <w:rsid w:val="00225D98"/>
    <w:rsid w:val="00230C96"/>
    <w:rsid w:val="00235887"/>
    <w:rsid w:val="0023595E"/>
    <w:rsid w:val="00243F43"/>
    <w:rsid w:val="0024756F"/>
    <w:rsid w:val="0025028B"/>
    <w:rsid w:val="002526F6"/>
    <w:rsid w:val="0025307B"/>
    <w:rsid w:val="002548DD"/>
    <w:rsid w:val="00255FCE"/>
    <w:rsid w:val="00264091"/>
    <w:rsid w:val="002666FA"/>
    <w:rsid w:val="00266EDD"/>
    <w:rsid w:val="00277E67"/>
    <w:rsid w:val="00294335"/>
    <w:rsid w:val="00294CB4"/>
    <w:rsid w:val="00295942"/>
    <w:rsid w:val="00296D1B"/>
    <w:rsid w:val="002A13B7"/>
    <w:rsid w:val="002A1A06"/>
    <w:rsid w:val="002A251C"/>
    <w:rsid w:val="002A2AB2"/>
    <w:rsid w:val="002A4E5C"/>
    <w:rsid w:val="002B0105"/>
    <w:rsid w:val="002B5293"/>
    <w:rsid w:val="002B6CA4"/>
    <w:rsid w:val="002B769B"/>
    <w:rsid w:val="002C1F30"/>
    <w:rsid w:val="002C206C"/>
    <w:rsid w:val="002C3DA1"/>
    <w:rsid w:val="002C700A"/>
    <w:rsid w:val="002D08EA"/>
    <w:rsid w:val="002D0A4E"/>
    <w:rsid w:val="002D12EE"/>
    <w:rsid w:val="002D3B0B"/>
    <w:rsid w:val="002E41F9"/>
    <w:rsid w:val="002E7564"/>
    <w:rsid w:val="002F0C56"/>
    <w:rsid w:val="002F31BD"/>
    <w:rsid w:val="002F6000"/>
    <w:rsid w:val="0031100C"/>
    <w:rsid w:val="00311C17"/>
    <w:rsid w:val="00312D45"/>
    <w:rsid w:val="00312E55"/>
    <w:rsid w:val="00316D43"/>
    <w:rsid w:val="00320DD0"/>
    <w:rsid w:val="00322F47"/>
    <w:rsid w:val="00323BDB"/>
    <w:rsid w:val="00324670"/>
    <w:rsid w:val="003307BB"/>
    <w:rsid w:val="00330DED"/>
    <w:rsid w:val="003313DC"/>
    <w:rsid w:val="003413DA"/>
    <w:rsid w:val="00344785"/>
    <w:rsid w:val="00344E47"/>
    <w:rsid w:val="003463B5"/>
    <w:rsid w:val="00346C35"/>
    <w:rsid w:val="00346EBD"/>
    <w:rsid w:val="003509DB"/>
    <w:rsid w:val="00350B66"/>
    <w:rsid w:val="00357B18"/>
    <w:rsid w:val="003640DD"/>
    <w:rsid w:val="00366205"/>
    <w:rsid w:val="003725C0"/>
    <w:rsid w:val="00377718"/>
    <w:rsid w:val="00384CA8"/>
    <w:rsid w:val="00394294"/>
    <w:rsid w:val="003A29C4"/>
    <w:rsid w:val="003B0BCB"/>
    <w:rsid w:val="003B139C"/>
    <w:rsid w:val="003B67BB"/>
    <w:rsid w:val="003B7686"/>
    <w:rsid w:val="003C1069"/>
    <w:rsid w:val="003C1B72"/>
    <w:rsid w:val="003C2B9C"/>
    <w:rsid w:val="003D1347"/>
    <w:rsid w:val="003D394F"/>
    <w:rsid w:val="003D52A2"/>
    <w:rsid w:val="003D7B55"/>
    <w:rsid w:val="003E0631"/>
    <w:rsid w:val="003E1EA7"/>
    <w:rsid w:val="003E7F3C"/>
    <w:rsid w:val="003F032C"/>
    <w:rsid w:val="003F65CC"/>
    <w:rsid w:val="00401FD6"/>
    <w:rsid w:val="00403E41"/>
    <w:rsid w:val="00410959"/>
    <w:rsid w:val="004118B9"/>
    <w:rsid w:val="00415642"/>
    <w:rsid w:val="004160AB"/>
    <w:rsid w:val="00424C4E"/>
    <w:rsid w:val="00426A03"/>
    <w:rsid w:val="00427C62"/>
    <w:rsid w:val="00431016"/>
    <w:rsid w:val="00432CF0"/>
    <w:rsid w:val="0045045A"/>
    <w:rsid w:val="00454C19"/>
    <w:rsid w:val="0045614E"/>
    <w:rsid w:val="004563CA"/>
    <w:rsid w:val="0045729A"/>
    <w:rsid w:val="004652AB"/>
    <w:rsid w:val="004664CA"/>
    <w:rsid w:val="00470357"/>
    <w:rsid w:val="004704FE"/>
    <w:rsid w:val="00471950"/>
    <w:rsid w:val="0047269B"/>
    <w:rsid w:val="00476209"/>
    <w:rsid w:val="00476279"/>
    <w:rsid w:val="004869DE"/>
    <w:rsid w:val="00493964"/>
    <w:rsid w:val="00494A05"/>
    <w:rsid w:val="00495801"/>
    <w:rsid w:val="00495FC2"/>
    <w:rsid w:val="004A1FA6"/>
    <w:rsid w:val="004A4700"/>
    <w:rsid w:val="004B351E"/>
    <w:rsid w:val="004B3820"/>
    <w:rsid w:val="004C2040"/>
    <w:rsid w:val="004C37A0"/>
    <w:rsid w:val="004E1AE0"/>
    <w:rsid w:val="004E51DF"/>
    <w:rsid w:val="004E5388"/>
    <w:rsid w:val="004E6D8F"/>
    <w:rsid w:val="004F02B0"/>
    <w:rsid w:val="00500193"/>
    <w:rsid w:val="00504F64"/>
    <w:rsid w:val="00505755"/>
    <w:rsid w:val="00506503"/>
    <w:rsid w:val="00512A12"/>
    <w:rsid w:val="00513384"/>
    <w:rsid w:val="00516125"/>
    <w:rsid w:val="0051710D"/>
    <w:rsid w:val="00522C11"/>
    <w:rsid w:val="00530901"/>
    <w:rsid w:val="00533DBA"/>
    <w:rsid w:val="0053478F"/>
    <w:rsid w:val="0053792E"/>
    <w:rsid w:val="0054311A"/>
    <w:rsid w:val="00552A6C"/>
    <w:rsid w:val="00553198"/>
    <w:rsid w:val="00554DB3"/>
    <w:rsid w:val="0056052C"/>
    <w:rsid w:val="00566543"/>
    <w:rsid w:val="00567ECB"/>
    <w:rsid w:val="00577102"/>
    <w:rsid w:val="005808ED"/>
    <w:rsid w:val="00581FF0"/>
    <w:rsid w:val="00592ABA"/>
    <w:rsid w:val="005A7C8A"/>
    <w:rsid w:val="005B1158"/>
    <w:rsid w:val="005C2856"/>
    <w:rsid w:val="005C3038"/>
    <w:rsid w:val="005C5E0E"/>
    <w:rsid w:val="005C7487"/>
    <w:rsid w:val="005E1CEA"/>
    <w:rsid w:val="005E2F28"/>
    <w:rsid w:val="005E62C0"/>
    <w:rsid w:val="005E7E3F"/>
    <w:rsid w:val="005F20A0"/>
    <w:rsid w:val="005F2AE0"/>
    <w:rsid w:val="005F2F5F"/>
    <w:rsid w:val="005F32D6"/>
    <w:rsid w:val="005F7546"/>
    <w:rsid w:val="0060795A"/>
    <w:rsid w:val="00607E87"/>
    <w:rsid w:val="00610525"/>
    <w:rsid w:val="0061539C"/>
    <w:rsid w:val="0062182D"/>
    <w:rsid w:val="00623F9A"/>
    <w:rsid w:val="00625E60"/>
    <w:rsid w:val="00631827"/>
    <w:rsid w:val="00633A71"/>
    <w:rsid w:val="006344AC"/>
    <w:rsid w:val="00635E58"/>
    <w:rsid w:val="00644CC6"/>
    <w:rsid w:val="00646AA5"/>
    <w:rsid w:val="00652394"/>
    <w:rsid w:val="006541E9"/>
    <w:rsid w:val="00660538"/>
    <w:rsid w:val="006632C5"/>
    <w:rsid w:val="00666D3F"/>
    <w:rsid w:val="006706BA"/>
    <w:rsid w:val="006726AF"/>
    <w:rsid w:val="00676DB2"/>
    <w:rsid w:val="00677B53"/>
    <w:rsid w:val="00677FB7"/>
    <w:rsid w:val="00680351"/>
    <w:rsid w:val="00680E6B"/>
    <w:rsid w:val="006828F5"/>
    <w:rsid w:val="00685425"/>
    <w:rsid w:val="00690DE1"/>
    <w:rsid w:val="006964B2"/>
    <w:rsid w:val="006A23CE"/>
    <w:rsid w:val="006A3FF0"/>
    <w:rsid w:val="006B1E38"/>
    <w:rsid w:val="006B2523"/>
    <w:rsid w:val="006B2AB2"/>
    <w:rsid w:val="006B35CA"/>
    <w:rsid w:val="006B50C8"/>
    <w:rsid w:val="006B5AC9"/>
    <w:rsid w:val="006B5E54"/>
    <w:rsid w:val="006C1C56"/>
    <w:rsid w:val="006D24E8"/>
    <w:rsid w:val="006D2FF4"/>
    <w:rsid w:val="006D65F2"/>
    <w:rsid w:val="006D6610"/>
    <w:rsid w:val="006D7A40"/>
    <w:rsid w:val="006E0371"/>
    <w:rsid w:val="006E1CC0"/>
    <w:rsid w:val="006E3400"/>
    <w:rsid w:val="006E6BC0"/>
    <w:rsid w:val="006F31E6"/>
    <w:rsid w:val="006F4385"/>
    <w:rsid w:val="006F5370"/>
    <w:rsid w:val="00704DAB"/>
    <w:rsid w:val="007130B0"/>
    <w:rsid w:val="00713E06"/>
    <w:rsid w:val="00715F01"/>
    <w:rsid w:val="00717847"/>
    <w:rsid w:val="007204C6"/>
    <w:rsid w:val="007209B7"/>
    <w:rsid w:val="00721054"/>
    <w:rsid w:val="007218D8"/>
    <w:rsid w:val="0072260D"/>
    <w:rsid w:val="00726695"/>
    <w:rsid w:val="00733594"/>
    <w:rsid w:val="007437F8"/>
    <w:rsid w:val="00750C61"/>
    <w:rsid w:val="00750D07"/>
    <w:rsid w:val="00750FBF"/>
    <w:rsid w:val="007510F6"/>
    <w:rsid w:val="00766376"/>
    <w:rsid w:val="007758E4"/>
    <w:rsid w:val="007761A3"/>
    <w:rsid w:val="00777296"/>
    <w:rsid w:val="007776C4"/>
    <w:rsid w:val="00777C93"/>
    <w:rsid w:val="00784AC6"/>
    <w:rsid w:val="00786A4B"/>
    <w:rsid w:val="00790877"/>
    <w:rsid w:val="007921BD"/>
    <w:rsid w:val="0079503F"/>
    <w:rsid w:val="00796CCE"/>
    <w:rsid w:val="007A00EC"/>
    <w:rsid w:val="007A6204"/>
    <w:rsid w:val="007A71CA"/>
    <w:rsid w:val="007A79B2"/>
    <w:rsid w:val="007B581E"/>
    <w:rsid w:val="007B7F39"/>
    <w:rsid w:val="007C0B16"/>
    <w:rsid w:val="007C0D7F"/>
    <w:rsid w:val="007C1D38"/>
    <w:rsid w:val="007C68C9"/>
    <w:rsid w:val="007C7E5E"/>
    <w:rsid w:val="007D3AC7"/>
    <w:rsid w:val="007D40F4"/>
    <w:rsid w:val="007D708B"/>
    <w:rsid w:val="007E32F9"/>
    <w:rsid w:val="007E4D53"/>
    <w:rsid w:val="007F049A"/>
    <w:rsid w:val="007F167F"/>
    <w:rsid w:val="007F5181"/>
    <w:rsid w:val="00801211"/>
    <w:rsid w:val="00804028"/>
    <w:rsid w:val="00813134"/>
    <w:rsid w:val="008146C2"/>
    <w:rsid w:val="00823B98"/>
    <w:rsid w:val="00824DCE"/>
    <w:rsid w:val="00830A9E"/>
    <w:rsid w:val="00834DDD"/>
    <w:rsid w:val="00835BFC"/>
    <w:rsid w:val="00841201"/>
    <w:rsid w:val="00841EEA"/>
    <w:rsid w:val="008440B8"/>
    <w:rsid w:val="008446BD"/>
    <w:rsid w:val="00845CAF"/>
    <w:rsid w:val="0085285A"/>
    <w:rsid w:val="00852D15"/>
    <w:rsid w:val="00856AFC"/>
    <w:rsid w:val="00857380"/>
    <w:rsid w:val="00860C25"/>
    <w:rsid w:val="00861693"/>
    <w:rsid w:val="0086172F"/>
    <w:rsid w:val="00862153"/>
    <w:rsid w:val="008636A1"/>
    <w:rsid w:val="00864B74"/>
    <w:rsid w:val="008667C8"/>
    <w:rsid w:val="0087188A"/>
    <w:rsid w:val="00871F86"/>
    <w:rsid w:val="008901C4"/>
    <w:rsid w:val="0089447C"/>
    <w:rsid w:val="00896FB4"/>
    <w:rsid w:val="00897457"/>
    <w:rsid w:val="00897610"/>
    <w:rsid w:val="00897BA1"/>
    <w:rsid w:val="008A2813"/>
    <w:rsid w:val="008A60B7"/>
    <w:rsid w:val="008B398B"/>
    <w:rsid w:val="008B41DB"/>
    <w:rsid w:val="008C33BC"/>
    <w:rsid w:val="008C5D17"/>
    <w:rsid w:val="008C6554"/>
    <w:rsid w:val="008D02AF"/>
    <w:rsid w:val="008D02E9"/>
    <w:rsid w:val="008D1199"/>
    <w:rsid w:val="008E0908"/>
    <w:rsid w:val="008E0E1B"/>
    <w:rsid w:val="008E45E7"/>
    <w:rsid w:val="008E599F"/>
    <w:rsid w:val="008F1439"/>
    <w:rsid w:val="008F67EE"/>
    <w:rsid w:val="00914248"/>
    <w:rsid w:val="00916282"/>
    <w:rsid w:val="00920306"/>
    <w:rsid w:val="00923426"/>
    <w:rsid w:val="00925C0A"/>
    <w:rsid w:val="009261CF"/>
    <w:rsid w:val="009262F1"/>
    <w:rsid w:val="009308DE"/>
    <w:rsid w:val="0093550A"/>
    <w:rsid w:val="0094712D"/>
    <w:rsid w:val="00951593"/>
    <w:rsid w:val="009561F9"/>
    <w:rsid w:val="009620E2"/>
    <w:rsid w:val="009639F7"/>
    <w:rsid w:val="00963D05"/>
    <w:rsid w:val="0096414B"/>
    <w:rsid w:val="00966766"/>
    <w:rsid w:val="00970D8D"/>
    <w:rsid w:val="00971C0D"/>
    <w:rsid w:val="009759BD"/>
    <w:rsid w:val="009775A8"/>
    <w:rsid w:val="00983F9B"/>
    <w:rsid w:val="00987402"/>
    <w:rsid w:val="009A1993"/>
    <w:rsid w:val="009A2E7B"/>
    <w:rsid w:val="009B094B"/>
    <w:rsid w:val="009B3093"/>
    <w:rsid w:val="009B51E2"/>
    <w:rsid w:val="009B689B"/>
    <w:rsid w:val="009B7418"/>
    <w:rsid w:val="009B7DF3"/>
    <w:rsid w:val="009C28EA"/>
    <w:rsid w:val="009C4F0F"/>
    <w:rsid w:val="009D4F6A"/>
    <w:rsid w:val="009D5F84"/>
    <w:rsid w:val="009D775F"/>
    <w:rsid w:val="009E29E2"/>
    <w:rsid w:val="009E3ECE"/>
    <w:rsid w:val="009E6408"/>
    <w:rsid w:val="009F385F"/>
    <w:rsid w:val="00A021D5"/>
    <w:rsid w:val="00A024DB"/>
    <w:rsid w:val="00A06287"/>
    <w:rsid w:val="00A13627"/>
    <w:rsid w:val="00A13C13"/>
    <w:rsid w:val="00A14124"/>
    <w:rsid w:val="00A164AE"/>
    <w:rsid w:val="00A17BFC"/>
    <w:rsid w:val="00A21375"/>
    <w:rsid w:val="00A35E6C"/>
    <w:rsid w:val="00A36C79"/>
    <w:rsid w:val="00A4181B"/>
    <w:rsid w:val="00A41E03"/>
    <w:rsid w:val="00A459D2"/>
    <w:rsid w:val="00A45C3D"/>
    <w:rsid w:val="00A45DF9"/>
    <w:rsid w:val="00A47F61"/>
    <w:rsid w:val="00A57A82"/>
    <w:rsid w:val="00A63F98"/>
    <w:rsid w:val="00A703CB"/>
    <w:rsid w:val="00A75CB3"/>
    <w:rsid w:val="00A77FBD"/>
    <w:rsid w:val="00A8322F"/>
    <w:rsid w:val="00A832EE"/>
    <w:rsid w:val="00A8335B"/>
    <w:rsid w:val="00A8473D"/>
    <w:rsid w:val="00A9258C"/>
    <w:rsid w:val="00A9566C"/>
    <w:rsid w:val="00AA2312"/>
    <w:rsid w:val="00AA4B05"/>
    <w:rsid w:val="00AB0F2C"/>
    <w:rsid w:val="00AB196A"/>
    <w:rsid w:val="00AB4F32"/>
    <w:rsid w:val="00AD0D35"/>
    <w:rsid w:val="00AD2B30"/>
    <w:rsid w:val="00AD541C"/>
    <w:rsid w:val="00AD5EC4"/>
    <w:rsid w:val="00AE0469"/>
    <w:rsid w:val="00AE26F6"/>
    <w:rsid w:val="00AF2BE4"/>
    <w:rsid w:val="00AF2EC7"/>
    <w:rsid w:val="00AF3D8C"/>
    <w:rsid w:val="00B03997"/>
    <w:rsid w:val="00B06200"/>
    <w:rsid w:val="00B07737"/>
    <w:rsid w:val="00B07812"/>
    <w:rsid w:val="00B100A8"/>
    <w:rsid w:val="00B11781"/>
    <w:rsid w:val="00B140DF"/>
    <w:rsid w:val="00B20AC0"/>
    <w:rsid w:val="00B21A82"/>
    <w:rsid w:val="00B25589"/>
    <w:rsid w:val="00B53743"/>
    <w:rsid w:val="00B53E66"/>
    <w:rsid w:val="00B53F8E"/>
    <w:rsid w:val="00B572BC"/>
    <w:rsid w:val="00B73C62"/>
    <w:rsid w:val="00B746CA"/>
    <w:rsid w:val="00B76BB4"/>
    <w:rsid w:val="00B779A7"/>
    <w:rsid w:val="00B8017C"/>
    <w:rsid w:val="00B97ECD"/>
    <w:rsid w:val="00BA1672"/>
    <w:rsid w:val="00BA45C4"/>
    <w:rsid w:val="00BB3039"/>
    <w:rsid w:val="00BB5485"/>
    <w:rsid w:val="00BB5E9E"/>
    <w:rsid w:val="00BB6334"/>
    <w:rsid w:val="00BC02AB"/>
    <w:rsid w:val="00BC1130"/>
    <w:rsid w:val="00BC1495"/>
    <w:rsid w:val="00BC2BC9"/>
    <w:rsid w:val="00BC2FA1"/>
    <w:rsid w:val="00BC3322"/>
    <w:rsid w:val="00BC6678"/>
    <w:rsid w:val="00BD0652"/>
    <w:rsid w:val="00BD27E3"/>
    <w:rsid w:val="00BD5720"/>
    <w:rsid w:val="00BE05DA"/>
    <w:rsid w:val="00BE472D"/>
    <w:rsid w:val="00C00EBF"/>
    <w:rsid w:val="00C0614E"/>
    <w:rsid w:val="00C10BD7"/>
    <w:rsid w:val="00C10D96"/>
    <w:rsid w:val="00C11FB3"/>
    <w:rsid w:val="00C1337B"/>
    <w:rsid w:val="00C15C40"/>
    <w:rsid w:val="00C20599"/>
    <w:rsid w:val="00C2471A"/>
    <w:rsid w:val="00C27C99"/>
    <w:rsid w:val="00C3636A"/>
    <w:rsid w:val="00C369D2"/>
    <w:rsid w:val="00C4289F"/>
    <w:rsid w:val="00C45F09"/>
    <w:rsid w:val="00C4670E"/>
    <w:rsid w:val="00C50D21"/>
    <w:rsid w:val="00C51A99"/>
    <w:rsid w:val="00C52393"/>
    <w:rsid w:val="00C5266A"/>
    <w:rsid w:val="00C530F0"/>
    <w:rsid w:val="00C5729E"/>
    <w:rsid w:val="00C5743A"/>
    <w:rsid w:val="00C57851"/>
    <w:rsid w:val="00C6390A"/>
    <w:rsid w:val="00C64FBF"/>
    <w:rsid w:val="00C66EAE"/>
    <w:rsid w:val="00C70205"/>
    <w:rsid w:val="00C758D0"/>
    <w:rsid w:val="00C817BE"/>
    <w:rsid w:val="00C8307C"/>
    <w:rsid w:val="00C87E8C"/>
    <w:rsid w:val="00C93B37"/>
    <w:rsid w:val="00CA251A"/>
    <w:rsid w:val="00CA2F20"/>
    <w:rsid w:val="00CB2DCD"/>
    <w:rsid w:val="00CC1E26"/>
    <w:rsid w:val="00CC35E4"/>
    <w:rsid w:val="00CD07A9"/>
    <w:rsid w:val="00CD4A1A"/>
    <w:rsid w:val="00CD6947"/>
    <w:rsid w:val="00CD7F99"/>
    <w:rsid w:val="00CE002B"/>
    <w:rsid w:val="00CE5346"/>
    <w:rsid w:val="00CE5822"/>
    <w:rsid w:val="00CF393B"/>
    <w:rsid w:val="00D1049C"/>
    <w:rsid w:val="00D10A98"/>
    <w:rsid w:val="00D11569"/>
    <w:rsid w:val="00D13D63"/>
    <w:rsid w:val="00D20F5B"/>
    <w:rsid w:val="00D21547"/>
    <w:rsid w:val="00D2414D"/>
    <w:rsid w:val="00D27F9A"/>
    <w:rsid w:val="00D313E2"/>
    <w:rsid w:val="00D322A7"/>
    <w:rsid w:val="00D323E8"/>
    <w:rsid w:val="00D32A99"/>
    <w:rsid w:val="00D37A1B"/>
    <w:rsid w:val="00D43E63"/>
    <w:rsid w:val="00D5211E"/>
    <w:rsid w:val="00D6322A"/>
    <w:rsid w:val="00D67FEB"/>
    <w:rsid w:val="00D7050D"/>
    <w:rsid w:val="00D710F0"/>
    <w:rsid w:val="00D7187F"/>
    <w:rsid w:val="00D75D17"/>
    <w:rsid w:val="00D8497D"/>
    <w:rsid w:val="00D84EC9"/>
    <w:rsid w:val="00D86839"/>
    <w:rsid w:val="00D91E3A"/>
    <w:rsid w:val="00D976BF"/>
    <w:rsid w:val="00DA74D9"/>
    <w:rsid w:val="00DB0263"/>
    <w:rsid w:val="00DB4420"/>
    <w:rsid w:val="00DB6CD0"/>
    <w:rsid w:val="00DC106F"/>
    <w:rsid w:val="00DD140B"/>
    <w:rsid w:val="00DE16AD"/>
    <w:rsid w:val="00DE1C59"/>
    <w:rsid w:val="00DE74F6"/>
    <w:rsid w:val="00DF1808"/>
    <w:rsid w:val="00DF4DE0"/>
    <w:rsid w:val="00DF6960"/>
    <w:rsid w:val="00E01EE2"/>
    <w:rsid w:val="00E11EAD"/>
    <w:rsid w:val="00E12058"/>
    <w:rsid w:val="00E209F5"/>
    <w:rsid w:val="00E21456"/>
    <w:rsid w:val="00E247BD"/>
    <w:rsid w:val="00E251E3"/>
    <w:rsid w:val="00E25892"/>
    <w:rsid w:val="00E25E51"/>
    <w:rsid w:val="00E31752"/>
    <w:rsid w:val="00E31765"/>
    <w:rsid w:val="00E360E7"/>
    <w:rsid w:val="00E378AB"/>
    <w:rsid w:val="00E40D7A"/>
    <w:rsid w:val="00E415F1"/>
    <w:rsid w:val="00E52031"/>
    <w:rsid w:val="00E564B9"/>
    <w:rsid w:val="00E674A1"/>
    <w:rsid w:val="00E7179A"/>
    <w:rsid w:val="00E7368D"/>
    <w:rsid w:val="00E7407F"/>
    <w:rsid w:val="00E745C4"/>
    <w:rsid w:val="00E76777"/>
    <w:rsid w:val="00E77839"/>
    <w:rsid w:val="00E834DC"/>
    <w:rsid w:val="00E84628"/>
    <w:rsid w:val="00E877B3"/>
    <w:rsid w:val="00E91013"/>
    <w:rsid w:val="00E9571C"/>
    <w:rsid w:val="00E95E03"/>
    <w:rsid w:val="00EA032D"/>
    <w:rsid w:val="00EA45DA"/>
    <w:rsid w:val="00EA62DF"/>
    <w:rsid w:val="00EB2984"/>
    <w:rsid w:val="00EB387C"/>
    <w:rsid w:val="00EB60F6"/>
    <w:rsid w:val="00EE1655"/>
    <w:rsid w:val="00EE4F59"/>
    <w:rsid w:val="00EE64E2"/>
    <w:rsid w:val="00EF539A"/>
    <w:rsid w:val="00EF59A0"/>
    <w:rsid w:val="00F003B1"/>
    <w:rsid w:val="00F03FAE"/>
    <w:rsid w:val="00F10842"/>
    <w:rsid w:val="00F10857"/>
    <w:rsid w:val="00F14E8B"/>
    <w:rsid w:val="00F154B5"/>
    <w:rsid w:val="00F169FC"/>
    <w:rsid w:val="00F17B77"/>
    <w:rsid w:val="00F20D61"/>
    <w:rsid w:val="00F227F9"/>
    <w:rsid w:val="00F230C1"/>
    <w:rsid w:val="00F24D51"/>
    <w:rsid w:val="00F31ADB"/>
    <w:rsid w:val="00F33F3A"/>
    <w:rsid w:val="00F36ADA"/>
    <w:rsid w:val="00F47216"/>
    <w:rsid w:val="00F53F73"/>
    <w:rsid w:val="00F6501E"/>
    <w:rsid w:val="00F65479"/>
    <w:rsid w:val="00F70E95"/>
    <w:rsid w:val="00F71E08"/>
    <w:rsid w:val="00F722C1"/>
    <w:rsid w:val="00F76DBC"/>
    <w:rsid w:val="00F83C85"/>
    <w:rsid w:val="00F90318"/>
    <w:rsid w:val="00F9649B"/>
    <w:rsid w:val="00FA6CAA"/>
    <w:rsid w:val="00FC6B25"/>
    <w:rsid w:val="00FD1DD7"/>
    <w:rsid w:val="00FD548C"/>
    <w:rsid w:val="00FD7FBA"/>
    <w:rsid w:val="00FE4BBA"/>
    <w:rsid w:val="00FE6A38"/>
    <w:rsid w:val="00FF1A94"/>
    <w:rsid w:val="00FF382F"/>
    <w:rsid w:val="00FF4C8D"/>
    <w:rsid w:val="00FF6BD5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FEC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30013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ind w:right="-540"/>
      <w:outlineLvl w:val="3"/>
    </w:pPr>
    <w:rPr>
      <w:color w:val="000000"/>
      <w:sz w:val="28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/>
      <w:i/>
      <w:color w:val="00000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entury Gothic" w:eastAsia="Times" w:hAnsi="Century Gothic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56"/>
    </w:rPr>
  </w:style>
  <w:style w:type="paragraph" w:styleId="Subtitle">
    <w:name w:val="Subtitle"/>
    <w:basedOn w:val="Normal"/>
    <w:qFormat/>
    <w:rPr>
      <w:b/>
      <w:bCs/>
      <w:sz w:val="56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540"/>
        <w:tab w:val="left" w:pos="3780"/>
      </w:tabs>
      <w:ind w:left="-180"/>
      <w:jc w:val="center"/>
    </w:pPr>
    <w:rPr>
      <w:rFonts w:ascii="Century Gothic" w:eastAsia="Times" w:hAnsi="Century Gothic"/>
      <w:b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720"/>
    </w:pPr>
    <w:rPr>
      <w:rFonts w:ascii="Arial" w:hAnsi="Arial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/>
    </w:rPr>
  </w:style>
  <w:style w:type="paragraph" w:styleId="BodyText2">
    <w:name w:val="Body Text 2"/>
    <w:basedOn w:val="Normal"/>
    <w:rPr>
      <w:rFonts w:ascii="Arial" w:hAnsi="Arial"/>
      <w:b/>
    </w:rPr>
  </w:style>
  <w:style w:type="paragraph" w:styleId="BodyText3">
    <w:name w:val="Body Text 3"/>
    <w:basedOn w:val="Normal"/>
    <w:pPr>
      <w:jc w:val="center"/>
    </w:pPr>
    <w:rPr>
      <w:rFonts w:ascii="Century Gothic" w:hAnsi="Century Gothic"/>
      <w:b/>
      <w:color w:val="FFFFFF"/>
      <w:sz w:val="20"/>
    </w:rPr>
  </w:style>
  <w:style w:type="paragraph" w:customStyle="1" w:styleId="Style2">
    <w:name w:val="Style 2"/>
    <w:basedOn w:val="Normal"/>
    <w:rsid w:val="00D67FEB"/>
    <w:pPr>
      <w:widowControl w:val="0"/>
      <w:autoSpaceDE w:val="0"/>
      <w:autoSpaceDN w:val="0"/>
      <w:spacing w:line="552" w:lineRule="atLeast"/>
      <w:ind w:firstLine="648"/>
    </w:pPr>
  </w:style>
  <w:style w:type="paragraph" w:styleId="BalloonText">
    <w:name w:val="Balloon Text"/>
    <w:basedOn w:val="Normal"/>
    <w:semiHidden/>
    <w:rsid w:val="002D08EA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53478F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AA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rand">
    <w:name w:val="Strand"/>
    <w:basedOn w:val="Normal"/>
    <w:rsid w:val="00A459D2"/>
    <w:rPr>
      <w:rFonts w:ascii="Arial" w:hAnsi="Arial"/>
      <w:b/>
      <w:sz w:val="28"/>
      <w:u w:val="single"/>
    </w:rPr>
  </w:style>
  <w:style w:type="paragraph" w:customStyle="1" w:styleId="Standard">
    <w:name w:val="Standard"/>
    <w:basedOn w:val="Normal"/>
    <w:rsid w:val="00A459D2"/>
    <w:rPr>
      <w:rFonts w:ascii="Arial" w:hAnsi="Arial"/>
      <w:b/>
      <w:sz w:val="22"/>
    </w:rPr>
  </w:style>
  <w:style w:type="paragraph" w:customStyle="1" w:styleId="ClusterObjective">
    <w:name w:val="Cluster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OccupationalObjective">
    <w:name w:val="Occupational Objective"/>
    <w:basedOn w:val="Normal"/>
    <w:rsid w:val="00A459D2"/>
    <w:pPr>
      <w:ind w:left="720"/>
    </w:pPr>
    <w:rPr>
      <w:rFonts w:ascii="Arial" w:hAnsi="Arial"/>
      <w:sz w:val="22"/>
    </w:rPr>
  </w:style>
  <w:style w:type="paragraph" w:customStyle="1" w:styleId="Pa9">
    <w:name w:val="Pa9"/>
    <w:basedOn w:val="Normal"/>
    <w:next w:val="Normal"/>
    <w:uiPriority w:val="99"/>
    <w:rsid w:val="00296D1B"/>
    <w:pPr>
      <w:autoSpaceDE w:val="0"/>
      <w:autoSpaceDN w:val="0"/>
      <w:adjustRightInd w:val="0"/>
      <w:spacing w:before="280" w:line="281" w:lineRule="atLeast"/>
    </w:pPr>
    <w:rPr>
      <w:rFonts w:ascii="Minion Bold" w:hAnsi="Minion Bold"/>
    </w:rPr>
  </w:style>
  <w:style w:type="paragraph" w:customStyle="1" w:styleId="Pa10">
    <w:name w:val="Pa10"/>
    <w:basedOn w:val="Normal"/>
    <w:next w:val="Normal"/>
    <w:uiPriority w:val="99"/>
    <w:rsid w:val="00296D1B"/>
    <w:pPr>
      <w:autoSpaceDE w:val="0"/>
      <w:autoSpaceDN w:val="0"/>
      <w:adjustRightInd w:val="0"/>
      <w:spacing w:before="60" w:line="201" w:lineRule="atLeast"/>
    </w:pPr>
    <w:rPr>
      <w:rFonts w:ascii="Minion Bold" w:hAnsi="Minion Bold"/>
    </w:rPr>
  </w:style>
  <w:style w:type="character" w:customStyle="1" w:styleId="HeaderChar">
    <w:name w:val="Header Char"/>
    <w:link w:val="Header"/>
    <w:uiPriority w:val="99"/>
    <w:rsid w:val="00B53743"/>
    <w:rPr>
      <w:sz w:val="24"/>
      <w:szCs w:val="24"/>
    </w:rPr>
  </w:style>
  <w:style w:type="character" w:styleId="PlaceholderText">
    <w:name w:val="Placeholder Text"/>
    <w:uiPriority w:val="99"/>
    <w:semiHidden/>
    <w:rsid w:val="006B35CA"/>
    <w:rPr>
      <w:color w:val="808080"/>
    </w:rPr>
  </w:style>
  <w:style w:type="paragraph" w:styleId="ListParagraph">
    <w:name w:val="List Paragraph"/>
    <w:basedOn w:val="Normal"/>
    <w:uiPriority w:val="34"/>
    <w:qFormat/>
    <w:rsid w:val="007510F6"/>
    <w:pPr>
      <w:ind w:left="720"/>
      <w:contextualSpacing/>
    </w:pPr>
  </w:style>
  <w:style w:type="paragraph" w:styleId="NoSpacing">
    <w:name w:val="No Spacing"/>
    <w:uiPriority w:val="1"/>
    <w:qFormat/>
    <w:rsid w:val="00415642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lu/Library/Mobile%20Documents/com~apple~CloudDocs/Source/Teaching/Frameworks/Templates/OSPI-CTEBlankCourseFramewor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1899D-6D4A-CC47-ABEE-C200AD88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OSPI-CTEBlankCourseFrameworkTemplate.dotx</Template>
  <TotalTime>2</TotalTime>
  <Pages>3</Pages>
  <Words>326</Words>
  <Characters>1863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and Technical</vt:lpstr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and Technical</dc:title>
  <dc:subject/>
  <dc:creator>Urner, Douglas</dc:creator>
  <cp:keywords/>
  <cp:lastModifiedBy>Urner, Douglas</cp:lastModifiedBy>
  <cp:revision>2</cp:revision>
  <cp:lastPrinted>2013-04-11T19:23:00Z</cp:lastPrinted>
  <dcterms:created xsi:type="dcterms:W3CDTF">2018-03-20T18:55:00Z</dcterms:created>
  <dcterms:modified xsi:type="dcterms:W3CDTF">2018-03-20T18:57:00Z</dcterms:modified>
</cp:coreProperties>
</file>