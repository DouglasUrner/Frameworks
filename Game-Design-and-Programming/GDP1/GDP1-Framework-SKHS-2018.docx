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CF468B">
              <w:rPr>
                <w:rFonts w:ascii="Helvetica Neue" w:hAnsi="Helvetica Neue" w:cs="Arial"/>
                <w:b/>
                <w:sz w:val="20"/>
                <w:szCs w:val="20"/>
              </w:rPr>
              <w:t xml:space="preserve"> 29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631BEC">
              <w:rPr>
                <w:rFonts w:ascii="Helvetica Neue Medium" w:hAnsi="Helvetica Neue Medium" w:cs="Arial"/>
              </w:rPr>
              <w:t xml:space="preserve"> 0</w:t>
            </w:r>
            <w:r w:rsidRPr="00B47F1B">
              <w:rPr>
                <w:rFonts w:ascii="Helvetica Neue Medium" w:hAnsi="Helvetica Neue Medium" w:cs="Arial"/>
              </w:rPr>
              <w:t>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2E49CF">
              <w:rPr>
                <w:rFonts w:ascii="Helvetica Neue Medium" w:hAnsi="Helvetica Neue Medium" w:cs="Arial"/>
              </w:rPr>
              <w:t xml:space="preserve">Introduction: </w:t>
            </w:r>
            <w:r w:rsidR="00B47F1B">
              <w:rPr>
                <w:rFonts w:ascii="Helvetica Neue" w:hAnsi="Helvetica Neue" w:cs="Arial"/>
              </w:rPr>
              <w:t>Game</w:t>
            </w:r>
            <w:r w:rsidR="00631BEC">
              <w:rPr>
                <w:rFonts w:ascii="Helvetica Neue" w:hAnsi="Helvetica Neue" w:cs="Arial"/>
              </w:rPr>
              <w:t>r Meet</w:t>
            </w:r>
            <w:r w:rsidR="00B47F1B">
              <w:rPr>
                <w:rFonts w:ascii="Helvetica Neue" w:hAnsi="Helvetica Neue" w:cs="Arial"/>
              </w:rPr>
              <w:t xml:space="preserve"> Design</w:t>
            </w:r>
            <w:r w:rsidR="00631BEC">
              <w:rPr>
                <w:rFonts w:ascii="Helvetica Neue" w:hAnsi="Helvetica Neue" w:cs="Arial"/>
              </w:rPr>
              <w:t>er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31BEC" w:rsidRPr="00AF7073" w:rsidRDefault="006B35CA" w:rsidP="00D13D63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Performance Assessments: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>Creation of class folders and accounts, given a set of instructions.</w:t>
            </w:r>
          </w:p>
          <w:p w:rsidR="00631BEC" w:rsidRPr="00AF7073" w:rsidRDefault="00631BEC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Research notes on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careers</w:t>
            </w:r>
            <w:r w:rsidRPr="00AF7073">
              <w:rPr>
                <w:rFonts w:ascii="Helvetica Neue" w:hAnsi="Helvetica Neue" w:cs="Arial"/>
                <w:sz w:val="18"/>
                <w:szCs w:val="18"/>
              </w:rPr>
              <w:t xml:space="preserve"> in the game (interactive experience) industry.</w:t>
            </w:r>
          </w:p>
          <w:p w:rsidR="00631BEC" w:rsidRDefault="0055781B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Create or revise wiki entry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describing </w:t>
            </w:r>
            <w:r w:rsidR="002B0710">
              <w:rPr>
                <w:rFonts w:ascii="Helvetica Neue" w:hAnsi="Helvetica Neue" w:cs="Arial"/>
                <w:sz w:val="18"/>
                <w:szCs w:val="18"/>
              </w:rPr>
              <w:t>the career</w:t>
            </w:r>
            <w:r w:rsidR="00631BEC" w:rsidRPr="00AF7073">
              <w:rPr>
                <w:rFonts w:ascii="Helvetica Neue" w:hAnsi="Helvetica Neue" w:cs="Arial"/>
                <w:sz w:val="18"/>
                <w:szCs w:val="18"/>
              </w:rPr>
              <w:t xml:space="preserve"> researched.</w:t>
            </w:r>
          </w:p>
          <w:p w:rsidR="002B0710" w:rsidRDefault="002B0710" w:rsidP="00631BEC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Letter or e-mail inviting an industry professional to speak to the class.</w:t>
            </w:r>
          </w:p>
          <w:p w:rsidR="002B0710" w:rsidRPr="002B0710" w:rsidRDefault="002B0710" w:rsidP="002B0710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AF7073" w:rsidRDefault="00E378AB" w:rsidP="00D313E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</w:t>
            </w:r>
            <w:r w:rsidR="00E25E51"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:</w:t>
            </w:r>
          </w:p>
          <w:p w:rsidR="00023A87" w:rsidRPr="00AF7073" w:rsidRDefault="00023A87" w:rsidP="002B0710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Skills USA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Local Program Resource Guide (Current Edition)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Connecting Career Development Event (Local, State, and National Level)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Attendance at leadership specific conferences: Made for Excellence</w:t>
            </w:r>
          </w:p>
          <w:p w:rsidR="00023A87" w:rsidRPr="00AF7073" w:rsidRDefault="00023A87" w:rsidP="00023A87">
            <w:pPr>
              <w:pStyle w:val="ListParagraph"/>
              <w:numPr>
                <w:ilvl w:val="0"/>
                <w:numId w:val="20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Advanced Leadership Development</w:t>
            </w:r>
          </w:p>
          <w:p w:rsidR="00023A87" w:rsidRPr="00AF7073" w:rsidRDefault="00023A87" w:rsidP="00023A8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023A87" w:rsidRDefault="00023A87" w:rsidP="002B0710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access and evaluate information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while researching a current issue in the industry. 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apply technology effectively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reviewing educational technology skills, industry tools, and the computer-based classroom learning environment </w:t>
            </w:r>
            <w:r w:rsidR="002E49CF"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including the Canvas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LMS.</w:t>
            </w:r>
          </w:p>
          <w:p w:rsidR="002B0710" w:rsidRPr="00AF7073" w:rsidRDefault="002B0710" w:rsidP="002B0710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2B0710">
        <w:trPr>
          <w:trHeight w:val="32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023A87" w:rsidRPr="002B0710" w:rsidRDefault="006B35CA" w:rsidP="002B0710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B0710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2B0710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Using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physical and electronic tools to manage information and communicate </w:t>
            </w:r>
            <w:r w:rsidR="002B0710">
              <w:rPr>
                <w:rFonts w:ascii="Helvetica Neue" w:hAnsi="Helvetica Neue" w:cs="Arial"/>
                <w:b/>
                <w:sz w:val="18"/>
                <w:szCs w:val="18"/>
              </w:rPr>
              <w:t>with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collaborators. Making</w:t>
            </w:r>
            <w:r w:rsidR="005526D2" w:rsidRPr="002B0710">
              <w:rPr>
                <w:rFonts w:ascii="Helvetica Neue" w:hAnsi="Helvetica Neue" w:cs="Arial"/>
                <w:b/>
                <w:sz w:val="18"/>
                <w:szCs w:val="18"/>
              </w:rPr>
              <w:t xml:space="preserve"> informed choices about the tool to use.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2B0710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="00F40427"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: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Precisely follow a set of written instructions to accomplish a task.</w:t>
            </w:r>
          </w:p>
          <w:p w:rsid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Manage digital files and folders - create, delete, name, rename, and organize.</w:t>
            </w:r>
          </w:p>
          <w:p w:rsidR="002B0710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 w:rsidRPr="002B0710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Organize online resources with bookmarks, manage bookmarks</w:t>
            </w:r>
            <w:r w:rsidRPr="002B0710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.</w:t>
            </w:r>
          </w:p>
          <w:p w:rsidR="002B0710" w:rsidRPr="002B0710" w:rsidRDefault="002B0710" w:rsidP="002B0710">
            <w:pPr>
              <w:pStyle w:val="NoSpacing"/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312823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415642" w:rsidRPr="00B47F1B" w:rsidTr="002B0710">
        <w:trPr>
          <w:trHeight w:val="206"/>
          <w:jc w:val="center"/>
        </w:trPr>
        <w:tc>
          <w:tcPr>
            <w:tcW w:w="15019" w:type="dxa"/>
            <w:gridSpan w:val="2"/>
            <w:shd w:val="clear" w:color="auto" w:fill="D9D9D9" w:themeFill="background1" w:themeFillShade="D9"/>
            <w:vAlign w:val="bottom"/>
          </w:tcPr>
          <w:p w:rsidR="001B16E2" w:rsidRPr="001B16E2" w:rsidRDefault="001B16E2" w:rsidP="001B16E2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Compare and debate the positive and negative impacts of computing on behavior and culture.</w:t>
            </w:r>
          </w:p>
          <w:p w:rsidR="002B0710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WACSLS 3A-I-1-27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pStyle w:val="ListParagraph"/>
              <w:ind w:left="0"/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244D1D">
              <w:rPr>
                <w:rFonts w:ascii="Helvetica Neue" w:hAnsi="Helvetica Neue" w:cs="Arial"/>
                <w:b/>
                <w:sz w:val="18"/>
                <w:szCs w:val="18"/>
              </w:rPr>
              <w:t>Literacy:</w:t>
            </w:r>
          </w:p>
          <w:p w:rsidR="002B0710" w:rsidRPr="005526D2" w:rsidRDefault="002B0710" w:rsidP="002B0710">
            <w:pPr>
              <w:pStyle w:val="ListParagraph"/>
              <w:numPr>
                <w:ilvl w:val="0"/>
                <w:numId w:val="19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415642" w:rsidRPr="002B0710" w:rsidRDefault="002B0710" w:rsidP="002B0710">
            <w:pPr>
              <w:pStyle w:val="NoSpacing"/>
              <w:numPr>
                <w:ilvl w:val="0"/>
                <w:numId w:val="19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B0710" w:rsidRPr="00AF7073" w:rsidRDefault="002B0710" w:rsidP="002B0710">
            <w:pPr>
              <w:pStyle w:val="NoSpacing"/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2E49CF">
              <w:rPr>
                <w:rFonts w:ascii="Helvetica Neue Medium" w:hAnsi="Helvetica Neue Medium" w:cs="Arial"/>
              </w:rPr>
              <w:t xml:space="preserve"> 1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2E49CF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AF7073">
              <w:rPr>
                <w:rFonts w:ascii="Helvetica Neue Medium" w:hAnsi="Helvetica Neue Medium" w:cs="Arial"/>
                <w:sz w:val="18"/>
                <w:szCs w:val="18"/>
              </w:rPr>
              <w:t>Performance Assessments:</w:t>
            </w:r>
          </w:p>
          <w:p w:rsidR="002E49CF" w:rsidRPr="000C1307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Demonstrate the ability to use common vocabulary and conceptual frameworks in discussions of game design and development.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Test of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 xml:space="preserve">conceptual 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framework knowledge: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MDA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 xml:space="preserve"> (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Robin Hunicke </w:t>
            </w:r>
            <w:r w:rsidR="00CC1E27" w:rsidRPr="000C1307">
              <w:rPr>
                <w:rFonts w:ascii="Helvetica Neue" w:hAnsi="Helvetica Neue" w:cs="Arial"/>
                <w:sz w:val="18"/>
                <w:szCs w:val="18"/>
              </w:rPr>
              <w:t>et al)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 elements (Tracey Fullerton)</w:t>
            </w:r>
          </w:p>
          <w:p w:rsidR="002E49CF" w:rsidRPr="000C1307" w:rsidRDefault="002E49CF" w:rsidP="002E49CF">
            <w:pPr>
              <w:pStyle w:val="ListParagraph"/>
              <w:numPr>
                <w:ilvl w:val="2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Games</w:t>
            </w:r>
            <w:r w:rsidR="002B0710" w:rsidRPr="000C1307">
              <w:rPr>
                <w:rFonts w:ascii="Helvetica Neue" w:hAnsi="Helvetica Neue" w:cs="Arial"/>
                <w:sz w:val="18"/>
                <w:szCs w:val="18"/>
              </w:rPr>
              <w:t xml:space="preserve"> and related forms (Keith Burgu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>n)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Vocabulary test:</w:t>
            </w:r>
          </w:p>
          <w:p w:rsidR="002E49CF" w:rsidRPr="000C1307" w:rsidRDefault="002E49CF" w:rsidP="002E49CF">
            <w:pPr>
              <w:pStyle w:val="ListParagraph"/>
              <w:numPr>
                <w:ilvl w:val="1"/>
                <w:numId w:val="21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>Use of vocabulary and conceptual frameworks in written work and class discussion.</w:t>
            </w:r>
          </w:p>
          <w:p w:rsidR="002E49CF" w:rsidRPr="002E49CF" w:rsidRDefault="002E49CF" w:rsidP="002E49CF">
            <w:pPr>
              <w:pStyle w:val="ListParagraph"/>
              <w:numPr>
                <w:ilvl w:val="0"/>
                <w:numId w:val="21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After playtesting a variety of games </w:t>
            </w:r>
            <w:r w:rsidR="000C1307">
              <w:rPr>
                <w:rFonts w:ascii="Helvetica Neue" w:hAnsi="Helvetica Neue" w:cs="Arial"/>
                <w:sz w:val="18"/>
                <w:szCs w:val="18"/>
              </w:rPr>
              <w:t>write</w:t>
            </w:r>
            <w:r w:rsidRPr="000C1307">
              <w:rPr>
                <w:rFonts w:ascii="Helvetica Neue" w:hAnsi="Helvetica Neue" w:cs="Arial"/>
                <w:sz w:val="18"/>
                <w:szCs w:val="18"/>
              </w:rPr>
              <w:t xml:space="preserve"> a short report proposing a modification to a game tested using "industry standard" vocabulary and concepts.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AF7073" w:rsidRDefault="001146A3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color w:val="000000"/>
                <w:sz w:val="18"/>
                <w:szCs w:val="18"/>
              </w:rPr>
              <w:t>Leadership Alignment:</w:t>
            </w:r>
          </w:p>
          <w:p w:rsidR="00CC1E27" w:rsidRPr="00AF7073" w:rsidRDefault="00CC1E27" w:rsidP="00CC1E27">
            <w:pPr>
              <w:ind w:left="36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Skills USA: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Professional Development Program (PDP)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Total Quality Curriculum</w:t>
            </w:r>
          </w:p>
          <w:p w:rsidR="00CC1E27" w:rsidRPr="00AF7073" w:rsidRDefault="00CC1E27" w:rsidP="00CC1E27">
            <w:pPr>
              <w:pStyle w:val="ListParagraph"/>
              <w:numPr>
                <w:ilvl w:val="0"/>
                <w:numId w:val="22"/>
              </w:numPr>
              <w:ind w:left="1080"/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Leadership Handbook</w:t>
            </w:r>
          </w:p>
          <w:p w:rsidR="00CC1E27" w:rsidRPr="00AF7073" w:rsidRDefault="00CC1E2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CC1E27" w:rsidRDefault="00CC1E27" w:rsidP="00E03C56">
            <w:pPr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Students will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reason effectively, use systems thinking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,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solve problems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and </w:t>
            </w:r>
            <w:r w:rsidRPr="00AF7073">
              <w:rPr>
                <w:rFonts w:ascii="Helvetica Neue" w:hAnsi="Helvetica Neue" w:cs="Arial"/>
                <w:b/>
                <w:bCs/>
                <w:color w:val="000000"/>
                <w:sz w:val="18"/>
                <w:szCs w:val="18"/>
              </w:rPr>
              <w:t>produce results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as we </w:t>
            </w:r>
            <w:r w:rsidR="00023046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learn</w:t>
            </w:r>
            <w:r w:rsidRPr="00AF7073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 xml:space="preserve"> the skill of playtesting games and providing constructive feedback to peers.</w:t>
            </w:r>
          </w:p>
          <w:p w:rsidR="00023046" w:rsidRPr="00CC1E27" w:rsidRDefault="00023046" w:rsidP="00E03C56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E03C56" w:rsidTr="00E03C56">
        <w:trPr>
          <w:trHeight w:val="278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CC1E27" w:rsidRPr="00E03C56" w:rsidRDefault="001146A3" w:rsidP="00E03C56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03C56" w:rsidRPr="00E03C56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0C1307">
              <w:rPr>
                <w:rFonts w:ascii="Helvetica Neue" w:hAnsi="Helvetica Neue" w:cs="Arial"/>
                <w:b/>
                <w:sz w:val="18"/>
                <w:szCs w:val="18"/>
              </w:rPr>
              <w:t>Applying knowledge of industry standard concepts, practices, and terminology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C271B1" w:rsidRPr="00E03C56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</w:pP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18"/>
                <w:szCs w:val="18"/>
              </w:rPr>
              <w:t>Competencies</w:t>
            </w:r>
            <w:r w:rsidRPr="00E03C56">
              <w:rPr>
                <w:rFonts w:ascii="Helvetica Neue Medium" w:hAnsi="Helvetica Neue Medium" w:cs="Arial"/>
                <w:b/>
                <w:color w:val="000000" w:themeColor="text1"/>
                <w:sz w:val="20"/>
                <w:szCs w:val="20"/>
              </w:rPr>
              <w:t>:</w:t>
            </w:r>
          </w:p>
          <w:p w:rsidR="001146A3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accepted industry concepts and terminology to communicate with peers.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Explain industry concepts and terminology to people outside of the field.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industry concepts to describe and analyze games.</w:t>
            </w:r>
          </w:p>
          <w:p w:rsidR="000C1307" w:rsidRPr="000C1307" w:rsidRDefault="000C1307" w:rsidP="00E03C56">
            <w:pPr>
              <w:pStyle w:val="ListParagraph"/>
              <w:numPr>
                <w:ilvl w:val="0"/>
                <w:numId w:val="31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Conduct tests to evaluate an idea.</w:t>
            </w:r>
          </w:p>
          <w:p w:rsidR="000C1307" w:rsidRPr="000C1307" w:rsidRDefault="000C1307" w:rsidP="000C1307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CC1E27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7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E03C56" w:rsidRPr="00244D1D" w:rsidRDefault="00E03C56" w:rsidP="00E03C56">
            <w:pPr>
              <w:pStyle w:val="ListParagraph"/>
              <w:numPr>
                <w:ilvl w:val="0"/>
                <w:numId w:val="23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5526D2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3A-I-1-28</w:t>
            </w:r>
            <w:r w:rsidRPr="005526D2">
              <w:rPr>
                <w:rFonts w:ascii="Helvetica Neue" w:eastAsia="Arial" w:hAnsi="Helvetica Neue" w:cs="Calibri"/>
                <w:sz w:val="18"/>
                <w:szCs w:val="18"/>
              </w:rPr>
              <w:t>: Explain the impact of the digital divide (i.e., uneven access to computing, computing education, and interfaces) on access to critical information.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E03C56" w:rsidRPr="005526D2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1146A3" w:rsidRPr="000C1307" w:rsidRDefault="00E03C56" w:rsidP="00E03C56">
            <w:pPr>
              <w:pStyle w:val="ListParagraph"/>
              <w:numPr>
                <w:ilvl w:val="0"/>
                <w:numId w:val="23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0C1307" w:rsidRPr="000C1307" w:rsidRDefault="000C1307" w:rsidP="000C1307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F7073" w:rsidRDefault="00AF7073" w:rsidP="00AF7073">
      <w:pPr>
        <w:ind w:left="-108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2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Designing, Prototyping, and Playtesting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1D2FD2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F7073" w:rsidRPr="00CD39DE" w:rsidRDefault="00AF7073" w:rsidP="005526D2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Demonstrate the ability to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work on a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small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team </w:t>
            </w:r>
            <w:r w:rsidR="007138F8">
              <w:rPr>
                <w:rFonts w:ascii="Helvetica Neue" w:hAnsi="Helvetica Neue" w:cs="Arial"/>
                <w:sz w:val="18"/>
                <w:szCs w:val="18"/>
              </w:rPr>
              <w:t xml:space="preserve">(2 or 3 people) 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>using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 an iterative design process to develop and playtest a paper prototype for</w:t>
            </w:r>
            <w:r w:rsidR="001D2FD2" w:rsidRPr="00CD39DE">
              <w:rPr>
                <w:rFonts w:ascii="Helvetica Neue" w:hAnsi="Helvetica Neue" w:cs="Arial"/>
                <w:sz w:val="18"/>
                <w:szCs w:val="18"/>
              </w:rPr>
              <w:t xml:space="preserve"> a game that provides players an opportunity to explore an experience that may be unfamiliar to them.</w:t>
            </w:r>
            <w:r w:rsidR="00CD39DE" w:rsidRPr="00CD39DE">
              <w:rPr>
                <w:rFonts w:ascii="Helvetica Neue" w:hAnsi="Helvetica Neue" w:cs="Arial"/>
                <w:sz w:val="18"/>
                <w:szCs w:val="18"/>
              </w:rPr>
              <w:t xml:space="preserve"> Skills will be assessed by the following methods: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Test/quiz on iterative design processes.</w:t>
            </w:r>
          </w:p>
          <w:p w:rsidR="00CD39DE" w:rsidRPr="00CD39DE" w:rsidRDefault="00CD39DE" w:rsidP="00CD39DE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 xml:space="preserve">A </w:t>
            </w:r>
            <w:r w:rsidR="00126D16">
              <w:rPr>
                <w:rFonts w:ascii="Helvetica Neue" w:hAnsi="Helvetica Neue" w:cs="Arial"/>
                <w:sz w:val="18"/>
                <w:szCs w:val="18"/>
              </w:rPr>
              <w:t xml:space="preserve">physical (paper) </w:t>
            </w:r>
            <w:r w:rsidRPr="00CD39DE">
              <w:rPr>
                <w:rFonts w:ascii="Helvetica Neue" w:hAnsi="Helvetica Neue" w:cs="Arial"/>
                <w:sz w:val="18"/>
                <w:szCs w:val="18"/>
              </w:rPr>
              <w:t>game prototype consisting of: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sz w:val="18"/>
                <w:szCs w:val="18"/>
              </w:rPr>
              <w:t>A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set of rules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materials needed to play the game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playtest plan and report</w:t>
            </w:r>
          </w:p>
          <w:p w:rsidR="00CD39DE" w:rsidRDefault="00CD39DE" w:rsidP="00CD39DE">
            <w:pPr>
              <w:pStyle w:val="ListParagraph"/>
              <w:numPr>
                <w:ilvl w:val="1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at least two iterations.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Reflection on process and contributions</w:t>
            </w:r>
          </w:p>
          <w:p w:rsidR="00244D1D" w:rsidRDefault="00244D1D" w:rsidP="00244D1D">
            <w:pPr>
              <w:pStyle w:val="ListParagraph"/>
              <w:numPr>
                <w:ilvl w:val="0"/>
                <w:numId w:val="32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Designer’s notebook</w:t>
            </w:r>
          </w:p>
          <w:p w:rsidR="00CD39DE" w:rsidRPr="00CD39DE" w:rsidRDefault="00CD39DE" w:rsidP="00CD39DE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Leadership Alignment: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7138F8" w:rsidRPr="00C271B1" w:rsidRDefault="007138F8" w:rsidP="007138F8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7138F8" w:rsidRPr="00C271B1" w:rsidRDefault="007138F8" w:rsidP="007138F8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7138F8" w:rsidRPr="00C271B1" w:rsidRDefault="007138F8" w:rsidP="007138F8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7138F8" w:rsidRPr="00C271B1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7138F8" w:rsidRDefault="007138F8" w:rsidP="007138F8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as they practice the design cycle and learn techniques for rapidly 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games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on paper.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completing the exercises and the final project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in this unit.</w:t>
            </w:r>
          </w:p>
          <w:p w:rsidR="007138F8" w:rsidRPr="001D2FD2" w:rsidRDefault="007138F8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CD39DE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A86B7F" w:rsidRPr="00CD39DE" w:rsidRDefault="001146A3" w:rsidP="00CD39DE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D39DE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Using an iterative design process to create a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nd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 xml:space="preserve"> te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 xml:space="preserve">st game 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prototype</w:t>
            </w:r>
            <w:r w:rsidR="007138F8">
              <w:rPr>
                <w:rFonts w:ascii="Helvetica Neue" w:hAnsi="Helvetica Neue" w:cs="Arial"/>
                <w:b/>
                <w:sz w:val="18"/>
                <w:szCs w:val="18"/>
              </w:rPr>
              <w:t>s</w:t>
            </w:r>
            <w:r w:rsidR="00CD39DE" w:rsidRPr="00CD39DE">
              <w:rPr>
                <w:rFonts w:ascii="Helvetica Neue" w:hAnsi="Helvetica Neue" w:cs="Arial"/>
                <w:b/>
                <w:sz w:val="18"/>
                <w:szCs w:val="18"/>
              </w:rPr>
              <w:t>.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0C1307" w:rsidRDefault="00C271B1" w:rsidP="00C271B1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0C1307">
              <w:rPr>
                <w:rFonts w:ascii="Helvetica Neue Medium" w:hAnsi="Helvetica Neue Medium" w:cs="Arial"/>
                <w:color w:val="000000" w:themeColor="text1"/>
                <w:sz w:val="18"/>
                <w:szCs w:val="18"/>
              </w:rPr>
              <w:t>Competencies</w:t>
            </w:r>
            <w:r w:rsidRPr="000C1307"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  <w:t>: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 understanding of a problem.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Generate ideas for possible solutions.</w:t>
            </w:r>
          </w:p>
          <w:p w:rsidR="001146A3" w:rsidRPr="007138F8" w:rsidRDefault="00CD39DE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Break a problem into component parts.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a project.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on a team.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Test possible solutions.</w:t>
            </w:r>
          </w:p>
          <w:p w:rsidR="007138F8" w:rsidRPr="007138F8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Revise ideas.</w:t>
            </w:r>
          </w:p>
          <w:p w:rsidR="007138F8" w:rsidRPr="00CD39DE" w:rsidRDefault="007138F8" w:rsidP="000C1307">
            <w:pPr>
              <w:pStyle w:val="ListParagraph"/>
              <w:numPr>
                <w:ilvl w:val="0"/>
                <w:numId w:val="24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Communicate results.</w:t>
            </w:r>
          </w:p>
          <w:p w:rsidR="00CD39DE" w:rsidRPr="00CD39DE" w:rsidRDefault="00CD39DE" w:rsidP="00CD39DE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lastRenderedPageBreak/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  <w:bookmarkStart w:id="1" w:name="_GoBack"/>
            <w:bookmarkEnd w:id="1"/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3A-I-2-22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Debate the social and economic implications associated with ethical and unethical computing practices (e.g., intellectual property rights, hacktivism, software piracy, diesel emissions testing scandal, new computers shipped with malware).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0C1307" w:rsidRPr="00AF7073" w:rsidRDefault="000C1307" w:rsidP="00244D1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AF7073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F7073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AF7073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1146A3" w:rsidRPr="00244D1D" w:rsidRDefault="000C1307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0C1307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0C1307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0C1307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126D16" w:rsidRPr="00126D16" w:rsidRDefault="00126D16" w:rsidP="00126D16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AF7073" w:rsidRDefault="00AF7073" w:rsidP="00AF7073">
      <w:pPr>
        <w:ind w:left="-990"/>
        <w:sectPr w:rsidR="00AF70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CC1E27">
              <w:rPr>
                <w:rFonts w:ascii="Helvetica Neue Medium" w:hAnsi="Helvetica Neue Medium" w:cs="Arial"/>
              </w:rPr>
              <w:t xml:space="preserve"> 3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CC1E27">
              <w:rPr>
                <w:rFonts w:ascii="Helvetica Neue" w:hAnsi="Helvetica Neue" w:cs="Arial"/>
              </w:rPr>
              <w:t>Digital Prototyping</w:t>
            </w:r>
          </w:p>
        </w:tc>
      </w:tr>
      <w:tr w:rsidR="001146A3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Default="001146A3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1D2FD2" w:rsidRPr="001D2FD2" w:rsidRDefault="001D2FD2" w:rsidP="005526D2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Using a </w:t>
            </w:r>
            <w:r w:rsidRPr="002A30F7">
              <w:rPr>
                <w:rFonts w:ascii="Helvetica Neue Medium" w:hAnsi="Helvetica Neue Medium" w:cs="Arial"/>
                <w:sz w:val="18"/>
                <w:szCs w:val="18"/>
              </w:rPr>
              <w:t>prototyping</w:t>
            </w:r>
            <w:r>
              <w:rPr>
                <w:rFonts w:ascii="Helvetica Neue Medium" w:hAnsi="Helvetica Neue Medium" w:cs="Arial"/>
                <w:sz w:val="18"/>
                <w:szCs w:val="18"/>
              </w:rPr>
              <w:t xml:space="preserve"> toolkit, such as the Unity PlaygroundProject (</w:t>
            </w:r>
            <w:hyperlink r:id="rId12" w:history="1">
              <w:r w:rsidRPr="00456A92">
                <w:rPr>
                  <w:rStyle w:val="Hyperlink"/>
                  <w:rFonts w:ascii="Helvetica Neue Medium" w:hAnsi="Helvetica Neue Medium" w:cs="Arial"/>
                  <w:sz w:val="18"/>
                  <w:szCs w:val="18"/>
                </w:rPr>
                <w:t>https://github.com/UnityTechnologies/PlaygroundProject</w:t>
              </w:r>
            </w:hyperlink>
            <w:r>
              <w:rPr>
                <w:rFonts w:ascii="Helvetica Neue Medium" w:hAnsi="Helvetica Neue Medium" w:cs="Arial"/>
                <w:sz w:val="18"/>
                <w:szCs w:val="18"/>
              </w:rPr>
              <w:t>), collaborate with a small team to develop a paper game prototype into a playable digital prototype.</w:t>
            </w:r>
          </w:p>
        </w:tc>
      </w:tr>
      <w:tr w:rsidR="001146A3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C271B1" w:rsidRDefault="001146A3" w:rsidP="005526D2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C271B1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C271B1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2A30F7" w:rsidRPr="00C271B1" w:rsidRDefault="002A30F7" w:rsidP="005526D2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2A30F7" w:rsidRPr="00C271B1" w:rsidRDefault="002A30F7" w:rsidP="002A30F7">
            <w:pPr>
              <w:ind w:left="337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Be Self-Directed Learners</w:t>
            </w:r>
          </w:p>
          <w:p w:rsidR="002A30F7" w:rsidRPr="00C271B1" w:rsidRDefault="002A30F7" w:rsidP="002A30F7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2A30F7" w:rsidRPr="00C271B1" w:rsidRDefault="002A30F7" w:rsidP="002A30F7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2A30F7" w:rsidRDefault="002A30F7" w:rsidP="00C271B1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utili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>zing a variety of resources to learn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about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Unity and the techniques for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prototyping digital games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.  Students will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</w:t>
            </w:r>
            <w:r w:rsidRPr="00C271B1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while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7138F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complete the </w:t>
            </w:r>
            <w:r w:rsidR="004516C9" w:rsidRPr="00C271B1">
              <w:rPr>
                <w:rFonts w:ascii="Helvetica Neue" w:hAnsi="Helvetica Neue" w:cs="Arial"/>
                <w:color w:val="000000"/>
                <w:sz w:val="18"/>
                <w:szCs w:val="18"/>
              </w:rPr>
              <w:t>projects in this unit.</w:t>
            </w:r>
          </w:p>
          <w:p w:rsidR="00C271B1" w:rsidRPr="002A30F7" w:rsidRDefault="00C271B1" w:rsidP="00C271B1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1146A3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C271B1">
        <w:trPr>
          <w:trHeight w:val="332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5526D2" w:rsidRPr="00C271B1" w:rsidRDefault="001146A3" w:rsidP="00C271B1">
            <w:pPr>
              <w:rPr>
                <w:rFonts w:ascii="Helvetica Neue Medium" w:hAnsi="Helvetica Neue Medium" w:cs="Arial"/>
                <w:sz w:val="18"/>
                <w:szCs w:val="18"/>
              </w:rPr>
            </w:pPr>
            <w:r w:rsidRPr="00C271B1">
              <w:rPr>
                <w:rFonts w:ascii="Helvetica Neue Medium" w:hAnsi="Helvetica Neue Medium" w:cs="Arial"/>
                <w:sz w:val="18"/>
                <w:szCs w:val="18"/>
              </w:rPr>
              <w:t>Standard/Unit:</w:t>
            </w:r>
            <w:r w:rsidR="00C271B1" w:rsidRPr="00C271B1">
              <w:rPr>
                <w:rFonts w:ascii="Helvetica Neue Medium" w:hAnsi="Helvetica Neue Medium" w:cs="Arial"/>
                <w:sz w:val="18"/>
                <w:szCs w:val="18"/>
              </w:rPr>
              <w:t xml:space="preserve"> Practice creating digital prototypes in Unity using the PlaygroundProject toolkit. </w:t>
            </w:r>
          </w:p>
        </w:tc>
      </w:tr>
      <w:tr w:rsidR="001146A3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Default="001146A3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271B1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</w:t>
            </w: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  <w:p w:rsidR="00C271B1" w:rsidRDefault="00C271B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C271B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Ap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ply</w:t>
            </w:r>
            <w:r w:rsidR="003A1C21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an iterative design and problem-solving process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Analyze problems and find computational solutions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Develop and test algorithms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Document and communicate computational thinking</w:t>
            </w:r>
          </w:p>
          <w:p w:rsidR="003A1C21" w:rsidRDefault="003A1C21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Work with</w:t>
            </w:r>
            <w:r w:rsidR="0020252B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Unity and a game toolkit / library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Manage files and folders</w:t>
            </w:r>
          </w:p>
          <w:p w:rsidR="0020252B" w:rsidRDefault="0020252B" w:rsidP="00C271B1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Track changes to digital files</w:t>
            </w:r>
          </w:p>
          <w:p w:rsidR="003A1C21" w:rsidRPr="003A1C21" w:rsidRDefault="003A1C21" w:rsidP="003A1C21">
            <w:p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761EA2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1146A3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D64C2D" w:rsidRPr="00A86B7F" w:rsidRDefault="00D64C2D" w:rsidP="00D64C2D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1146A3" w:rsidRPr="00244D1D" w:rsidRDefault="00D64C2D" w:rsidP="00D64C2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D64C2D">
              <w:rPr>
                <w:rFonts w:ascii="Helvetica Neue" w:eastAsia="Arial" w:hAnsi="Helvetica Neue" w:cs="Calibri"/>
                <w:b/>
                <w:sz w:val="18"/>
                <w:szCs w:val="18"/>
              </w:rPr>
              <w:t>3A-I-6-29</w:t>
            </w:r>
            <w:r w:rsidRPr="00D64C2D">
              <w:rPr>
                <w:rFonts w:ascii="Helvetica Neue" w:eastAsia="Arial" w:hAnsi="Helvetica Neue" w:cs="Calibri"/>
                <w:sz w:val="18"/>
                <w:szCs w:val="18"/>
              </w:rPr>
              <w:t>: Redesign user interfaces (e.g., webpages, mobile applications, animations) to be more inclusive, accessible, and minimizing the impact of the designer's inherent bias.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Literacy: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244D1D" w:rsidRPr="005526D2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44D1D" w:rsidRPr="00244D1D" w:rsidRDefault="00244D1D" w:rsidP="00244D1D">
            <w:pPr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</w:p>
        </w:tc>
      </w:tr>
    </w:tbl>
    <w:p w:rsidR="0020252B" w:rsidRDefault="0020252B" w:rsidP="00761EA2">
      <w:pPr>
        <w:sectPr w:rsidR="0020252B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 w:rsidR="00761EA2">
              <w:rPr>
                <w:rFonts w:ascii="Helvetica Neue Medium" w:hAnsi="Helvetica Neue Medium" w:cs="Arial"/>
              </w:rPr>
              <w:t xml:space="preserve"> 4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761EA2">
              <w:rPr>
                <w:rFonts w:ascii="Helvetica Neue" w:hAnsi="Helvetica Neue" w:cs="Arial"/>
              </w:rPr>
              <w:t>Slow-</w:t>
            </w:r>
            <w:r w:rsidR="001146A3" w:rsidRPr="001146A3">
              <w:rPr>
                <w:rFonts w:ascii="Helvetica Neue" w:hAnsi="Helvetica Neue" w:cs="Arial"/>
              </w:rPr>
              <w:t xml:space="preserve">Motion </w:t>
            </w:r>
            <w:r w:rsidR="00761EA2">
              <w:rPr>
                <w:rFonts w:ascii="Helvetica Neue" w:hAnsi="Helvetica Neue" w:cs="Arial"/>
              </w:rPr>
              <w:t xml:space="preserve">Collaborative </w:t>
            </w:r>
            <w:r w:rsidR="001146A3" w:rsidRPr="001146A3">
              <w:rPr>
                <w:rFonts w:ascii="Helvetica Neue" w:hAnsi="Helvetica Neue" w:cs="Arial"/>
              </w:rPr>
              <w:t>Game Jam</w:t>
            </w:r>
          </w:p>
        </w:tc>
      </w:tr>
      <w:tr w:rsidR="00C9142C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4B3F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161BE" w:rsidRDefault="00764B3F" w:rsidP="00764B3F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1D2FD2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5161BE" w:rsidRPr="005161BE" w:rsidRDefault="005161BE" w:rsidP="00764B3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Working with a small team, collaborate to produce a digital prototype of a 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 xml:space="preserve">2D 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>game</w:t>
            </w:r>
            <w:r w:rsidR="009718BD">
              <w:rPr>
                <w:rFonts w:ascii="Helvetica Neue" w:hAnsi="Helvetica Neue" w:cs="Arial"/>
                <w:sz w:val="18"/>
                <w:szCs w:val="18"/>
              </w:rPr>
              <w:t>, usi</w:t>
            </w:r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ng a prototyping toolkit, such as the Unity PlaygroundProject (</w:t>
            </w:r>
            <w:hyperlink r:id="rId13" w:history="1">
              <w:r w:rsidR="009718BD" w:rsidRPr="005161BE">
                <w:rPr>
                  <w:rStyle w:val="Hyperlink"/>
                  <w:rFonts w:ascii="Helvetica Neue" w:hAnsi="Helvetica Neue" w:cs="Arial"/>
                  <w:sz w:val="18"/>
                  <w:szCs w:val="18"/>
                </w:rPr>
                <w:t>https://github.com/UnityTechnologies/PlaygroundProject</w:t>
              </w:r>
            </w:hyperlink>
            <w:r w:rsidR="009718BD" w:rsidRPr="005161BE">
              <w:rPr>
                <w:rFonts w:ascii="Helvetica Neue" w:hAnsi="Helvetica Neue" w:cs="Arial"/>
                <w:sz w:val="18"/>
                <w:szCs w:val="18"/>
              </w:rPr>
              <w:t>),</w:t>
            </w:r>
            <w:r w:rsidRPr="005161BE">
              <w:rPr>
                <w:rFonts w:ascii="Helvetica Neue" w:hAnsi="Helvetica Neue" w:cs="Arial"/>
                <w:sz w:val="18"/>
                <w:szCs w:val="18"/>
              </w:rPr>
              <w:t xml:space="preserve"> that models a real-world event or experience using an iterative design process. The assessed components of the project are: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161BE">
              <w:rPr>
                <w:rFonts w:ascii="Helvetica Neue" w:hAnsi="Helvetica Neue" w:cs="Arial"/>
                <w:sz w:val="18"/>
                <w:szCs w:val="18"/>
              </w:rPr>
              <w:t>A game design document describing the game, its mechanics, and the roles of the team members.</w:t>
            </w:r>
          </w:p>
          <w:p w:rsidR="009718BD" w:rsidRP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project schedule – revised through the course of the project.</w:t>
            </w:r>
          </w:p>
          <w:p w:rsidR="005161BE" w:rsidRDefault="005161BE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paper prototype of the game.</w:t>
            </w:r>
          </w:p>
          <w:p w:rsidR="005161BE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</w:t>
            </w:r>
            <w:r w:rsidR="005161BE">
              <w:rPr>
                <w:rFonts w:ascii="Helvetica Neue" w:hAnsi="Helvetica Neue" w:cs="Arial"/>
                <w:sz w:val="18"/>
                <w:szCs w:val="18"/>
              </w:rPr>
              <w:t xml:space="preserve"> with the paper prototype.</w:t>
            </w:r>
          </w:p>
          <w:p w:rsidR="009718BD" w:rsidRDefault="009718BD" w:rsidP="005161BE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A digital prototype of the game.</w:t>
            </w:r>
          </w:p>
          <w:p w:rsidR="00764B3F" w:rsidRDefault="009718BD" w:rsidP="00764B3F">
            <w:pPr>
              <w:pStyle w:val="ListParagraph"/>
              <w:numPr>
                <w:ilvl w:val="0"/>
                <w:numId w:val="2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Evidence of playtest/revision cycles with the digital prototype.</w:t>
            </w:r>
          </w:p>
          <w:p w:rsidR="009718BD" w:rsidRPr="009718BD" w:rsidRDefault="009718BD" w:rsidP="009718BD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764B3F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4B3F" w:rsidRPr="00D64C2D" w:rsidRDefault="00764B3F" w:rsidP="00764B3F">
            <w:pP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D64C2D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Connecting Career Development Event (Local, State, and National Level)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Attendance at leadership specific events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4516C9" w:rsidRPr="00B459B9" w:rsidRDefault="004516C9" w:rsidP="004516C9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21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  <w:vertAlign w:val="superscript"/>
              </w:rPr>
              <w:t>st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Century Skills:</w:t>
            </w:r>
          </w:p>
          <w:p w:rsidR="004516C9" w:rsidRPr="00B459B9" w:rsidRDefault="004516C9" w:rsidP="004516C9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Cs/>
                <w:color w:val="000000"/>
                <w:sz w:val="18"/>
                <w:szCs w:val="18"/>
              </w:rPr>
              <w:t>Monitor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, define, prioritize and complete tasks without direct oversight</w:t>
            </w: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4516C9" w:rsidRPr="00B459B9" w:rsidRDefault="004516C9" w:rsidP="004516C9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be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self-directed learners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as they use a variety of resources to design and prototype a game.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 w:rsid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while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using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the design process to 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complete the</w:t>
            </w:r>
            <w:r w:rsidR="009718BD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ir</w:t>
            </w:r>
            <w:r w:rsidR="0014227E"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culminating project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.</w:t>
            </w:r>
          </w:p>
          <w:p w:rsidR="009718BD" w:rsidRPr="00B47F1B" w:rsidRDefault="009718BD" w:rsidP="004516C9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4B3F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4B3F" w:rsidRPr="00B47F1B" w:rsidRDefault="00764B3F" w:rsidP="00764B3F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4B3F" w:rsidRPr="00B47F1B" w:rsidTr="00D64C2D">
        <w:trPr>
          <w:trHeight w:val="377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764B3F" w:rsidRPr="00632709" w:rsidRDefault="00764B3F" w:rsidP="00D64C2D">
            <w:pPr>
              <w:rPr>
                <w:rFonts w:ascii="Helvetica Neue" w:eastAsia="Arial" w:hAnsi="Helvetica Neue" w:cs="Calibri"/>
                <w:sz w:val="18"/>
                <w:szCs w:val="18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  <w:r w:rsidR="00BA5A4C">
              <w:rPr>
                <w:rFonts w:ascii="Helvetica Neue Medium" w:hAnsi="Helvetica Neue Medium" w:cs="Arial"/>
                <w:sz w:val="20"/>
                <w:szCs w:val="20"/>
              </w:rPr>
              <w:t xml:space="preserve"> Game development team project.</w:t>
            </w:r>
          </w:p>
        </w:tc>
      </w:tr>
      <w:tr w:rsidR="00764B3F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4B3F" w:rsidRPr="00B459B9" w:rsidRDefault="00764B3F" w:rsidP="00764B3F">
            <w:pPr>
              <w:tabs>
                <w:tab w:val="left" w:pos="4844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Competencies: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Use an iterative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design process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Collaborate with a diverse team.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Unity as a tool for creating a game prototype.</w:t>
            </w:r>
          </w:p>
          <w:p w:rsidR="005161BE" w:rsidRPr="00B459B9" w:rsidRDefault="005161B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Combine individual work into a collaborative whole.</w:t>
            </w:r>
          </w:p>
          <w:p w:rsidR="0014227E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Revise the 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product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ba</w:t>
            </w:r>
            <w:r w:rsidR="009718BD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sed on feedback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BA5A4C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Use digital / online tools to help manage a project</w:t>
            </w:r>
            <w:r w:rsidR="0014227E"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within time constraints</w:t>
            </w: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.</w:t>
            </w:r>
          </w:p>
          <w:p w:rsidR="00BA5A4C" w:rsidRPr="00B459B9" w:rsidRDefault="0014227E" w:rsidP="00BA5A4C">
            <w:pPr>
              <w:pStyle w:val="ListParagraph"/>
              <w:numPr>
                <w:ilvl w:val="0"/>
                <w:numId w:val="26"/>
              </w:num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Create project documentation using accepted industry concepts and terminology.</w:t>
            </w:r>
          </w:p>
          <w:p w:rsidR="009718BD" w:rsidRPr="009718BD" w:rsidRDefault="009718BD" w:rsidP="009718BD">
            <w:pPr>
              <w:tabs>
                <w:tab w:val="left" w:pos="4844"/>
              </w:tabs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764B3F" w:rsidRPr="00B47F1B" w:rsidRDefault="00764B3F" w:rsidP="00764B3F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1</w:t>
            </w:r>
            <w:r w:rsidR="00312823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5</w:t>
            </w:r>
          </w:p>
        </w:tc>
      </w:tr>
      <w:tr w:rsidR="00764B3F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BA5A4C" w:rsidRPr="00BA5A4C" w:rsidRDefault="00BA5A4C" w:rsidP="00BA5A4C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Computer Science: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Design and develop a software artifact working in a team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>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3A-A-2-2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Demonstrate how diverse collaborating impacts the design and development of software products (e.g., discussing real-world examples of products that have been improved through having a diverse design team or reflecting on their own team's development experience).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lastRenderedPageBreak/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Use user-centered research and design techniques (e.g., surveys, interviews) to create software solutions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3A-A-4-8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Deconstruct a complex problem into simpler parts using predefined constructs (e.g., functions and parameters and/or classes).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3A-A-3-11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Explain and demonstrate how modeling and simulation can be used to explore natural phenomena (e.g., flocking behaviors, queueing, life cycles).</w:t>
            </w:r>
          </w:p>
          <w:p w:rsidR="00BA5A4C" w:rsidRPr="00A86B7F" w:rsidRDefault="00BA5A4C" w:rsidP="00BA5A4C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A86B7F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A86B7F">
              <w:rPr>
                <w:rFonts w:ascii="Helvetica Neue" w:eastAsia="Arial" w:hAnsi="Helvetica Neue" w:cs="Calibri"/>
                <w:b/>
                <w:sz w:val="18"/>
                <w:szCs w:val="18"/>
              </w:rPr>
              <w:t>3A-C-5-14</w:t>
            </w:r>
            <w:r>
              <w:rPr>
                <w:rFonts w:ascii="Helvetica Neue" w:eastAsia="Arial" w:hAnsi="Helvetica Neue" w:cs="Calibri"/>
                <w:sz w:val="18"/>
                <w:szCs w:val="18"/>
              </w:rPr>
              <w:t xml:space="preserve">: 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Create, extend, or modify existing programs to add new features and behaviors using different forms of inputs and outputs (e.g., inputs such as sensors, mouse clicks, data sets; outputs such as text, graphics, sounds).</w:t>
            </w:r>
          </w:p>
          <w:p w:rsidR="00764B3F" w:rsidRPr="00B459B9" w:rsidRDefault="00BA5A4C" w:rsidP="001B16E2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B459B9">
              <w:rPr>
                <w:rFonts w:ascii="Helvetica Neue" w:eastAsia="Arial" w:hAnsi="Helvetica Neue" w:cs="Calibri"/>
                <w:b/>
                <w:sz w:val="18"/>
                <w:szCs w:val="18"/>
              </w:rPr>
              <w:t>3A-D-5-17</w:t>
            </w:r>
            <w:r w:rsidRPr="00B459B9">
              <w:rPr>
                <w:rFonts w:ascii="Helvetica Neue" w:eastAsia="Arial" w:hAnsi="Helvetica Neue" w:cs="Calibri"/>
                <w:sz w:val="18"/>
                <w:szCs w:val="18"/>
              </w:rPr>
              <w:t>: Create computational models that simulate real-world systems (e.g., ecosystems, epidemics, spread of ideas)</w:t>
            </w:r>
          </w:p>
          <w:p w:rsidR="003A1C21" w:rsidRPr="00244D1D" w:rsidRDefault="003A1C21" w:rsidP="003A1C21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CCSS.ELA-Literacy.CCRA.L.6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  <w:p w:rsidR="003A1C21" w:rsidRPr="005526D2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5526D2">
              <w:rPr>
                <w:rFonts w:ascii="Helvetica Neue" w:hAnsi="Helvetica Neue" w:cs="Arial"/>
                <w:b/>
                <w:sz w:val="18"/>
                <w:szCs w:val="18"/>
              </w:rPr>
              <w:t>CCSS.ELA-Literacy.CCRA.R.2</w:t>
            </w:r>
            <w:r w:rsidRPr="005526D2">
              <w:rPr>
                <w:rFonts w:ascii="Helvetica Neue" w:hAnsi="Helvetica Neue" w:cs="Arial"/>
                <w:sz w:val="18"/>
                <w:szCs w:val="18"/>
              </w:rPr>
              <w:t>: Determine central ideas or themes of a text and analyze their development; summarize the key supporting details and ideas.</w:t>
            </w:r>
          </w:p>
          <w:p w:rsidR="003A1C21" w:rsidRPr="00244D1D" w:rsidRDefault="003A1C21" w:rsidP="003A1C21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9718BD" w:rsidRPr="009718BD" w:rsidRDefault="009718BD" w:rsidP="009718BD">
            <w:pPr>
              <w:tabs>
                <w:tab w:val="left" w:pos="813"/>
              </w:tabs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</w:tbl>
    <w:p w:rsidR="00244D1D" w:rsidRDefault="00244D1D" w:rsidP="00244D1D">
      <w:pPr>
        <w:rPr>
          <w:rFonts w:ascii="Helvetica Neue" w:hAnsi="Helvetica Neue"/>
        </w:rPr>
        <w:sectPr w:rsidR="00244D1D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761EA2" w:rsidRPr="00B47F1B" w:rsidTr="005526D2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</w:t>
            </w:r>
            <w:r w:rsidR="00A31DB8">
              <w:rPr>
                <w:rFonts w:ascii="Helvetica Neue" w:hAnsi="Helvetica Neue" w:cs="Arial"/>
              </w:rPr>
              <w:t xml:space="preserve"> &amp; Evaluation</w:t>
            </w:r>
          </w:p>
        </w:tc>
      </w:tr>
      <w:tr w:rsidR="00761EA2" w:rsidRPr="00B47F1B" w:rsidTr="005526D2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761EA2" w:rsidRPr="00B47F1B" w:rsidTr="005526D2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A31DB8" w:rsidRDefault="00761EA2" w:rsidP="005526D2">
            <w:pPr>
              <w:rPr>
                <w:rFonts w:ascii="Helvetica Neue Medium" w:hAnsi="Helvetica Neue Medium" w:cs="Arial"/>
                <w:b/>
                <w:sz w:val="18"/>
                <w:szCs w:val="18"/>
              </w:rPr>
            </w:pPr>
            <w:r w:rsidRPr="00A31DB8">
              <w:rPr>
                <w:rFonts w:ascii="Helvetica Neue Medium" w:hAnsi="Helvetica Neue Medium" w:cs="Arial"/>
                <w:b/>
                <w:sz w:val="18"/>
                <w:szCs w:val="18"/>
              </w:rPr>
              <w:t>Performance Assessments:</w:t>
            </w:r>
          </w:p>
          <w:p w:rsidR="00A31DB8" w:rsidRPr="00A31DB8" w:rsidRDefault="00A31DB8" w:rsidP="00A31DB8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>completing the digital game prototype the team will present their project and an assessment of their process to the class. The assessed items for this unit are:</w:t>
            </w:r>
          </w:p>
          <w:p w:rsidR="00632709" w:rsidRDefault="00A31DB8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A31DB8" w:rsidRPr="009A338F" w:rsidRDefault="00A31DB8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</w:t>
            </w:r>
            <w:r w:rsidR="009A338F">
              <w:rPr>
                <w:rFonts w:ascii="Helvetica Neue" w:hAnsi="Helvetica Neue" w:cs="Arial"/>
                <w:sz w:val="18"/>
                <w:szCs w:val="18"/>
              </w:rPr>
              <w:t>mo of game prototype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9A338F" w:rsidRPr="009A338F" w:rsidRDefault="009A338F" w:rsidP="00A31DB8">
            <w:pPr>
              <w:pStyle w:val="ListParagraph"/>
              <w:numPr>
                <w:ilvl w:val="1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9A338F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9A338F" w:rsidRPr="00632709" w:rsidRDefault="009A338F" w:rsidP="009A338F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632709" w:rsidRPr="009A338F" w:rsidRDefault="009A338F" w:rsidP="00632709">
            <w:pPr>
              <w:pStyle w:val="ListParagraph"/>
              <w:numPr>
                <w:ilvl w:val="0"/>
                <w:numId w:val="25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  <w:p w:rsidR="009A338F" w:rsidRPr="009A338F" w:rsidRDefault="009A338F" w:rsidP="009A338F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1EA2" w:rsidRPr="00B47F1B" w:rsidTr="005526D2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61EA2" w:rsidRPr="009A338F" w:rsidRDefault="00761EA2" w:rsidP="005526D2">
            <w:pPr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</w:pPr>
            <w:r w:rsidRPr="009A338F">
              <w:rPr>
                <w:rFonts w:ascii="Helvetica Neue Medium" w:hAnsi="Helvetica Neue Medium" w:cs="Arial"/>
                <w:b/>
                <w:color w:val="000000"/>
                <w:sz w:val="18"/>
                <w:szCs w:val="18"/>
              </w:rPr>
              <w:t>Leadership Alignment:</w:t>
            </w: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Skills USA: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Local Program Resource Guide (Current Edition)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Made for Excellence</w:t>
            </w:r>
          </w:p>
          <w:p w:rsidR="009A338F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•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ab/>
              <w:t>Advanced Leadership Development</w:t>
            </w:r>
          </w:p>
          <w:p w:rsidR="009A338F" w:rsidRPr="00B459B9" w:rsidRDefault="009A338F" w:rsidP="009A338F">
            <w:pPr>
              <w:ind w:left="697" w:hanging="36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  <w:p w:rsidR="009A338F" w:rsidRPr="00B459B9" w:rsidRDefault="009A338F" w:rsidP="009A338F">
            <w:pPr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Students will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use and manage information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, </w:t>
            </w:r>
            <w:r w:rsidRPr="00B459B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manage projects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, guide,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 xml:space="preserve">be responsible to others </w:t>
            </w:r>
            <w:r w:rsidRPr="00B459B9">
              <w:rPr>
                <w:rFonts w:ascii="Helvetica Neue" w:hAnsi="Helvetica Neue" w:cs="Arial"/>
                <w:color w:val="000000"/>
                <w:sz w:val="18"/>
                <w:szCs w:val="18"/>
              </w:rPr>
              <w:t>while using the design process to complete their culminating project.</w:t>
            </w:r>
          </w:p>
          <w:p w:rsidR="009A338F" w:rsidRPr="00B47F1B" w:rsidRDefault="009A338F" w:rsidP="005526D2">
            <w:pPr>
              <w:rPr>
                <w:rFonts w:ascii="Helvetica Neue Medium" w:hAnsi="Helvetica Neue Medium" w:cs="Arial"/>
                <w:sz w:val="20"/>
                <w:szCs w:val="20"/>
              </w:rPr>
            </w:pPr>
          </w:p>
        </w:tc>
      </w:tr>
      <w:tr w:rsidR="00761EA2" w:rsidRPr="00B47F1B" w:rsidTr="005526D2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61EA2" w:rsidRPr="00B47F1B" w:rsidRDefault="00761EA2" w:rsidP="005526D2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761EA2" w:rsidRPr="00B47F1B" w:rsidTr="00EE5DC5">
        <w:trPr>
          <w:trHeight w:val="395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5526D2" w:rsidRPr="00A31DB8" w:rsidRDefault="00761EA2" w:rsidP="00EE5DC5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b/>
                <w:sz w:val="18"/>
                <w:szCs w:val="18"/>
              </w:rPr>
              <w:t>Standard/Unit:</w:t>
            </w:r>
            <w:r w:rsidR="00EE5DC5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Present </w:t>
            </w:r>
            <w:r w:rsidR="00A31DB8">
              <w:rPr>
                <w:rFonts w:ascii="Helvetica Neue" w:hAnsi="Helvetica Neue" w:cs="Arial"/>
                <w:b/>
                <w:sz w:val="18"/>
                <w:szCs w:val="18"/>
              </w:rPr>
              <w:t xml:space="preserve">&amp; evaluate </w:t>
            </w:r>
            <w:r w:rsidR="00632709" w:rsidRPr="00A31DB8">
              <w:rPr>
                <w:rFonts w:ascii="Helvetica Neue" w:hAnsi="Helvetica Neue" w:cs="Arial"/>
                <w:b/>
                <w:sz w:val="18"/>
                <w:szCs w:val="18"/>
              </w:rPr>
              <w:t>team’s project</w:t>
            </w:r>
          </w:p>
        </w:tc>
      </w:tr>
      <w:tr w:rsidR="00761EA2" w:rsidRPr="00B47F1B" w:rsidTr="005526D2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761EA2" w:rsidRPr="00EE5DC5" w:rsidRDefault="00761EA2" w:rsidP="005526D2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000000"/>
                <w:sz w:val="18"/>
                <w:szCs w:val="18"/>
              </w:rPr>
            </w:pPr>
            <w:r w:rsidRPr="00EE5DC5">
              <w:rPr>
                <w:rFonts w:ascii="Helvetica Neue Medium" w:hAnsi="Helvetica Neue Medium" w:cs="Arial"/>
                <w:color w:val="000000"/>
                <w:sz w:val="18"/>
                <w:szCs w:val="18"/>
              </w:rPr>
              <w:t>Competencies: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EE5DC5" w:rsidRPr="00EE5DC5" w:rsidRDefault="00EE5DC5" w:rsidP="00EE5DC5">
            <w:pPr>
              <w:pStyle w:val="ListParagraph"/>
              <w:numPr>
                <w:ilvl w:val="0"/>
                <w:numId w:val="2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Constructively </w:t>
            </w:r>
            <w:r w:rsidR="00A31DB8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critique the group process and make suggestions for improvement.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61EA2" w:rsidRPr="00B47F1B" w:rsidRDefault="00761EA2" w:rsidP="005526D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  <w:r w:rsidR="00A31DB8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4</w:t>
            </w:r>
          </w:p>
        </w:tc>
      </w:tr>
      <w:tr w:rsidR="00761EA2" w:rsidRPr="00B47F1B" w:rsidTr="005526D2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C519C9" w:rsidRPr="00C519C9" w:rsidRDefault="00C519C9" w:rsidP="00C519C9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  <w:r w:rsidRPr="00C519C9">
              <w:rPr>
                <w:rFonts w:ascii="Helvetica Neue" w:hAnsi="Helvetica Neue" w:cs="Arial"/>
                <w:b/>
                <w:sz w:val="18"/>
                <w:szCs w:val="18"/>
              </w:rPr>
              <w:t>Computer Science: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3A-A-5-5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Use user-centered research and design techniques (e.g., surveys, interviews) to create software solutions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3A-I-7-25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Describe how computation shares features with art and music by translating human intention into an artifact.</w:t>
            </w:r>
          </w:p>
          <w:p w:rsidR="00C519C9" w:rsidRPr="00632709" w:rsidRDefault="00C519C9" w:rsidP="00C519C9">
            <w:pPr>
              <w:pStyle w:val="ListParagraph"/>
              <w:numPr>
                <w:ilvl w:val="0"/>
                <w:numId w:val="24"/>
              </w:numPr>
              <w:tabs>
                <w:tab w:val="left" w:pos="813"/>
              </w:tabs>
              <w:rPr>
                <w:rFonts w:ascii="Helvetica Neue" w:eastAsia="Arial" w:hAnsi="Helvetica Neue" w:cs="Calibri"/>
                <w:b/>
                <w:sz w:val="18"/>
                <w:szCs w:val="18"/>
              </w:rPr>
            </w:pPr>
            <w:r w:rsidRPr="0063270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63270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3A-I-1-26</w:t>
            </w:r>
            <w:r w:rsidRPr="00632709">
              <w:rPr>
                <w:rFonts w:ascii="Helvetica Neue" w:eastAsia="Arial" w:hAnsi="Helvetica Neue" w:cs="Calibri"/>
                <w:sz w:val="18"/>
                <w:szCs w:val="18"/>
              </w:rPr>
              <w:t>: Compare and debate the positive and negative impacts of computing on behavior and culture (e.g., evolution from hitchhiking to ridesharing apps, online accommodation rental services).</w:t>
            </w:r>
          </w:p>
          <w:p w:rsidR="00761EA2" w:rsidRPr="00244D1D" w:rsidRDefault="00C519C9" w:rsidP="00C519C9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C519C9"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WSCSLS-</w:t>
            </w:r>
            <w:r w:rsidRPr="00C519C9">
              <w:rPr>
                <w:rFonts w:ascii="Helvetica Neue" w:eastAsia="Arial" w:hAnsi="Helvetica Neue" w:cs="Calibri"/>
                <w:b/>
                <w:sz w:val="18"/>
                <w:szCs w:val="18"/>
              </w:rPr>
              <w:t>3A-I-1-27</w:t>
            </w:r>
            <w:r w:rsidRPr="00C519C9">
              <w:rPr>
                <w:rFonts w:ascii="Helvetica Neue" w:eastAsia="Arial" w:hAnsi="Helvetica Neue" w:cs="Calibri"/>
                <w:sz w:val="18"/>
                <w:szCs w:val="18"/>
              </w:rPr>
              <w:t>: Demonstrate how computing enables new forms of experience, expression, communication, and collaborating.</w:t>
            </w:r>
          </w:p>
          <w:p w:rsidR="00244D1D" w:rsidRPr="00244D1D" w:rsidRDefault="00244D1D" w:rsidP="00244D1D">
            <w:pPr>
              <w:tabs>
                <w:tab w:val="left" w:pos="813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  <w:t>Literacy:</w:t>
            </w:r>
          </w:p>
          <w:p w:rsidR="00244D1D" w:rsidRPr="00244D1D" w:rsidRDefault="00244D1D" w:rsidP="00244D1D">
            <w:pPr>
              <w:pStyle w:val="ListParagraph"/>
              <w:numPr>
                <w:ilvl w:val="0"/>
                <w:numId w:val="24"/>
              </w:num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E03C56">
              <w:rPr>
                <w:rFonts w:ascii="Helvetica Neue" w:hAnsi="Helvetica Neue" w:cs="Arial"/>
                <w:b/>
                <w:sz w:val="18"/>
                <w:szCs w:val="18"/>
              </w:rPr>
              <w:t>CCSS.ELA-Literacy.CCRA.W.6</w:t>
            </w:r>
            <w:r w:rsidRPr="00E03C56">
              <w:rPr>
                <w:rFonts w:ascii="Helvetica Neue" w:hAnsi="Helvetica Neue" w:cs="Arial"/>
                <w:sz w:val="18"/>
                <w:szCs w:val="18"/>
              </w:rPr>
              <w:t>: Use technology, including the Internet, to produce and publish writing and to interact and collaborate with others.</w:t>
            </w:r>
          </w:p>
          <w:p w:rsidR="00244D1D" w:rsidRPr="00C519C9" w:rsidRDefault="00244D1D" w:rsidP="003A1C21">
            <w:pPr>
              <w:pStyle w:val="ListParagraph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93798F">
        <w:trPr>
          <w:trHeight w:val="593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86B7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</w:t>
            </w:r>
            <w:r w:rsidR="00B511FE">
              <w:rPr>
                <w:rFonts w:ascii="Helvetica Neue" w:hAnsi="Helvetica Neue" w:cs="Arial"/>
                <w:color w:val="000000"/>
                <w:sz w:val="18"/>
                <w:szCs w:val="18"/>
              </w:rPr>
              <w:t>CSLS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3A-A-2-1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3A-A-2-2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3A-A-5-4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3A-A-5-5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3A-A-4-</w:t>
            </w:r>
            <w:r w:rsidR="00A86B7F">
              <w:rPr>
                <w:rFonts w:ascii="Helvetica Neue" w:eastAsia="Arial" w:hAnsi="Helvetica Neue" w:cs="Calibri"/>
                <w:sz w:val="18"/>
                <w:szCs w:val="18"/>
              </w:rPr>
              <w:t>8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3A-A-3-11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 w:rsidR="00A86B7F"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="00A86B7F" w:rsidRPr="00E07370">
              <w:rPr>
                <w:rFonts w:ascii="Helvetica Neue" w:eastAsia="Arial" w:hAnsi="Helvetica Neue" w:cs="Calibri"/>
                <w:sz w:val="18"/>
                <w:szCs w:val="18"/>
              </w:rPr>
              <w:t>3A-C-5-14</w:t>
            </w:r>
          </w:p>
          <w:p w:rsidR="00A86B7F" w:rsidRPr="001146A3" w:rsidRDefault="00A86B7F" w:rsidP="00945612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3A-D-5-17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3A-I-2-22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3A-I-7-25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3A-I-1-26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3A-I-1-27</w:t>
            </w:r>
            <w:r w:rsidR="00945612">
              <w:rPr>
                <w:rFonts w:ascii="Helvetica Neue" w:eastAsia="Arial" w:hAnsi="Helvetica Neue" w:cs="Calibri"/>
                <w:sz w:val="18"/>
                <w:szCs w:val="18"/>
              </w:rPr>
              <w:t xml:space="preserve">,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WSCSLS-</w:t>
            </w:r>
            <w:r w:rsidRPr="00E07370">
              <w:rPr>
                <w:rFonts w:ascii="Helvetica Neue" w:eastAsia="Arial" w:hAnsi="Helvetica Neue" w:cs="Calibri"/>
                <w:sz w:val="18"/>
                <w:szCs w:val="18"/>
              </w:rPr>
              <w:t>3A-I-1-28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WSETS-1-EL</w:t>
            </w:r>
          </w:p>
          <w:p w:rsidR="0093798F" w:rsidRDefault="0093798F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WSETS-2-DC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WSETS-3-KC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WSETS-4-ID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WSETS-5-CT</w:t>
            </w:r>
          </w:p>
          <w:p w:rsidR="0093798F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WSETS-6-CC</w:t>
            </w:r>
          </w:p>
          <w:p w:rsidR="0093798F" w:rsidRPr="001146A3" w:rsidRDefault="0093798F" w:rsidP="0093798F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WSETS-7-GC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5526D2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CCSS.ELA-Literacy.CCRA.W.6, CCSS.ELA-Literacy.CCRA.W.7, CCSS.ELA-Literacy.CCRA.W.8, CCSS.ELA-Literacy.CCRA.W.10</w:t>
            </w:r>
          </w:p>
        </w:tc>
      </w:tr>
    </w:tbl>
    <w:p w:rsidR="00761EA2" w:rsidRDefault="00761EA2" w:rsidP="00761EA2"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B459B9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16E2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226" w:rsidRDefault="008F7226">
      <w:r>
        <w:separator/>
      </w:r>
    </w:p>
  </w:endnote>
  <w:endnote w:type="continuationSeparator" w:id="0">
    <w:p w:rsidR="008F7226" w:rsidRDefault="008F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E2" w:rsidRPr="00B53743" w:rsidRDefault="001B16E2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226" w:rsidRDefault="008F7226">
      <w:r>
        <w:separator/>
      </w:r>
    </w:p>
  </w:footnote>
  <w:footnote w:type="continuationSeparator" w:id="0">
    <w:p w:rsidR="008F7226" w:rsidRDefault="008F7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C4D31"/>
    <w:multiLevelType w:val="hybridMultilevel"/>
    <w:tmpl w:val="EF7C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71F9C"/>
    <w:multiLevelType w:val="hybridMultilevel"/>
    <w:tmpl w:val="92B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416F6"/>
    <w:multiLevelType w:val="hybridMultilevel"/>
    <w:tmpl w:val="17F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1279D"/>
    <w:multiLevelType w:val="hybridMultilevel"/>
    <w:tmpl w:val="E95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9A2"/>
    <w:multiLevelType w:val="hybridMultilevel"/>
    <w:tmpl w:val="BA9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1D5B"/>
    <w:multiLevelType w:val="hybridMultilevel"/>
    <w:tmpl w:val="E5B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20E55"/>
    <w:multiLevelType w:val="hybridMultilevel"/>
    <w:tmpl w:val="6A8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29F"/>
    <w:multiLevelType w:val="hybridMultilevel"/>
    <w:tmpl w:val="CC3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EEB"/>
    <w:multiLevelType w:val="hybridMultilevel"/>
    <w:tmpl w:val="E2E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71E2"/>
    <w:multiLevelType w:val="hybridMultilevel"/>
    <w:tmpl w:val="5152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924BB"/>
    <w:multiLevelType w:val="hybridMultilevel"/>
    <w:tmpl w:val="9F6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925F2"/>
    <w:multiLevelType w:val="hybridMultilevel"/>
    <w:tmpl w:val="C47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F2FF4"/>
    <w:multiLevelType w:val="hybridMultilevel"/>
    <w:tmpl w:val="DB40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C7A"/>
    <w:multiLevelType w:val="hybridMultilevel"/>
    <w:tmpl w:val="D85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5"/>
  </w:num>
  <w:num w:numId="5">
    <w:abstractNumId w:val="2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6"/>
  </w:num>
  <w:num w:numId="11">
    <w:abstractNumId w:val="6"/>
  </w:num>
  <w:num w:numId="12">
    <w:abstractNumId w:val="28"/>
  </w:num>
  <w:num w:numId="13">
    <w:abstractNumId w:val="13"/>
  </w:num>
  <w:num w:numId="14">
    <w:abstractNumId w:val="27"/>
  </w:num>
  <w:num w:numId="15">
    <w:abstractNumId w:val="0"/>
  </w:num>
  <w:num w:numId="16">
    <w:abstractNumId w:val="23"/>
  </w:num>
  <w:num w:numId="17">
    <w:abstractNumId w:val="16"/>
  </w:num>
  <w:num w:numId="18">
    <w:abstractNumId w:val="22"/>
  </w:num>
  <w:num w:numId="19">
    <w:abstractNumId w:val="11"/>
  </w:num>
  <w:num w:numId="20">
    <w:abstractNumId w:val="17"/>
  </w:num>
  <w:num w:numId="21">
    <w:abstractNumId w:val="9"/>
  </w:num>
  <w:num w:numId="22">
    <w:abstractNumId w:val="5"/>
  </w:num>
  <w:num w:numId="23">
    <w:abstractNumId w:val="3"/>
  </w:num>
  <w:num w:numId="24">
    <w:abstractNumId w:val="14"/>
  </w:num>
  <w:num w:numId="25">
    <w:abstractNumId w:val="24"/>
  </w:num>
  <w:num w:numId="26">
    <w:abstractNumId w:val="15"/>
  </w:num>
  <w:num w:numId="27">
    <w:abstractNumId w:val="29"/>
  </w:num>
  <w:num w:numId="28">
    <w:abstractNumId w:val="19"/>
  </w:num>
  <w:num w:numId="29">
    <w:abstractNumId w:val="21"/>
  </w:num>
  <w:num w:numId="30">
    <w:abstractNumId w:val="12"/>
  </w:num>
  <w:num w:numId="31">
    <w:abstractNumId w:val="30"/>
  </w:num>
  <w:num w:numId="3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3046"/>
    <w:rsid w:val="00023A87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6AA8"/>
    <w:rsid w:val="000A7787"/>
    <w:rsid w:val="000B210D"/>
    <w:rsid w:val="000B2F08"/>
    <w:rsid w:val="000B68A5"/>
    <w:rsid w:val="000C1236"/>
    <w:rsid w:val="000C1307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26D16"/>
    <w:rsid w:val="00130013"/>
    <w:rsid w:val="0013424D"/>
    <w:rsid w:val="00137B89"/>
    <w:rsid w:val="0014066D"/>
    <w:rsid w:val="0014227E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16E2"/>
    <w:rsid w:val="001B2A6C"/>
    <w:rsid w:val="001C0214"/>
    <w:rsid w:val="001C0E20"/>
    <w:rsid w:val="001D1BF5"/>
    <w:rsid w:val="001D1BFA"/>
    <w:rsid w:val="001D2FD2"/>
    <w:rsid w:val="001D5FC0"/>
    <w:rsid w:val="001E2118"/>
    <w:rsid w:val="001F0CCB"/>
    <w:rsid w:val="002000A8"/>
    <w:rsid w:val="00200C6F"/>
    <w:rsid w:val="00201EA4"/>
    <w:rsid w:val="0020252B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4D1D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30F7"/>
    <w:rsid w:val="002A4E5C"/>
    <w:rsid w:val="002B0105"/>
    <w:rsid w:val="002B0710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49CF"/>
    <w:rsid w:val="002E7564"/>
    <w:rsid w:val="002F0C56"/>
    <w:rsid w:val="002F31BD"/>
    <w:rsid w:val="002F6000"/>
    <w:rsid w:val="0031100C"/>
    <w:rsid w:val="00311C17"/>
    <w:rsid w:val="00312823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1C21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16C9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61BE"/>
    <w:rsid w:val="0051710D"/>
    <w:rsid w:val="00522C11"/>
    <w:rsid w:val="00530901"/>
    <w:rsid w:val="00533DBA"/>
    <w:rsid w:val="0053478F"/>
    <w:rsid w:val="0053792E"/>
    <w:rsid w:val="0054311A"/>
    <w:rsid w:val="005526D2"/>
    <w:rsid w:val="00552A6C"/>
    <w:rsid w:val="00553198"/>
    <w:rsid w:val="00554DB3"/>
    <w:rsid w:val="0055781B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1BEC"/>
    <w:rsid w:val="00632709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8F8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1EA2"/>
    <w:rsid w:val="00764B3F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8F7226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3798F"/>
    <w:rsid w:val="0094561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4D1"/>
    <w:rsid w:val="009718BD"/>
    <w:rsid w:val="00971C0D"/>
    <w:rsid w:val="009759BD"/>
    <w:rsid w:val="009775A8"/>
    <w:rsid w:val="00983F9B"/>
    <w:rsid w:val="00987402"/>
    <w:rsid w:val="009932C7"/>
    <w:rsid w:val="009A1993"/>
    <w:rsid w:val="009A2E7B"/>
    <w:rsid w:val="009A338F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12E1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1DB8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86B7F"/>
    <w:rsid w:val="00A91DD8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AF7073"/>
    <w:rsid w:val="00B03997"/>
    <w:rsid w:val="00B06200"/>
    <w:rsid w:val="00B07737"/>
    <w:rsid w:val="00B07812"/>
    <w:rsid w:val="00B100A8"/>
    <w:rsid w:val="00B11781"/>
    <w:rsid w:val="00B140DF"/>
    <w:rsid w:val="00B152C4"/>
    <w:rsid w:val="00B20AC0"/>
    <w:rsid w:val="00B21A82"/>
    <w:rsid w:val="00B25589"/>
    <w:rsid w:val="00B459B9"/>
    <w:rsid w:val="00B47F1B"/>
    <w:rsid w:val="00B511FE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A5A4C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1B1"/>
    <w:rsid w:val="00C27C99"/>
    <w:rsid w:val="00C3636A"/>
    <w:rsid w:val="00C369D2"/>
    <w:rsid w:val="00C4289F"/>
    <w:rsid w:val="00C45F09"/>
    <w:rsid w:val="00C4670E"/>
    <w:rsid w:val="00C50D21"/>
    <w:rsid w:val="00C519C9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1E27"/>
    <w:rsid w:val="00CC35E4"/>
    <w:rsid w:val="00CD07A9"/>
    <w:rsid w:val="00CD39DE"/>
    <w:rsid w:val="00CD4A1A"/>
    <w:rsid w:val="00CD6947"/>
    <w:rsid w:val="00CD7F99"/>
    <w:rsid w:val="00CE002B"/>
    <w:rsid w:val="00CE5346"/>
    <w:rsid w:val="00CE5822"/>
    <w:rsid w:val="00CF393B"/>
    <w:rsid w:val="00CF468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4C2D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505A"/>
    <w:rsid w:val="00DF6960"/>
    <w:rsid w:val="00DF7BE5"/>
    <w:rsid w:val="00E01EE2"/>
    <w:rsid w:val="00E03C56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5DC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86963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2D9DB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44D1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023A87"/>
    <w:rPr>
      <w:sz w:val="24"/>
      <w:szCs w:val="24"/>
    </w:rPr>
  </w:style>
  <w:style w:type="character" w:styleId="UnresolvedMention">
    <w:name w:val="Unresolved Mention"/>
    <w:basedOn w:val="DefaultParagraphFont"/>
    <w:rsid w:val="001D2F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ityTechnologies/Playground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ityTechnologies/Playground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E2C64-8A86-534D-8BB3-D5E64392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460</TotalTime>
  <Pages>12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18</cp:revision>
  <cp:lastPrinted>2018-06-29T15:39:00Z</cp:lastPrinted>
  <dcterms:created xsi:type="dcterms:W3CDTF">2018-05-28T06:35:00Z</dcterms:created>
  <dcterms:modified xsi:type="dcterms:W3CDTF">2018-06-29T19:26:00Z</dcterms:modified>
</cp:coreProperties>
</file>