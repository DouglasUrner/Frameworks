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EA4" w:rsidRPr="00500193" w:rsidRDefault="00B03997" w:rsidP="00181CCF">
      <w:pPr>
        <w:pStyle w:val="Heading1"/>
        <w:tabs>
          <w:tab w:val="center" w:pos="6480"/>
          <w:tab w:val="right" w:pos="13950"/>
        </w:tabs>
        <w:ind w:right="-360"/>
        <w:rPr>
          <w:sz w:val="22"/>
          <w:szCs w:val="22"/>
        </w:rPr>
      </w:pPr>
      <w:bookmarkStart w:id="0" w:name="_GoBack"/>
      <w:bookmarkEnd w:id="0"/>
      <w:r w:rsidRPr="0061539C">
        <w:rPr>
          <w:noProof/>
          <w:lang w:eastAsia="zh-CN"/>
        </w:rPr>
        <w:drawing>
          <wp:inline distT="0" distB="0" distL="0" distR="0" wp14:anchorId="0224F102" wp14:editId="5E3E9C43">
            <wp:extent cx="685800" cy="685800"/>
            <wp:effectExtent l="0" t="0" r="0" b="0"/>
            <wp:docPr id="1" name="Picture 2" descr="Description: OSPI logo for white b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OSPI logo for white b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1322" w:rsidRPr="00500193">
        <w:t xml:space="preserve"> </w:t>
      </w:r>
      <w:r w:rsidR="000A7787">
        <w:tab/>
      </w:r>
      <w:r w:rsidRPr="0061539C">
        <w:rPr>
          <w:noProof/>
          <w:lang w:eastAsia="zh-CN"/>
        </w:rPr>
        <w:drawing>
          <wp:inline distT="0" distB="0" distL="0" distR="0" wp14:anchorId="22FD9B93" wp14:editId="764609BA">
            <wp:extent cx="2028825" cy="68580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102">
        <w:tab/>
      </w:r>
      <w:r w:rsidR="000A7787">
        <w:rPr>
          <w:noProof/>
          <w:sz w:val="22"/>
          <w:szCs w:val="22"/>
          <w:lang w:eastAsia="zh-CN"/>
        </w:rPr>
        <w:drawing>
          <wp:inline distT="0" distB="0" distL="0" distR="0" wp14:anchorId="77F00EAA" wp14:editId="4F6F97C1">
            <wp:extent cx="896112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ull_logo_no_NIB_tran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112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E20" w:rsidRPr="00500193" w:rsidRDefault="001C0E20" w:rsidP="001C0E20">
      <w:pPr>
        <w:pStyle w:val="Header"/>
        <w:tabs>
          <w:tab w:val="clear" w:pos="4320"/>
          <w:tab w:val="clear" w:pos="8640"/>
          <w:tab w:val="center" w:pos="-5400"/>
        </w:tabs>
        <w:ind w:left="1620"/>
        <w:jc w:val="center"/>
        <w:rPr>
          <w:rFonts w:ascii="Arial" w:hAnsi="Arial" w:cs="Arial"/>
          <w:sz w:val="22"/>
          <w:szCs w:val="22"/>
        </w:r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00" w:firstRow="0" w:lastRow="0" w:firstColumn="0" w:lastColumn="0" w:noHBand="0" w:noVBand="1"/>
      </w:tblPr>
      <w:tblGrid>
        <w:gridCol w:w="3319"/>
        <w:gridCol w:w="4230"/>
        <w:gridCol w:w="7470"/>
      </w:tblGrid>
      <w:tr w:rsidR="00F003B1" w:rsidRPr="00500193" w:rsidTr="00653DE6">
        <w:trPr>
          <w:trHeight w:val="288"/>
          <w:jc w:val="center"/>
        </w:trPr>
        <w:tc>
          <w:tcPr>
            <w:tcW w:w="15019" w:type="dxa"/>
            <w:gridSpan w:val="3"/>
            <w:shd w:val="clear" w:color="auto" w:fill="009AA6"/>
          </w:tcPr>
          <w:p w:rsidR="00F003B1" w:rsidRPr="00500193" w:rsidRDefault="00F003B1" w:rsidP="00BE472D">
            <w:pPr>
              <w:pStyle w:val="Head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6B35CA" w:rsidRPr="00500193" w:rsidTr="00653DE6">
        <w:trPr>
          <w:trHeight w:val="152"/>
          <w:jc w:val="center"/>
        </w:trPr>
        <w:tc>
          <w:tcPr>
            <w:tcW w:w="7549" w:type="dxa"/>
            <w:gridSpan w:val="2"/>
            <w:shd w:val="clear" w:color="auto" w:fill="auto"/>
          </w:tcPr>
          <w:p w:rsidR="006B35CA" w:rsidRPr="00500193" w:rsidRDefault="006B35CA" w:rsidP="006B35CA">
            <w:pPr>
              <w:pStyle w:val="Header"/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Course: </w:t>
            </w:r>
          </w:p>
        </w:tc>
        <w:tc>
          <w:tcPr>
            <w:tcW w:w="7470" w:type="dxa"/>
            <w:shd w:val="clear" w:color="auto" w:fill="auto"/>
          </w:tcPr>
          <w:p w:rsidR="006B35CA" w:rsidRPr="00500193" w:rsidRDefault="00F40427" w:rsidP="00DB6CD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Total Framework Hours up to:</w:t>
            </w:r>
            <w:r w:rsidR="006B35CA" w:rsidRPr="0050019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6B35CA" w:rsidRPr="00500193" w:rsidTr="00653DE6">
        <w:trPr>
          <w:trHeight w:val="215"/>
          <w:jc w:val="center"/>
        </w:trPr>
        <w:tc>
          <w:tcPr>
            <w:tcW w:w="3319" w:type="dxa"/>
            <w:shd w:val="clear" w:color="auto" w:fill="auto"/>
          </w:tcPr>
          <w:p w:rsidR="006B35CA" w:rsidRPr="00500193" w:rsidRDefault="006B35CA" w:rsidP="009A2E7B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CIP Code: </w:t>
            </w:r>
          </w:p>
        </w:tc>
        <w:tc>
          <w:tcPr>
            <w:tcW w:w="4230" w:type="dxa"/>
            <w:shd w:val="clear" w:color="auto" w:fill="auto"/>
          </w:tcPr>
          <w:p w:rsidR="006B35CA" w:rsidRPr="00500193" w:rsidRDefault="006B35CA" w:rsidP="006B35CA">
            <w:pPr>
              <w:pStyle w:val="Header"/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F20ADA">
              <w:rPr>
                <w:rFonts w:ascii="Arial" w:hAnsi="Arial" w:cs="Arial"/>
                <w:b/>
                <w:sz w:val="20"/>
                <w:szCs w:val="20"/>
              </w:rPr>
            </w:r>
            <w:r w:rsidR="00F20AD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1"/>
            <w:r w:rsidR="00653D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Exploratory   </w:t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F20ADA">
              <w:rPr>
                <w:rFonts w:ascii="Arial" w:hAnsi="Arial" w:cs="Arial"/>
                <w:b/>
                <w:sz w:val="20"/>
                <w:szCs w:val="20"/>
              </w:rPr>
            </w:r>
            <w:r w:rsidR="00F20AD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D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t>Preparatory</w:t>
            </w:r>
          </w:p>
        </w:tc>
        <w:tc>
          <w:tcPr>
            <w:tcW w:w="7470" w:type="dxa"/>
            <w:shd w:val="clear" w:color="auto" w:fill="auto"/>
          </w:tcPr>
          <w:p w:rsidR="006B35CA" w:rsidRPr="00500193" w:rsidRDefault="00E25E51" w:rsidP="00F03FAE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Date Last </w:t>
            </w:r>
            <w:r w:rsidR="006B35CA" w:rsidRPr="00500193">
              <w:rPr>
                <w:rFonts w:ascii="Arial" w:hAnsi="Arial" w:cs="Arial"/>
                <w:b/>
                <w:sz w:val="20"/>
                <w:szCs w:val="20"/>
              </w:rPr>
              <w:t>Modified:</w:t>
            </w:r>
          </w:p>
        </w:tc>
      </w:tr>
      <w:tr w:rsidR="006B35CA" w:rsidRPr="00500193" w:rsidTr="00653DE6">
        <w:trPr>
          <w:trHeight w:val="215"/>
          <w:jc w:val="center"/>
        </w:trPr>
        <w:tc>
          <w:tcPr>
            <w:tcW w:w="75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B35CA" w:rsidRPr="00500193" w:rsidRDefault="006B35CA" w:rsidP="00494A05">
            <w:pPr>
              <w:pStyle w:val="Header"/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Career Cluster: </w:t>
            </w:r>
          </w:p>
        </w:tc>
        <w:tc>
          <w:tcPr>
            <w:tcW w:w="7470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6B35CA" w:rsidRPr="00500193" w:rsidRDefault="006B35CA" w:rsidP="00494A05">
            <w:pPr>
              <w:pStyle w:val="Header"/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Cluster Pathway: </w:t>
            </w:r>
          </w:p>
        </w:tc>
      </w:tr>
    </w:tbl>
    <w:p w:rsidR="00AD5EC4" w:rsidRDefault="00AD5EC4" w:rsidP="00F40427">
      <w:pPr>
        <w:ind w:left="-9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45045A" w:rsidRPr="00500193" w:rsidTr="0045045A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45045A" w:rsidRPr="0045045A" w:rsidRDefault="0045045A" w:rsidP="0045045A">
            <w:pPr>
              <w:rPr>
                <w:rFonts w:ascii="Arial" w:hAnsi="Arial" w:cs="Arial"/>
                <w:b/>
              </w:rPr>
            </w:pPr>
            <w:r w:rsidRPr="0045045A">
              <w:rPr>
                <w:rFonts w:ascii="Arial" w:hAnsi="Arial" w:cs="Arial"/>
                <w:b/>
              </w:rPr>
              <w:lastRenderedPageBreak/>
              <w:t>Unit:</w:t>
            </w:r>
          </w:p>
        </w:tc>
      </w:tr>
      <w:tr w:rsidR="006B35CA" w:rsidRPr="00500193" w:rsidTr="00653DE6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6B35CA" w:rsidRPr="00500193" w:rsidRDefault="006B35CA" w:rsidP="009561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COMPONENTS AND </w:t>
            </w:r>
            <w:r w:rsidR="00F10842" w:rsidRPr="00500193">
              <w:rPr>
                <w:rFonts w:ascii="Arial" w:hAnsi="Arial" w:cs="Arial"/>
                <w:b/>
                <w:sz w:val="20"/>
                <w:szCs w:val="20"/>
              </w:rPr>
              <w:t>ASSESSMENTS</w:t>
            </w:r>
          </w:p>
        </w:tc>
      </w:tr>
      <w:tr w:rsidR="006B35CA" w:rsidRPr="00500193" w:rsidTr="0061539C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B35CA" w:rsidRPr="00500193" w:rsidRDefault="006B35CA" w:rsidP="00D13D63">
            <w:pPr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Performance Assessments:</w:t>
            </w:r>
          </w:p>
        </w:tc>
      </w:tr>
      <w:tr w:rsidR="007510F6" w:rsidRPr="00500193" w:rsidTr="0061539C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510F6" w:rsidRPr="00500193" w:rsidRDefault="00E378AB" w:rsidP="00D313E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color w:val="000000"/>
                <w:sz w:val="20"/>
                <w:szCs w:val="20"/>
              </w:rPr>
              <w:t>Leadership Alignment</w:t>
            </w:r>
            <w:r w:rsidR="00E25E51"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</w:p>
        </w:tc>
      </w:tr>
      <w:tr w:rsidR="006B35CA" w:rsidRPr="00500193" w:rsidTr="00653DE6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6B35CA" w:rsidRPr="00653DE6" w:rsidRDefault="009561F9" w:rsidP="009561F9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53DE6">
              <w:rPr>
                <w:rFonts w:ascii="Arial" w:hAnsi="Arial" w:cs="Arial"/>
                <w:b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6B35CA" w:rsidRPr="00500193" w:rsidTr="0061539C">
        <w:trPr>
          <w:trHeight w:val="665"/>
          <w:jc w:val="center"/>
        </w:trPr>
        <w:tc>
          <w:tcPr>
            <w:tcW w:w="15019" w:type="dxa"/>
            <w:gridSpan w:val="2"/>
            <w:shd w:val="clear" w:color="auto" w:fill="auto"/>
          </w:tcPr>
          <w:p w:rsidR="006B35CA" w:rsidRPr="00500193" w:rsidRDefault="006B35CA" w:rsidP="006B35C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Standard/Unit:</w:t>
            </w:r>
          </w:p>
        </w:tc>
      </w:tr>
      <w:tr w:rsidR="006B35CA" w:rsidRPr="00500193" w:rsidTr="00566543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:rsidR="006B35CA" w:rsidRPr="00500193" w:rsidRDefault="006B35CA" w:rsidP="00566543">
            <w:pPr>
              <w:tabs>
                <w:tab w:val="left" w:pos="4844"/>
              </w:tabs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color w:val="000000"/>
                <w:sz w:val="20"/>
                <w:szCs w:val="20"/>
              </w:rPr>
              <w:t>Competencies</w:t>
            </w:r>
            <w:r w:rsidR="00F40427"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6B35CA" w:rsidRPr="00500193" w:rsidRDefault="006B35CA" w:rsidP="0056654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Total Learning Hours for Unit: </w:t>
            </w:r>
          </w:p>
        </w:tc>
      </w:tr>
      <w:tr w:rsidR="00415642" w:rsidRPr="00500193" w:rsidTr="00500193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:rsidR="00415642" w:rsidRPr="00415642" w:rsidRDefault="00415642" w:rsidP="0041564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415642" w:rsidRDefault="00415642" w:rsidP="00415642">
            <w:pPr>
              <w:pStyle w:val="NoSpacing"/>
            </w:pPr>
            <w:r>
              <w:sym w:font="Symbol" w:char="F0B7"/>
            </w:r>
          </w:p>
          <w:p w:rsidR="00415642" w:rsidRPr="00415642" w:rsidRDefault="00415642" w:rsidP="00415642">
            <w:pPr>
              <w:pStyle w:val="NoSpacing"/>
            </w:pPr>
            <w:r>
              <w:sym w:font="Symbol" w:char="F0B7"/>
            </w:r>
          </w:p>
          <w:p w:rsidR="00415642" w:rsidRPr="00500193" w:rsidRDefault="00415642" w:rsidP="00415642">
            <w:pPr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</w:tr>
    </w:tbl>
    <w:p w:rsidR="00AD5EC4" w:rsidRDefault="00AD5EC4" w:rsidP="00F40427">
      <w:pPr>
        <w:ind w:left="-990" w:firstLine="990"/>
      </w:pPr>
      <w:r>
        <w:br w:type="page"/>
      </w: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2238"/>
        <w:gridCol w:w="5327"/>
        <w:gridCol w:w="4849"/>
      </w:tblGrid>
      <w:tr w:rsidR="006B35CA" w:rsidRPr="00653DE6" w:rsidTr="00AD5EC4">
        <w:trPr>
          <w:trHeight w:val="341"/>
          <w:jc w:val="center"/>
        </w:trPr>
        <w:tc>
          <w:tcPr>
            <w:tcW w:w="15019" w:type="dxa"/>
            <w:gridSpan w:val="4"/>
            <w:shd w:val="pct15" w:color="auto" w:fill="auto"/>
            <w:vAlign w:val="center"/>
          </w:tcPr>
          <w:p w:rsidR="006B35CA" w:rsidRPr="00653DE6" w:rsidRDefault="006B35CA" w:rsidP="00E25E51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53DE6">
              <w:rPr>
                <w:rFonts w:ascii="Arial" w:hAnsi="Arial" w:cs="Arial"/>
                <w:b/>
                <w:color w:val="000000"/>
                <w:sz w:val="20"/>
                <w:szCs w:val="20"/>
              </w:rPr>
              <w:lastRenderedPageBreak/>
              <w:t>Aligned Washington State Standard</w:t>
            </w:r>
            <w:r w:rsidR="00567ECB" w:rsidRPr="00653DE6">
              <w:rPr>
                <w:rFonts w:ascii="Arial" w:hAnsi="Arial" w:cs="Arial"/>
                <w:b/>
                <w:color w:val="000000"/>
                <w:sz w:val="20"/>
                <w:szCs w:val="20"/>
              </w:rPr>
              <w:t>s</w:t>
            </w:r>
          </w:p>
        </w:tc>
      </w:tr>
      <w:tr w:rsidR="003307BB" w:rsidRPr="00500193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3307BB" w:rsidRDefault="003307BB" w:rsidP="00F40427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12414" w:type="dxa"/>
            <w:gridSpan w:val="3"/>
            <w:shd w:val="clear" w:color="auto" w:fill="auto"/>
            <w:vAlign w:val="center"/>
          </w:tcPr>
          <w:p w:rsidR="003307BB" w:rsidRPr="00500193" w:rsidRDefault="003307BB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666FA" w:rsidRPr="00500193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2666FA" w:rsidRPr="00AC3983" w:rsidRDefault="002666FA" w:rsidP="00F40427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Computer Science</w:t>
            </w:r>
          </w:p>
        </w:tc>
        <w:tc>
          <w:tcPr>
            <w:tcW w:w="12414" w:type="dxa"/>
            <w:gridSpan w:val="3"/>
            <w:shd w:val="clear" w:color="auto" w:fill="auto"/>
            <w:vAlign w:val="center"/>
          </w:tcPr>
          <w:p w:rsidR="002666FA" w:rsidRPr="00500193" w:rsidRDefault="002666FA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307BB" w:rsidRPr="00500193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3307BB" w:rsidRDefault="003307BB" w:rsidP="00F40427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C3983">
              <w:rPr>
                <w:rFonts w:ascii="Arial" w:hAnsi="Arial" w:cs="Arial"/>
                <w:b/>
                <w:color w:val="000000"/>
                <w:sz w:val="20"/>
                <w:szCs w:val="20"/>
              </w:rPr>
              <w:t>Educational Technology</w:t>
            </w:r>
          </w:p>
        </w:tc>
        <w:tc>
          <w:tcPr>
            <w:tcW w:w="12414" w:type="dxa"/>
            <w:gridSpan w:val="3"/>
            <w:shd w:val="clear" w:color="auto" w:fill="auto"/>
            <w:vAlign w:val="center"/>
          </w:tcPr>
          <w:p w:rsidR="003307BB" w:rsidRPr="00500193" w:rsidRDefault="003307BB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307BB" w:rsidRPr="00500193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3307BB" w:rsidRDefault="003307BB" w:rsidP="00F40427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color w:val="000000"/>
                <w:sz w:val="20"/>
                <w:szCs w:val="20"/>
              </w:rPr>
              <w:t>Health and Fitness</w:t>
            </w:r>
          </w:p>
        </w:tc>
        <w:tc>
          <w:tcPr>
            <w:tcW w:w="12414" w:type="dxa"/>
            <w:gridSpan w:val="3"/>
            <w:shd w:val="clear" w:color="auto" w:fill="auto"/>
            <w:vAlign w:val="center"/>
          </w:tcPr>
          <w:p w:rsidR="003307BB" w:rsidRPr="00500193" w:rsidRDefault="003307BB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307BB" w:rsidRPr="00500193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3307BB" w:rsidRDefault="003307BB" w:rsidP="00F40427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Language</w:t>
            </w:r>
          </w:p>
        </w:tc>
        <w:tc>
          <w:tcPr>
            <w:tcW w:w="12414" w:type="dxa"/>
            <w:gridSpan w:val="3"/>
            <w:shd w:val="clear" w:color="auto" w:fill="auto"/>
            <w:vAlign w:val="center"/>
          </w:tcPr>
          <w:p w:rsidR="003307BB" w:rsidRPr="00500193" w:rsidRDefault="003307BB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307BB" w:rsidRPr="00500193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3307BB" w:rsidRDefault="003307BB" w:rsidP="00F40427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12414" w:type="dxa"/>
            <w:gridSpan w:val="3"/>
            <w:shd w:val="clear" w:color="auto" w:fill="auto"/>
            <w:vAlign w:val="center"/>
          </w:tcPr>
          <w:p w:rsidR="003307BB" w:rsidRPr="00500193" w:rsidRDefault="003307BB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F2EC7" w:rsidRPr="00500193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AF2EC7" w:rsidRPr="00500193" w:rsidRDefault="00415642" w:rsidP="00F4042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Reading </w:t>
            </w:r>
          </w:p>
        </w:tc>
        <w:tc>
          <w:tcPr>
            <w:tcW w:w="12414" w:type="dxa"/>
            <w:gridSpan w:val="3"/>
            <w:shd w:val="clear" w:color="auto" w:fill="auto"/>
            <w:vAlign w:val="center"/>
          </w:tcPr>
          <w:p w:rsidR="00AF2EC7" w:rsidRPr="00500193" w:rsidRDefault="00AF2EC7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307BB" w:rsidRPr="00500193" w:rsidTr="00F40427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07BB" w:rsidRDefault="003307BB" w:rsidP="00F40427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1241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07BB" w:rsidRPr="00500193" w:rsidRDefault="003307BB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307BB" w:rsidRPr="00500193" w:rsidTr="00F40427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07BB" w:rsidRDefault="003307BB" w:rsidP="00F40427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Social Studies</w:t>
            </w:r>
          </w:p>
        </w:tc>
        <w:tc>
          <w:tcPr>
            <w:tcW w:w="1241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07BB" w:rsidRPr="00500193" w:rsidRDefault="003307BB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307BB" w:rsidRPr="00500193" w:rsidTr="00F40427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07BB" w:rsidRDefault="003307BB" w:rsidP="00F40427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Speaking and Listening</w:t>
            </w:r>
          </w:p>
        </w:tc>
        <w:tc>
          <w:tcPr>
            <w:tcW w:w="1241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07BB" w:rsidRPr="00500193" w:rsidRDefault="003307BB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15642" w:rsidRPr="00500193" w:rsidTr="00F40427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15642" w:rsidRDefault="00415642" w:rsidP="00F40427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Writing</w:t>
            </w:r>
          </w:p>
        </w:tc>
        <w:tc>
          <w:tcPr>
            <w:tcW w:w="1241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15642" w:rsidRPr="00500193" w:rsidRDefault="00415642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B35CA" w:rsidRPr="00653DE6" w:rsidTr="00653DE6">
        <w:trPr>
          <w:trHeight w:val="170"/>
          <w:jc w:val="center"/>
        </w:trPr>
        <w:tc>
          <w:tcPr>
            <w:tcW w:w="15019" w:type="dxa"/>
            <w:gridSpan w:val="4"/>
            <w:shd w:val="pct20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6B35CA" w:rsidRPr="00653DE6" w:rsidRDefault="00567ECB" w:rsidP="00567ECB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53DE6">
              <w:rPr>
                <w:rFonts w:ascii="Arial" w:hAnsi="Arial" w:cs="Arial"/>
                <w:b/>
                <w:color w:val="000000"/>
                <w:sz w:val="20"/>
                <w:szCs w:val="20"/>
              </w:rPr>
              <w:t>21</w:t>
            </w:r>
            <w:r w:rsidRPr="00653DE6">
              <w:rPr>
                <w:rFonts w:ascii="Arial" w:hAnsi="Arial" w:cs="Arial"/>
                <w:b/>
                <w:color w:val="000000"/>
                <w:sz w:val="20"/>
                <w:szCs w:val="20"/>
                <w:vertAlign w:val="superscript"/>
              </w:rPr>
              <w:t>st</w:t>
            </w:r>
            <w:r w:rsidRPr="00653DE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Century Skills</w:t>
            </w:r>
          </w:p>
        </w:tc>
      </w:tr>
      <w:tr w:rsidR="006B35CA" w:rsidRPr="00500193" w:rsidTr="00653DE6">
        <w:trPr>
          <w:trHeight w:val="288"/>
          <w:jc w:val="center"/>
        </w:trPr>
        <w:tc>
          <w:tcPr>
            <w:tcW w:w="15019" w:type="dxa"/>
            <w:gridSpan w:val="4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6B35CA" w:rsidRPr="00500193" w:rsidRDefault="006B35CA" w:rsidP="00F1084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0193">
              <w:rPr>
                <w:rFonts w:ascii="Arial" w:hAnsi="Arial" w:cs="Arial"/>
                <w:color w:val="000000"/>
                <w:sz w:val="20"/>
                <w:szCs w:val="20"/>
              </w:rPr>
              <w:t xml:space="preserve">Check those that students will demonstrate in this </w:t>
            </w:r>
            <w:r w:rsidR="00F10842" w:rsidRPr="00500193">
              <w:rPr>
                <w:rFonts w:ascii="Arial" w:hAnsi="Arial" w:cs="Arial"/>
                <w:color w:val="000000"/>
                <w:sz w:val="20"/>
                <w:szCs w:val="20"/>
              </w:rPr>
              <w:t>course</w:t>
            </w:r>
            <w:r w:rsidRPr="00500193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</w:tr>
      <w:tr w:rsidR="006B35CA" w:rsidRPr="00500193" w:rsidTr="00DA3F0F">
        <w:trPr>
          <w:trHeight w:val="4904"/>
          <w:jc w:val="center"/>
        </w:trPr>
        <w:tc>
          <w:tcPr>
            <w:tcW w:w="484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B35CA" w:rsidRPr="00500193" w:rsidRDefault="006B35CA" w:rsidP="001C0E20">
            <w:pPr>
              <w:spacing w:before="6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LEARNING </w:t>
            </w:r>
            <w:r w:rsidR="001C0E20" w:rsidRPr="00500193">
              <w:rPr>
                <w:rFonts w:ascii="Arial" w:hAnsi="Arial" w:cs="Arial"/>
                <w:b/>
                <w:sz w:val="20"/>
                <w:szCs w:val="20"/>
              </w:rPr>
              <w:t>&amp;</w:t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 INNOVATION</w:t>
            </w:r>
          </w:p>
          <w:p w:rsidR="006B35CA" w:rsidRPr="00500193" w:rsidRDefault="006B35CA" w:rsidP="008A2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Creativity and Innovation</w:t>
            </w:r>
          </w:p>
          <w:p w:rsidR="006B35CA" w:rsidRPr="00500193" w:rsidRDefault="006B35CA" w:rsidP="00DA3F0F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F20ADA">
              <w:rPr>
                <w:rFonts w:ascii="Arial" w:hAnsi="Arial" w:cs="Arial"/>
                <w:b/>
                <w:sz w:val="20"/>
                <w:szCs w:val="20"/>
              </w:rPr>
            </w:r>
            <w:r w:rsidR="00F20AD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D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00193">
              <w:rPr>
                <w:rFonts w:ascii="Arial" w:hAnsi="Arial" w:cs="Arial"/>
                <w:sz w:val="20"/>
                <w:szCs w:val="20"/>
              </w:rPr>
              <w:t>Think Creatively</w:t>
            </w:r>
          </w:p>
          <w:p w:rsidR="006B35CA" w:rsidRPr="00500193" w:rsidRDefault="006B35CA" w:rsidP="00DA3F0F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F20ADA">
              <w:rPr>
                <w:rFonts w:ascii="Arial" w:hAnsi="Arial" w:cs="Arial"/>
                <w:b/>
                <w:sz w:val="20"/>
                <w:szCs w:val="20"/>
              </w:rPr>
            </w:r>
            <w:r w:rsidR="00F20AD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D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00193">
              <w:rPr>
                <w:rFonts w:ascii="Arial" w:hAnsi="Arial" w:cs="Arial"/>
                <w:sz w:val="20"/>
                <w:szCs w:val="20"/>
              </w:rPr>
              <w:t>Work Creatively with Others</w:t>
            </w:r>
          </w:p>
          <w:p w:rsidR="006B35CA" w:rsidRPr="00500193" w:rsidRDefault="006B35CA" w:rsidP="00DA3F0F">
            <w:pPr>
              <w:spacing w:before="40" w:after="12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F20ADA">
              <w:rPr>
                <w:rFonts w:ascii="Arial" w:hAnsi="Arial" w:cs="Arial"/>
                <w:b/>
                <w:sz w:val="20"/>
                <w:szCs w:val="20"/>
              </w:rPr>
            </w:r>
            <w:r w:rsidR="00F20AD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D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00193">
              <w:rPr>
                <w:rFonts w:ascii="Arial" w:hAnsi="Arial" w:cs="Arial"/>
                <w:sz w:val="20"/>
                <w:szCs w:val="20"/>
              </w:rPr>
              <w:t>Implement Innovations</w:t>
            </w:r>
          </w:p>
          <w:p w:rsidR="006B35CA" w:rsidRPr="00500193" w:rsidRDefault="006B35CA" w:rsidP="008A2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Critical Thinking and Problem Solving</w:t>
            </w:r>
          </w:p>
          <w:p w:rsidR="006B35CA" w:rsidRPr="00500193" w:rsidRDefault="006B35CA" w:rsidP="00DA3F0F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F20ADA">
              <w:rPr>
                <w:rFonts w:ascii="Arial" w:hAnsi="Arial" w:cs="Arial"/>
                <w:b/>
                <w:sz w:val="20"/>
                <w:szCs w:val="20"/>
              </w:rPr>
            </w:r>
            <w:r w:rsidR="00F20AD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D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00193">
              <w:rPr>
                <w:rFonts w:ascii="Arial" w:hAnsi="Arial" w:cs="Arial"/>
                <w:sz w:val="20"/>
                <w:szCs w:val="20"/>
              </w:rPr>
              <w:t>Reason Effectively</w:t>
            </w:r>
          </w:p>
          <w:p w:rsidR="006B35CA" w:rsidRPr="00500193" w:rsidRDefault="006B35CA" w:rsidP="00DA3F0F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F20ADA">
              <w:rPr>
                <w:rFonts w:ascii="Arial" w:hAnsi="Arial" w:cs="Arial"/>
                <w:b/>
                <w:sz w:val="20"/>
                <w:szCs w:val="20"/>
              </w:rPr>
            </w:r>
            <w:r w:rsidR="00F20AD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D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F40427">
              <w:rPr>
                <w:rFonts w:ascii="Arial" w:hAnsi="Arial" w:cs="Arial"/>
                <w:sz w:val="20"/>
                <w:szCs w:val="20"/>
              </w:rPr>
              <w:t>U</w:t>
            </w:r>
            <w:r w:rsidRPr="00500193">
              <w:rPr>
                <w:rFonts w:ascii="Arial" w:hAnsi="Arial" w:cs="Arial"/>
                <w:sz w:val="20"/>
                <w:szCs w:val="20"/>
              </w:rPr>
              <w:t>se Systems Thinking</w:t>
            </w:r>
          </w:p>
          <w:p w:rsidR="006B35CA" w:rsidRPr="00500193" w:rsidRDefault="006B35CA" w:rsidP="00DA3F0F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F20ADA">
              <w:rPr>
                <w:rFonts w:ascii="Arial" w:hAnsi="Arial" w:cs="Arial"/>
                <w:b/>
                <w:sz w:val="20"/>
                <w:szCs w:val="20"/>
              </w:rPr>
            </w:r>
            <w:r w:rsidR="00F20AD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D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25589">
              <w:rPr>
                <w:rFonts w:ascii="Arial" w:hAnsi="Arial" w:cs="Arial"/>
                <w:sz w:val="20"/>
                <w:szCs w:val="20"/>
              </w:rPr>
              <w:t xml:space="preserve">Make Judgments and </w:t>
            </w:r>
            <w:r w:rsidRPr="00500193">
              <w:rPr>
                <w:rFonts w:ascii="Arial" w:hAnsi="Arial" w:cs="Arial"/>
                <w:sz w:val="20"/>
                <w:szCs w:val="20"/>
              </w:rPr>
              <w:t>Decisions</w:t>
            </w:r>
          </w:p>
          <w:p w:rsidR="006B35CA" w:rsidRPr="00500193" w:rsidRDefault="006B35CA" w:rsidP="00DA3F0F">
            <w:pPr>
              <w:spacing w:before="40" w:after="12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F20ADA">
              <w:rPr>
                <w:rFonts w:ascii="Arial" w:hAnsi="Arial" w:cs="Arial"/>
                <w:b/>
                <w:sz w:val="20"/>
                <w:szCs w:val="20"/>
              </w:rPr>
            </w:r>
            <w:r w:rsidR="00F20AD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D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00193">
              <w:rPr>
                <w:rFonts w:ascii="Arial" w:hAnsi="Arial" w:cs="Arial"/>
                <w:sz w:val="20"/>
                <w:szCs w:val="20"/>
              </w:rPr>
              <w:t>Solve Problems</w:t>
            </w:r>
          </w:p>
          <w:p w:rsidR="006B35CA" w:rsidRPr="00500193" w:rsidRDefault="006B35CA" w:rsidP="008A2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Communication and Collaboration</w:t>
            </w:r>
          </w:p>
          <w:p w:rsidR="006B35CA" w:rsidRPr="00500193" w:rsidRDefault="006B35CA" w:rsidP="00DA3F0F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F20ADA">
              <w:rPr>
                <w:rFonts w:ascii="Arial" w:hAnsi="Arial" w:cs="Arial"/>
                <w:b/>
                <w:sz w:val="20"/>
                <w:szCs w:val="20"/>
              </w:rPr>
            </w:r>
            <w:r w:rsidR="00F20AD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D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00193">
              <w:rPr>
                <w:rFonts w:ascii="Arial" w:hAnsi="Arial" w:cs="Arial"/>
                <w:sz w:val="20"/>
                <w:szCs w:val="20"/>
              </w:rPr>
              <w:t>Communicate Clearly</w:t>
            </w:r>
          </w:p>
          <w:p w:rsidR="006B35CA" w:rsidRPr="00500193" w:rsidRDefault="006B35CA" w:rsidP="00DA3F0F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F20ADA">
              <w:rPr>
                <w:rFonts w:ascii="Arial" w:hAnsi="Arial" w:cs="Arial"/>
                <w:b/>
                <w:sz w:val="20"/>
                <w:szCs w:val="20"/>
              </w:rPr>
            </w:r>
            <w:r w:rsidR="00F20AD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D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00193">
              <w:rPr>
                <w:rFonts w:ascii="Arial" w:hAnsi="Arial" w:cs="Arial"/>
                <w:sz w:val="20"/>
                <w:szCs w:val="20"/>
              </w:rPr>
              <w:t>Collaborate with Others</w:t>
            </w:r>
          </w:p>
        </w:tc>
        <w:tc>
          <w:tcPr>
            <w:tcW w:w="5327" w:type="dxa"/>
            <w:shd w:val="clear" w:color="auto" w:fill="auto"/>
          </w:tcPr>
          <w:p w:rsidR="006B35CA" w:rsidRPr="00500193" w:rsidRDefault="006B35CA" w:rsidP="007A6204">
            <w:pPr>
              <w:spacing w:before="6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INFORMATION, MEDIA </w:t>
            </w:r>
            <w:r w:rsidR="001C0E20" w:rsidRPr="00500193">
              <w:rPr>
                <w:rFonts w:ascii="Arial" w:hAnsi="Arial" w:cs="Arial"/>
                <w:b/>
                <w:sz w:val="20"/>
                <w:szCs w:val="20"/>
              </w:rPr>
              <w:t>&amp;</w:t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 TECHNOLOGY SKILLS</w:t>
            </w:r>
          </w:p>
          <w:p w:rsidR="006B35CA" w:rsidRPr="00500193" w:rsidRDefault="006B35CA" w:rsidP="008A2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Information Literacy</w:t>
            </w:r>
          </w:p>
          <w:p w:rsidR="006B35CA" w:rsidRPr="00500193" w:rsidRDefault="006B35CA" w:rsidP="00DA3F0F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F20ADA">
              <w:rPr>
                <w:rFonts w:ascii="Arial" w:hAnsi="Arial" w:cs="Arial"/>
                <w:b/>
                <w:sz w:val="20"/>
                <w:szCs w:val="20"/>
              </w:rPr>
            </w:r>
            <w:r w:rsidR="00F20AD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D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40427">
              <w:rPr>
                <w:rFonts w:ascii="Arial" w:hAnsi="Arial" w:cs="Arial"/>
                <w:sz w:val="20"/>
                <w:szCs w:val="20"/>
              </w:rPr>
              <w:t>Access and</w:t>
            </w:r>
            <w:r w:rsidR="00B25589">
              <w:rPr>
                <w:rFonts w:ascii="Arial" w:hAnsi="Arial" w:cs="Arial"/>
                <w:sz w:val="20"/>
                <w:szCs w:val="20"/>
              </w:rPr>
              <w:t xml:space="preserve"> E</w:t>
            </w:r>
            <w:r w:rsidRPr="00500193">
              <w:rPr>
                <w:rFonts w:ascii="Arial" w:hAnsi="Arial" w:cs="Arial"/>
                <w:sz w:val="20"/>
                <w:szCs w:val="20"/>
              </w:rPr>
              <w:t>valuate Information</w:t>
            </w:r>
          </w:p>
          <w:p w:rsidR="006B35CA" w:rsidRPr="00500193" w:rsidRDefault="006B35CA" w:rsidP="00DA3F0F">
            <w:pPr>
              <w:spacing w:before="40" w:after="12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F20ADA">
              <w:rPr>
                <w:rFonts w:ascii="Arial" w:hAnsi="Arial" w:cs="Arial"/>
                <w:b/>
                <w:sz w:val="20"/>
                <w:szCs w:val="20"/>
              </w:rPr>
            </w:r>
            <w:r w:rsidR="00F20AD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D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00193">
              <w:rPr>
                <w:rFonts w:ascii="Arial" w:hAnsi="Arial" w:cs="Arial"/>
                <w:sz w:val="20"/>
                <w:szCs w:val="20"/>
              </w:rPr>
              <w:t>Use and Manage Information</w:t>
            </w:r>
          </w:p>
          <w:p w:rsidR="006B35CA" w:rsidRPr="00500193" w:rsidRDefault="006B35CA" w:rsidP="008A2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Media Literacy</w:t>
            </w:r>
          </w:p>
          <w:p w:rsidR="006B35CA" w:rsidRPr="00500193" w:rsidRDefault="006B35CA" w:rsidP="00DA3F0F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F20ADA">
              <w:rPr>
                <w:rFonts w:ascii="Arial" w:hAnsi="Arial" w:cs="Arial"/>
                <w:b/>
                <w:sz w:val="20"/>
                <w:szCs w:val="20"/>
              </w:rPr>
            </w:r>
            <w:r w:rsidR="00F20AD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D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00193">
              <w:rPr>
                <w:rFonts w:ascii="Arial" w:hAnsi="Arial" w:cs="Arial"/>
                <w:sz w:val="20"/>
                <w:szCs w:val="20"/>
              </w:rPr>
              <w:t>Analyze Media</w:t>
            </w:r>
          </w:p>
          <w:p w:rsidR="006B35CA" w:rsidRPr="00500193" w:rsidRDefault="006B35CA" w:rsidP="00DA3F0F">
            <w:pPr>
              <w:spacing w:before="40" w:after="12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F20ADA">
              <w:rPr>
                <w:rFonts w:ascii="Arial" w:hAnsi="Arial" w:cs="Arial"/>
                <w:b/>
                <w:sz w:val="20"/>
                <w:szCs w:val="20"/>
              </w:rPr>
            </w:r>
            <w:r w:rsidR="00F20AD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D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00193">
              <w:rPr>
                <w:rFonts w:ascii="Arial" w:hAnsi="Arial" w:cs="Arial"/>
                <w:sz w:val="20"/>
                <w:szCs w:val="20"/>
              </w:rPr>
              <w:t>Create Media Products</w:t>
            </w:r>
          </w:p>
          <w:p w:rsidR="006B35CA" w:rsidRPr="00500193" w:rsidRDefault="006B35CA" w:rsidP="008A2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Information</w:t>
            </w:r>
            <w:r w:rsidR="00F40427">
              <w:rPr>
                <w:rFonts w:ascii="Arial" w:hAnsi="Arial" w:cs="Arial"/>
                <w:b/>
                <w:sz w:val="20"/>
                <w:szCs w:val="20"/>
              </w:rPr>
              <w:t>, Communications and Technology</w:t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br/>
              <w:t>(ICT Literacy)</w:t>
            </w:r>
          </w:p>
          <w:p w:rsidR="006B35CA" w:rsidRPr="00F40427" w:rsidRDefault="006B35CA" w:rsidP="00DA3F0F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F20ADA">
              <w:rPr>
                <w:rFonts w:ascii="Arial" w:hAnsi="Arial" w:cs="Arial"/>
                <w:b/>
                <w:sz w:val="20"/>
                <w:szCs w:val="20"/>
              </w:rPr>
            </w:r>
            <w:r w:rsidR="00F20AD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D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00193">
              <w:rPr>
                <w:rFonts w:ascii="Arial" w:hAnsi="Arial" w:cs="Arial"/>
                <w:sz w:val="20"/>
                <w:szCs w:val="20"/>
              </w:rPr>
              <w:t>Apply Technology Effectively</w:t>
            </w:r>
          </w:p>
        </w:tc>
        <w:tc>
          <w:tcPr>
            <w:tcW w:w="4849" w:type="dxa"/>
            <w:shd w:val="clear" w:color="auto" w:fill="auto"/>
          </w:tcPr>
          <w:p w:rsidR="006B35CA" w:rsidRPr="00500193" w:rsidRDefault="006B35CA" w:rsidP="007A6204">
            <w:pPr>
              <w:spacing w:before="6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LIFE </w:t>
            </w:r>
            <w:r w:rsidR="001C0E20" w:rsidRPr="00500193">
              <w:rPr>
                <w:rFonts w:ascii="Arial" w:hAnsi="Arial" w:cs="Arial"/>
                <w:b/>
                <w:sz w:val="20"/>
                <w:szCs w:val="20"/>
              </w:rPr>
              <w:t>&amp;</w:t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 CAREER SKILLS</w:t>
            </w:r>
          </w:p>
          <w:p w:rsidR="006B35CA" w:rsidRPr="00500193" w:rsidRDefault="006B35CA" w:rsidP="008901C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Flexibility and Adaptability</w:t>
            </w:r>
          </w:p>
          <w:p w:rsidR="006B35CA" w:rsidRPr="00500193" w:rsidRDefault="006B35CA" w:rsidP="00DA3F0F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F20ADA">
              <w:rPr>
                <w:rFonts w:ascii="Arial" w:hAnsi="Arial" w:cs="Arial"/>
                <w:b/>
                <w:sz w:val="20"/>
                <w:szCs w:val="20"/>
              </w:rPr>
            </w:r>
            <w:r w:rsidR="00F20AD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D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00193">
              <w:rPr>
                <w:rFonts w:ascii="Arial" w:hAnsi="Arial" w:cs="Arial"/>
                <w:sz w:val="20"/>
                <w:szCs w:val="20"/>
              </w:rPr>
              <w:t>Adapt to Change</w:t>
            </w:r>
          </w:p>
          <w:p w:rsidR="006B35CA" w:rsidRPr="00500193" w:rsidRDefault="006B35CA" w:rsidP="00DA3F0F">
            <w:pPr>
              <w:spacing w:before="40" w:after="12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F20ADA">
              <w:rPr>
                <w:rFonts w:ascii="Arial" w:hAnsi="Arial" w:cs="Arial"/>
                <w:b/>
                <w:sz w:val="20"/>
                <w:szCs w:val="20"/>
              </w:rPr>
            </w:r>
            <w:r w:rsidR="00F20AD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D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00193">
              <w:rPr>
                <w:rFonts w:ascii="Arial" w:hAnsi="Arial" w:cs="Arial"/>
                <w:sz w:val="20"/>
                <w:szCs w:val="20"/>
              </w:rPr>
              <w:t>Be Flexible</w:t>
            </w:r>
          </w:p>
          <w:p w:rsidR="006B35CA" w:rsidRPr="00500193" w:rsidRDefault="006B35CA" w:rsidP="008901C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Initiative and Self-Direction</w:t>
            </w:r>
          </w:p>
          <w:p w:rsidR="006B35CA" w:rsidRPr="00500193" w:rsidRDefault="006B35CA" w:rsidP="00DA3F0F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F20ADA">
              <w:rPr>
                <w:rFonts w:ascii="Arial" w:hAnsi="Arial" w:cs="Arial"/>
                <w:b/>
                <w:sz w:val="20"/>
                <w:szCs w:val="20"/>
              </w:rPr>
            </w:r>
            <w:r w:rsidR="00F20AD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D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00193">
              <w:rPr>
                <w:rFonts w:ascii="Arial" w:hAnsi="Arial" w:cs="Arial"/>
                <w:sz w:val="20"/>
                <w:szCs w:val="20"/>
              </w:rPr>
              <w:t>Manage Goals and Time</w:t>
            </w:r>
          </w:p>
          <w:p w:rsidR="006B35CA" w:rsidRPr="00500193" w:rsidRDefault="006B35CA" w:rsidP="00DA3F0F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F20ADA">
              <w:rPr>
                <w:rFonts w:ascii="Arial" w:hAnsi="Arial" w:cs="Arial"/>
                <w:b/>
                <w:sz w:val="20"/>
                <w:szCs w:val="20"/>
              </w:rPr>
            </w:r>
            <w:r w:rsidR="00F20AD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D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00193">
              <w:rPr>
                <w:rFonts w:ascii="Arial" w:hAnsi="Arial" w:cs="Arial"/>
                <w:sz w:val="20"/>
                <w:szCs w:val="20"/>
              </w:rPr>
              <w:t>Work Independently</w:t>
            </w:r>
          </w:p>
          <w:p w:rsidR="006B35CA" w:rsidRPr="00500193" w:rsidRDefault="006B35CA" w:rsidP="00DA3F0F">
            <w:pPr>
              <w:spacing w:before="4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F20ADA">
              <w:rPr>
                <w:rFonts w:ascii="Arial" w:hAnsi="Arial" w:cs="Arial"/>
                <w:b/>
                <w:sz w:val="20"/>
                <w:szCs w:val="20"/>
              </w:rPr>
            </w:r>
            <w:r w:rsidR="00F20AD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D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00193">
              <w:rPr>
                <w:rFonts w:ascii="Arial" w:hAnsi="Arial" w:cs="Arial"/>
                <w:sz w:val="20"/>
                <w:szCs w:val="20"/>
              </w:rPr>
              <w:t>Be Self-Directed Learners</w:t>
            </w:r>
          </w:p>
          <w:p w:rsidR="006B35CA" w:rsidRPr="00500193" w:rsidRDefault="006B35CA" w:rsidP="008901C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Social and Cross-Cultural</w:t>
            </w:r>
          </w:p>
          <w:p w:rsidR="006B35CA" w:rsidRPr="00500193" w:rsidRDefault="006B35CA" w:rsidP="00DA3F0F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F20ADA">
              <w:rPr>
                <w:rFonts w:ascii="Arial" w:hAnsi="Arial" w:cs="Arial"/>
                <w:b/>
                <w:sz w:val="20"/>
                <w:szCs w:val="20"/>
              </w:rPr>
            </w:r>
            <w:r w:rsidR="00F20AD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D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00193">
              <w:rPr>
                <w:rFonts w:ascii="Arial" w:hAnsi="Arial" w:cs="Arial"/>
                <w:sz w:val="20"/>
                <w:szCs w:val="20"/>
              </w:rPr>
              <w:t>Interact Effectively with Others</w:t>
            </w:r>
          </w:p>
          <w:p w:rsidR="006B35CA" w:rsidRPr="00500193" w:rsidRDefault="006B35CA" w:rsidP="00DA3F0F">
            <w:pPr>
              <w:spacing w:before="40" w:after="12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F20ADA">
              <w:rPr>
                <w:rFonts w:ascii="Arial" w:hAnsi="Arial" w:cs="Arial"/>
                <w:b/>
                <w:sz w:val="20"/>
                <w:szCs w:val="20"/>
              </w:rPr>
            </w:r>
            <w:r w:rsidR="00F20AD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D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00193">
              <w:rPr>
                <w:rFonts w:ascii="Arial" w:hAnsi="Arial" w:cs="Arial"/>
                <w:sz w:val="20"/>
                <w:szCs w:val="20"/>
              </w:rPr>
              <w:t>Work Effectively in Diverse Teams</w:t>
            </w:r>
          </w:p>
          <w:p w:rsidR="006B35CA" w:rsidRPr="00500193" w:rsidRDefault="006B35CA" w:rsidP="004652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Productivity and Accountability</w:t>
            </w:r>
          </w:p>
          <w:p w:rsidR="006B35CA" w:rsidRPr="00500193" w:rsidRDefault="006B35CA" w:rsidP="00DA3F0F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F20ADA">
              <w:rPr>
                <w:rFonts w:ascii="Arial" w:hAnsi="Arial" w:cs="Arial"/>
                <w:b/>
                <w:sz w:val="20"/>
                <w:szCs w:val="20"/>
              </w:rPr>
            </w:r>
            <w:r w:rsidR="00F20AD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D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00193">
              <w:rPr>
                <w:rFonts w:ascii="Arial" w:hAnsi="Arial" w:cs="Arial"/>
                <w:sz w:val="20"/>
                <w:szCs w:val="20"/>
              </w:rPr>
              <w:t>Manage Projects</w:t>
            </w:r>
          </w:p>
          <w:p w:rsidR="006B35CA" w:rsidRPr="00500193" w:rsidRDefault="006B35CA" w:rsidP="00DA3F0F">
            <w:pPr>
              <w:spacing w:before="40" w:after="12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F20ADA">
              <w:rPr>
                <w:rFonts w:ascii="Arial" w:hAnsi="Arial" w:cs="Arial"/>
                <w:b/>
                <w:sz w:val="20"/>
                <w:szCs w:val="20"/>
              </w:rPr>
            </w:r>
            <w:r w:rsidR="00F20AD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D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00193">
              <w:rPr>
                <w:rFonts w:ascii="Arial" w:hAnsi="Arial" w:cs="Arial"/>
                <w:sz w:val="20"/>
                <w:szCs w:val="20"/>
              </w:rPr>
              <w:t>Produce Results</w:t>
            </w:r>
          </w:p>
          <w:p w:rsidR="006B35CA" w:rsidRPr="00500193" w:rsidRDefault="006B35CA" w:rsidP="004652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Leadership and Responsibility</w:t>
            </w:r>
          </w:p>
          <w:p w:rsidR="006B35CA" w:rsidRPr="00500193" w:rsidRDefault="006B35CA" w:rsidP="00DA3F0F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F20ADA">
              <w:rPr>
                <w:rFonts w:ascii="Arial" w:hAnsi="Arial" w:cs="Arial"/>
                <w:b/>
                <w:sz w:val="20"/>
                <w:szCs w:val="20"/>
              </w:rPr>
            </w:r>
            <w:r w:rsidR="00F20AD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D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00193">
              <w:rPr>
                <w:rFonts w:ascii="Arial" w:hAnsi="Arial" w:cs="Arial"/>
                <w:sz w:val="20"/>
                <w:szCs w:val="20"/>
              </w:rPr>
              <w:t>Guide and Lead Others</w:t>
            </w:r>
          </w:p>
          <w:p w:rsidR="006B35CA" w:rsidRPr="00500193" w:rsidRDefault="006B35CA" w:rsidP="00DA3F0F">
            <w:pPr>
              <w:spacing w:before="40" w:after="6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F20ADA">
              <w:rPr>
                <w:rFonts w:ascii="Arial" w:hAnsi="Arial" w:cs="Arial"/>
                <w:b/>
                <w:sz w:val="20"/>
                <w:szCs w:val="20"/>
              </w:rPr>
            </w:r>
            <w:r w:rsidR="00F20AD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D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00193">
              <w:rPr>
                <w:rFonts w:ascii="Arial" w:hAnsi="Arial" w:cs="Arial"/>
                <w:sz w:val="20"/>
                <w:szCs w:val="20"/>
              </w:rPr>
              <w:t>Be Responsible to Others</w:t>
            </w:r>
          </w:p>
        </w:tc>
      </w:tr>
    </w:tbl>
    <w:p w:rsidR="00E247BD" w:rsidRPr="0061539C" w:rsidRDefault="00E247BD" w:rsidP="00F40427">
      <w:pPr>
        <w:tabs>
          <w:tab w:val="left" w:pos="5120"/>
        </w:tabs>
        <w:ind w:hanging="990"/>
        <w:rPr>
          <w:rFonts w:ascii="Arial" w:hAnsi="Arial" w:cs="Arial"/>
          <w:color w:val="000000"/>
          <w:sz w:val="20"/>
          <w:szCs w:val="20"/>
        </w:rPr>
      </w:pPr>
    </w:p>
    <w:sectPr w:rsidR="00E247BD" w:rsidRPr="0061539C" w:rsidSect="00DA3F0F">
      <w:footerReference w:type="default" r:id="rId11"/>
      <w:pgSz w:w="15840" w:h="12240" w:orient="landscape" w:code="1"/>
      <w:pgMar w:top="1728" w:right="1440" w:bottom="576" w:left="1440" w:header="187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0ADA" w:rsidRDefault="00F20ADA">
      <w:r>
        <w:separator/>
      </w:r>
    </w:p>
  </w:endnote>
  <w:endnote w:type="continuationSeparator" w:id="0">
    <w:p w:rsidR="00F20ADA" w:rsidRDefault="00F20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Bold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78AB" w:rsidRPr="00B53743" w:rsidRDefault="00E378AB" w:rsidP="00834DDD">
    <w:pPr>
      <w:pStyle w:val="Footer"/>
      <w:tabs>
        <w:tab w:val="clear" w:pos="4320"/>
        <w:tab w:val="clear" w:pos="8640"/>
        <w:tab w:val="right" w:pos="12960"/>
      </w:tabs>
      <w:rPr>
        <w:rFonts w:ascii="Verdana" w:hAnsi="Verdan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0ADA" w:rsidRDefault="00F20ADA">
      <w:r>
        <w:separator/>
      </w:r>
    </w:p>
  </w:footnote>
  <w:footnote w:type="continuationSeparator" w:id="0">
    <w:p w:rsidR="00F20ADA" w:rsidRDefault="00F20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6709"/>
    <w:multiLevelType w:val="hybridMultilevel"/>
    <w:tmpl w:val="2B5CA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D0378"/>
    <w:multiLevelType w:val="hybridMultilevel"/>
    <w:tmpl w:val="985A5EA8"/>
    <w:lvl w:ilvl="0" w:tplc="B51EEF6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E39D8"/>
    <w:multiLevelType w:val="hybridMultilevel"/>
    <w:tmpl w:val="5192E3B4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D155D2"/>
    <w:multiLevelType w:val="hybridMultilevel"/>
    <w:tmpl w:val="517674BE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E16466"/>
    <w:multiLevelType w:val="hybridMultilevel"/>
    <w:tmpl w:val="C7C0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F2BE6"/>
    <w:multiLevelType w:val="hybridMultilevel"/>
    <w:tmpl w:val="A11E8EF0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0D2AA4"/>
    <w:multiLevelType w:val="hybridMultilevel"/>
    <w:tmpl w:val="13DC5E7A"/>
    <w:lvl w:ilvl="0" w:tplc="B51EEF6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22913"/>
    <w:multiLevelType w:val="hybridMultilevel"/>
    <w:tmpl w:val="D3FA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351CC"/>
    <w:multiLevelType w:val="hybridMultilevel"/>
    <w:tmpl w:val="9522E536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346085"/>
    <w:multiLevelType w:val="hybridMultilevel"/>
    <w:tmpl w:val="52B446B2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0404CB"/>
    <w:multiLevelType w:val="hybridMultilevel"/>
    <w:tmpl w:val="2268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B414F5"/>
    <w:multiLevelType w:val="hybridMultilevel"/>
    <w:tmpl w:val="4C641FDA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8D71FB"/>
    <w:multiLevelType w:val="hybridMultilevel"/>
    <w:tmpl w:val="EA8A71D2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505903"/>
    <w:multiLevelType w:val="hybridMultilevel"/>
    <w:tmpl w:val="39F0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9485A"/>
    <w:multiLevelType w:val="hybridMultilevel"/>
    <w:tmpl w:val="D7A2F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1179DA"/>
    <w:multiLevelType w:val="hybridMultilevel"/>
    <w:tmpl w:val="C0D2F078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1"/>
  </w:num>
  <w:num w:numId="5">
    <w:abstractNumId w:val="2"/>
  </w:num>
  <w:num w:numId="6">
    <w:abstractNumId w:val="1"/>
  </w:num>
  <w:num w:numId="7">
    <w:abstractNumId w:val="6"/>
  </w:num>
  <w:num w:numId="8">
    <w:abstractNumId w:val="9"/>
  </w:num>
  <w:num w:numId="9">
    <w:abstractNumId w:val="15"/>
  </w:num>
  <w:num w:numId="10">
    <w:abstractNumId w:val="12"/>
  </w:num>
  <w:num w:numId="11">
    <w:abstractNumId w:val="4"/>
  </w:num>
  <w:num w:numId="12">
    <w:abstractNumId w:val="14"/>
  </w:num>
  <w:num w:numId="13">
    <w:abstractNumId w:val="7"/>
  </w:num>
  <w:num w:numId="14">
    <w:abstractNumId w:val="13"/>
  </w:num>
  <w:num w:numId="15">
    <w:abstractNumId w:val="0"/>
  </w:num>
  <w:num w:numId="16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gutterAtTop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C7"/>
    <w:rsid w:val="000013B2"/>
    <w:rsid w:val="000015B7"/>
    <w:rsid w:val="00001CE1"/>
    <w:rsid w:val="00002E3A"/>
    <w:rsid w:val="00004C70"/>
    <w:rsid w:val="00005D2D"/>
    <w:rsid w:val="000204ED"/>
    <w:rsid w:val="000242AD"/>
    <w:rsid w:val="00032794"/>
    <w:rsid w:val="00033F81"/>
    <w:rsid w:val="00036C72"/>
    <w:rsid w:val="00043BED"/>
    <w:rsid w:val="000447CF"/>
    <w:rsid w:val="00045D0C"/>
    <w:rsid w:val="000512BC"/>
    <w:rsid w:val="00056DCB"/>
    <w:rsid w:val="0006405E"/>
    <w:rsid w:val="00070AF4"/>
    <w:rsid w:val="00074E12"/>
    <w:rsid w:val="000842E3"/>
    <w:rsid w:val="0008702E"/>
    <w:rsid w:val="00091007"/>
    <w:rsid w:val="00092448"/>
    <w:rsid w:val="000A7787"/>
    <w:rsid w:val="000B210D"/>
    <w:rsid w:val="000B2F08"/>
    <w:rsid w:val="000B68A5"/>
    <w:rsid w:val="000C1236"/>
    <w:rsid w:val="000C3580"/>
    <w:rsid w:val="000C3A4B"/>
    <w:rsid w:val="000D42FF"/>
    <w:rsid w:val="000D592A"/>
    <w:rsid w:val="000D7E8B"/>
    <w:rsid w:val="000E1579"/>
    <w:rsid w:val="000E241F"/>
    <w:rsid w:val="000E2AC1"/>
    <w:rsid w:val="000E3444"/>
    <w:rsid w:val="000E43B8"/>
    <w:rsid w:val="000E5B52"/>
    <w:rsid w:val="000E609C"/>
    <w:rsid w:val="000F2E14"/>
    <w:rsid w:val="000F5E04"/>
    <w:rsid w:val="00110891"/>
    <w:rsid w:val="00111322"/>
    <w:rsid w:val="0011169B"/>
    <w:rsid w:val="0011177A"/>
    <w:rsid w:val="00116ABD"/>
    <w:rsid w:val="00122C44"/>
    <w:rsid w:val="0012463E"/>
    <w:rsid w:val="00130013"/>
    <w:rsid w:val="0013424D"/>
    <w:rsid w:val="00137B89"/>
    <w:rsid w:val="0014066D"/>
    <w:rsid w:val="0014357B"/>
    <w:rsid w:val="00144BA4"/>
    <w:rsid w:val="001466C4"/>
    <w:rsid w:val="0015248B"/>
    <w:rsid w:val="00160A55"/>
    <w:rsid w:val="00161AF5"/>
    <w:rsid w:val="00164229"/>
    <w:rsid w:val="001644E4"/>
    <w:rsid w:val="00166A62"/>
    <w:rsid w:val="00171B5A"/>
    <w:rsid w:val="001731BA"/>
    <w:rsid w:val="00174250"/>
    <w:rsid w:val="0017715E"/>
    <w:rsid w:val="00177649"/>
    <w:rsid w:val="00181CCF"/>
    <w:rsid w:val="00183DB8"/>
    <w:rsid w:val="001922C3"/>
    <w:rsid w:val="0019376A"/>
    <w:rsid w:val="00195AA2"/>
    <w:rsid w:val="001A14B4"/>
    <w:rsid w:val="001A1C77"/>
    <w:rsid w:val="001A51F7"/>
    <w:rsid w:val="001A554F"/>
    <w:rsid w:val="001A6947"/>
    <w:rsid w:val="001A6ACD"/>
    <w:rsid w:val="001A6C66"/>
    <w:rsid w:val="001B03A3"/>
    <w:rsid w:val="001B2A6C"/>
    <w:rsid w:val="001C0214"/>
    <w:rsid w:val="001C0E20"/>
    <w:rsid w:val="001D1BF5"/>
    <w:rsid w:val="001D1BFA"/>
    <w:rsid w:val="001D5FC0"/>
    <w:rsid w:val="001E2118"/>
    <w:rsid w:val="001F0CCB"/>
    <w:rsid w:val="002000A8"/>
    <w:rsid w:val="00200C6F"/>
    <w:rsid w:val="00201EA4"/>
    <w:rsid w:val="00205D64"/>
    <w:rsid w:val="0021093D"/>
    <w:rsid w:val="00213256"/>
    <w:rsid w:val="002171C6"/>
    <w:rsid w:val="002222F4"/>
    <w:rsid w:val="00225D98"/>
    <w:rsid w:val="00230C96"/>
    <w:rsid w:val="00235887"/>
    <w:rsid w:val="0023595E"/>
    <w:rsid w:val="00243F43"/>
    <w:rsid w:val="0024756F"/>
    <w:rsid w:val="0025028B"/>
    <w:rsid w:val="002526F6"/>
    <w:rsid w:val="0025307B"/>
    <w:rsid w:val="002548DD"/>
    <w:rsid w:val="00255FCE"/>
    <w:rsid w:val="00264091"/>
    <w:rsid w:val="002666FA"/>
    <w:rsid w:val="00266EDD"/>
    <w:rsid w:val="00277E67"/>
    <w:rsid w:val="00294335"/>
    <w:rsid w:val="00294CB4"/>
    <w:rsid w:val="00295942"/>
    <w:rsid w:val="00296D1B"/>
    <w:rsid w:val="002A13B7"/>
    <w:rsid w:val="002A1A06"/>
    <w:rsid w:val="002A251C"/>
    <w:rsid w:val="002A2AB2"/>
    <w:rsid w:val="002A4E5C"/>
    <w:rsid w:val="002B0105"/>
    <w:rsid w:val="002B5293"/>
    <w:rsid w:val="002B6CA4"/>
    <w:rsid w:val="002B769B"/>
    <w:rsid w:val="002C1F30"/>
    <w:rsid w:val="002C206C"/>
    <w:rsid w:val="002C3DA1"/>
    <w:rsid w:val="002C700A"/>
    <w:rsid w:val="002D08EA"/>
    <w:rsid w:val="002D0A4E"/>
    <w:rsid w:val="002D12EE"/>
    <w:rsid w:val="002D3B0B"/>
    <w:rsid w:val="002E41F9"/>
    <w:rsid w:val="002E7564"/>
    <w:rsid w:val="002F0C56"/>
    <w:rsid w:val="002F31BD"/>
    <w:rsid w:val="002F6000"/>
    <w:rsid w:val="0031100C"/>
    <w:rsid w:val="00311C17"/>
    <w:rsid w:val="00312D45"/>
    <w:rsid w:val="00312E55"/>
    <w:rsid w:val="00316D43"/>
    <w:rsid w:val="00320DD0"/>
    <w:rsid w:val="00322F47"/>
    <w:rsid w:val="00323BDB"/>
    <w:rsid w:val="00324670"/>
    <w:rsid w:val="003307BB"/>
    <w:rsid w:val="00330DED"/>
    <w:rsid w:val="003313DC"/>
    <w:rsid w:val="003413DA"/>
    <w:rsid w:val="00344785"/>
    <w:rsid w:val="00344E47"/>
    <w:rsid w:val="003463B5"/>
    <w:rsid w:val="00346C35"/>
    <w:rsid w:val="00346EBD"/>
    <w:rsid w:val="003509DB"/>
    <w:rsid w:val="00350B66"/>
    <w:rsid w:val="00357B18"/>
    <w:rsid w:val="003640DD"/>
    <w:rsid w:val="00366205"/>
    <w:rsid w:val="003725C0"/>
    <w:rsid w:val="00377718"/>
    <w:rsid w:val="00384CA8"/>
    <w:rsid w:val="0038669B"/>
    <w:rsid w:val="00394294"/>
    <w:rsid w:val="003A29C4"/>
    <w:rsid w:val="003B0BCB"/>
    <w:rsid w:val="003B139C"/>
    <w:rsid w:val="003B67BB"/>
    <w:rsid w:val="003B7686"/>
    <w:rsid w:val="003C1069"/>
    <w:rsid w:val="003C1B72"/>
    <w:rsid w:val="003C2B9C"/>
    <w:rsid w:val="003D1347"/>
    <w:rsid w:val="003D394F"/>
    <w:rsid w:val="003D52A2"/>
    <w:rsid w:val="003D7B55"/>
    <w:rsid w:val="003E0631"/>
    <w:rsid w:val="003E1EA7"/>
    <w:rsid w:val="003E7F3C"/>
    <w:rsid w:val="003F032C"/>
    <w:rsid w:val="003F65CC"/>
    <w:rsid w:val="00401FD6"/>
    <w:rsid w:val="00403E41"/>
    <w:rsid w:val="00410959"/>
    <w:rsid w:val="004118B9"/>
    <w:rsid w:val="00415642"/>
    <w:rsid w:val="004160AB"/>
    <w:rsid w:val="00417E34"/>
    <w:rsid w:val="00424C4E"/>
    <w:rsid w:val="00426A03"/>
    <w:rsid w:val="00427C62"/>
    <w:rsid w:val="00431016"/>
    <w:rsid w:val="00432CF0"/>
    <w:rsid w:val="0045045A"/>
    <w:rsid w:val="00454C19"/>
    <w:rsid w:val="0045614E"/>
    <w:rsid w:val="004563CA"/>
    <w:rsid w:val="0045729A"/>
    <w:rsid w:val="004652AB"/>
    <w:rsid w:val="004664CA"/>
    <w:rsid w:val="00470357"/>
    <w:rsid w:val="004704FE"/>
    <w:rsid w:val="0047269B"/>
    <w:rsid w:val="00476209"/>
    <w:rsid w:val="00476279"/>
    <w:rsid w:val="004869DE"/>
    <w:rsid w:val="00493964"/>
    <w:rsid w:val="00494A05"/>
    <w:rsid w:val="00495801"/>
    <w:rsid w:val="00495FC2"/>
    <w:rsid w:val="004A1FA6"/>
    <w:rsid w:val="004A4700"/>
    <w:rsid w:val="004B351E"/>
    <w:rsid w:val="004B3820"/>
    <w:rsid w:val="004C2040"/>
    <w:rsid w:val="004C37A0"/>
    <w:rsid w:val="004E1AE0"/>
    <w:rsid w:val="004E51DF"/>
    <w:rsid w:val="004E5388"/>
    <w:rsid w:val="004E6D8F"/>
    <w:rsid w:val="004F02B0"/>
    <w:rsid w:val="00500193"/>
    <w:rsid w:val="00504F64"/>
    <w:rsid w:val="00505755"/>
    <w:rsid w:val="00506503"/>
    <w:rsid w:val="00512A12"/>
    <w:rsid w:val="00513384"/>
    <w:rsid w:val="00516125"/>
    <w:rsid w:val="0051710D"/>
    <w:rsid w:val="00522C11"/>
    <w:rsid w:val="00530901"/>
    <w:rsid w:val="00533DBA"/>
    <w:rsid w:val="0053478F"/>
    <w:rsid w:val="0053792E"/>
    <w:rsid w:val="0054311A"/>
    <w:rsid w:val="00552A6C"/>
    <w:rsid w:val="00553198"/>
    <w:rsid w:val="00554DB3"/>
    <w:rsid w:val="0056052C"/>
    <w:rsid w:val="00566543"/>
    <w:rsid w:val="00567ECB"/>
    <w:rsid w:val="00577102"/>
    <w:rsid w:val="005808ED"/>
    <w:rsid w:val="00581FF0"/>
    <w:rsid w:val="00592ABA"/>
    <w:rsid w:val="005A7C8A"/>
    <w:rsid w:val="005B1158"/>
    <w:rsid w:val="005C2856"/>
    <w:rsid w:val="005C3038"/>
    <w:rsid w:val="005C5E0E"/>
    <w:rsid w:val="005C7487"/>
    <w:rsid w:val="005E1CEA"/>
    <w:rsid w:val="005E2F28"/>
    <w:rsid w:val="005E62C0"/>
    <w:rsid w:val="005E7E3F"/>
    <w:rsid w:val="005F20A0"/>
    <w:rsid w:val="005F2AE0"/>
    <w:rsid w:val="005F2F5F"/>
    <w:rsid w:val="005F32D6"/>
    <w:rsid w:val="005F7546"/>
    <w:rsid w:val="0060795A"/>
    <w:rsid w:val="00607E87"/>
    <w:rsid w:val="00610525"/>
    <w:rsid w:val="0061539C"/>
    <w:rsid w:val="0062182D"/>
    <w:rsid w:val="00623F9A"/>
    <w:rsid w:val="00625E60"/>
    <w:rsid w:val="00631827"/>
    <w:rsid w:val="00633A71"/>
    <w:rsid w:val="006344AC"/>
    <w:rsid w:val="00635E58"/>
    <w:rsid w:val="00644CC6"/>
    <w:rsid w:val="00646AA5"/>
    <w:rsid w:val="00652394"/>
    <w:rsid w:val="00653DE6"/>
    <w:rsid w:val="006541E9"/>
    <w:rsid w:val="00660538"/>
    <w:rsid w:val="006632C5"/>
    <w:rsid w:val="00666D3F"/>
    <w:rsid w:val="006706BA"/>
    <w:rsid w:val="006726AF"/>
    <w:rsid w:val="00676DB2"/>
    <w:rsid w:val="00677B53"/>
    <w:rsid w:val="00677FB7"/>
    <w:rsid w:val="00680351"/>
    <w:rsid w:val="00680E6B"/>
    <w:rsid w:val="006828F5"/>
    <w:rsid w:val="00685425"/>
    <w:rsid w:val="00690DE1"/>
    <w:rsid w:val="006964B2"/>
    <w:rsid w:val="006A23CE"/>
    <w:rsid w:val="006A3FF0"/>
    <w:rsid w:val="006B1E38"/>
    <w:rsid w:val="006B2523"/>
    <w:rsid w:val="006B2AB2"/>
    <w:rsid w:val="006B35CA"/>
    <w:rsid w:val="006B50C8"/>
    <w:rsid w:val="006B5AC9"/>
    <w:rsid w:val="006B5E54"/>
    <w:rsid w:val="006C1C56"/>
    <w:rsid w:val="006D24E8"/>
    <w:rsid w:val="006D2FF4"/>
    <w:rsid w:val="006D65F2"/>
    <w:rsid w:val="006D6610"/>
    <w:rsid w:val="006D7A40"/>
    <w:rsid w:val="006E0371"/>
    <w:rsid w:val="006E1CC0"/>
    <w:rsid w:val="006E3400"/>
    <w:rsid w:val="006E6BC0"/>
    <w:rsid w:val="006F31E6"/>
    <w:rsid w:val="006F4385"/>
    <w:rsid w:val="006F5370"/>
    <w:rsid w:val="00704DAB"/>
    <w:rsid w:val="007130B0"/>
    <w:rsid w:val="00713E06"/>
    <w:rsid w:val="00715F01"/>
    <w:rsid w:val="00717847"/>
    <w:rsid w:val="007204C6"/>
    <w:rsid w:val="007209B7"/>
    <w:rsid w:val="00721054"/>
    <w:rsid w:val="007218D8"/>
    <w:rsid w:val="0072260D"/>
    <w:rsid w:val="00726695"/>
    <w:rsid w:val="00733594"/>
    <w:rsid w:val="007437F8"/>
    <w:rsid w:val="00750C61"/>
    <w:rsid w:val="00750D07"/>
    <w:rsid w:val="00750FBF"/>
    <w:rsid w:val="007510F6"/>
    <w:rsid w:val="00766376"/>
    <w:rsid w:val="007758E4"/>
    <w:rsid w:val="007761A3"/>
    <w:rsid w:val="00777296"/>
    <w:rsid w:val="007776C4"/>
    <w:rsid w:val="00777C93"/>
    <w:rsid w:val="00784AC6"/>
    <w:rsid w:val="00786A4B"/>
    <w:rsid w:val="00790877"/>
    <w:rsid w:val="007921BD"/>
    <w:rsid w:val="0079503F"/>
    <w:rsid w:val="00796CCE"/>
    <w:rsid w:val="007A00EC"/>
    <w:rsid w:val="007A6204"/>
    <w:rsid w:val="007A71CA"/>
    <w:rsid w:val="007A79B2"/>
    <w:rsid w:val="007B581E"/>
    <w:rsid w:val="007B7F39"/>
    <w:rsid w:val="007C0B16"/>
    <w:rsid w:val="007C0D7F"/>
    <w:rsid w:val="007C1D38"/>
    <w:rsid w:val="007C68C9"/>
    <w:rsid w:val="007C7E5E"/>
    <w:rsid w:val="007D3AC7"/>
    <w:rsid w:val="007D40F4"/>
    <w:rsid w:val="007D708B"/>
    <w:rsid w:val="007E32F9"/>
    <w:rsid w:val="007E4D53"/>
    <w:rsid w:val="007F049A"/>
    <w:rsid w:val="007F167F"/>
    <w:rsid w:val="007F5181"/>
    <w:rsid w:val="00801211"/>
    <w:rsid w:val="00804028"/>
    <w:rsid w:val="00813134"/>
    <w:rsid w:val="008146C2"/>
    <w:rsid w:val="00823B98"/>
    <w:rsid w:val="00824DCE"/>
    <w:rsid w:val="00830A9E"/>
    <w:rsid w:val="00834DDD"/>
    <w:rsid w:val="00835BFC"/>
    <w:rsid w:val="00841201"/>
    <w:rsid w:val="00841EEA"/>
    <w:rsid w:val="008440B8"/>
    <w:rsid w:val="008446BD"/>
    <w:rsid w:val="00845CAF"/>
    <w:rsid w:val="008501FB"/>
    <w:rsid w:val="0085285A"/>
    <w:rsid w:val="00852D15"/>
    <w:rsid w:val="00856AFC"/>
    <w:rsid w:val="00857380"/>
    <w:rsid w:val="00860C25"/>
    <w:rsid w:val="00861693"/>
    <w:rsid w:val="0086172F"/>
    <w:rsid w:val="00862153"/>
    <w:rsid w:val="008636A1"/>
    <w:rsid w:val="00864B74"/>
    <w:rsid w:val="008667C8"/>
    <w:rsid w:val="0087188A"/>
    <w:rsid w:val="00871F86"/>
    <w:rsid w:val="008901C4"/>
    <w:rsid w:val="0089447C"/>
    <w:rsid w:val="00896FB4"/>
    <w:rsid w:val="00897457"/>
    <w:rsid w:val="00897610"/>
    <w:rsid w:val="00897BA1"/>
    <w:rsid w:val="008A2813"/>
    <w:rsid w:val="008A60B7"/>
    <w:rsid w:val="008B398B"/>
    <w:rsid w:val="008B41DB"/>
    <w:rsid w:val="008C33BC"/>
    <w:rsid w:val="008C5D17"/>
    <w:rsid w:val="008C6554"/>
    <w:rsid w:val="008D02AF"/>
    <w:rsid w:val="008D02E9"/>
    <w:rsid w:val="008D1199"/>
    <w:rsid w:val="008E0295"/>
    <w:rsid w:val="008E0908"/>
    <w:rsid w:val="008E0E1B"/>
    <w:rsid w:val="008E45E7"/>
    <w:rsid w:val="008E599F"/>
    <w:rsid w:val="008F1439"/>
    <w:rsid w:val="008F67EE"/>
    <w:rsid w:val="00914248"/>
    <w:rsid w:val="00916282"/>
    <w:rsid w:val="00920306"/>
    <w:rsid w:val="00923426"/>
    <w:rsid w:val="00925C0A"/>
    <w:rsid w:val="009261CF"/>
    <w:rsid w:val="009262F1"/>
    <w:rsid w:val="009308DE"/>
    <w:rsid w:val="0093550A"/>
    <w:rsid w:val="0094712D"/>
    <w:rsid w:val="00951593"/>
    <w:rsid w:val="009561F9"/>
    <w:rsid w:val="009620E2"/>
    <w:rsid w:val="009639F7"/>
    <w:rsid w:val="00963D05"/>
    <w:rsid w:val="0096414B"/>
    <w:rsid w:val="00966766"/>
    <w:rsid w:val="00970D8D"/>
    <w:rsid w:val="00971C0D"/>
    <w:rsid w:val="009759BD"/>
    <w:rsid w:val="009775A8"/>
    <w:rsid w:val="00983F9B"/>
    <w:rsid w:val="00987402"/>
    <w:rsid w:val="009932C7"/>
    <w:rsid w:val="009A1993"/>
    <w:rsid w:val="009A2E7B"/>
    <w:rsid w:val="009B094B"/>
    <w:rsid w:val="009B3093"/>
    <w:rsid w:val="009B51E2"/>
    <w:rsid w:val="009B689B"/>
    <w:rsid w:val="009B7418"/>
    <w:rsid w:val="009B7DF3"/>
    <w:rsid w:val="009C28EA"/>
    <w:rsid w:val="009C4F0F"/>
    <w:rsid w:val="009D4F6A"/>
    <w:rsid w:val="009D5F84"/>
    <w:rsid w:val="009D775F"/>
    <w:rsid w:val="009E29E2"/>
    <w:rsid w:val="009E3ECE"/>
    <w:rsid w:val="009E6408"/>
    <w:rsid w:val="009F385F"/>
    <w:rsid w:val="00A021D5"/>
    <w:rsid w:val="00A024DB"/>
    <w:rsid w:val="00A06287"/>
    <w:rsid w:val="00A13627"/>
    <w:rsid w:val="00A13C13"/>
    <w:rsid w:val="00A14124"/>
    <w:rsid w:val="00A164AE"/>
    <w:rsid w:val="00A17BFC"/>
    <w:rsid w:val="00A21375"/>
    <w:rsid w:val="00A35E6C"/>
    <w:rsid w:val="00A36C79"/>
    <w:rsid w:val="00A4181B"/>
    <w:rsid w:val="00A41E03"/>
    <w:rsid w:val="00A459D2"/>
    <w:rsid w:val="00A45C3D"/>
    <w:rsid w:val="00A45DF9"/>
    <w:rsid w:val="00A47F61"/>
    <w:rsid w:val="00A57A82"/>
    <w:rsid w:val="00A63F98"/>
    <w:rsid w:val="00A703CB"/>
    <w:rsid w:val="00A75CB3"/>
    <w:rsid w:val="00A77FBD"/>
    <w:rsid w:val="00A8322F"/>
    <w:rsid w:val="00A832EE"/>
    <w:rsid w:val="00A8335B"/>
    <w:rsid w:val="00A8473D"/>
    <w:rsid w:val="00A9258C"/>
    <w:rsid w:val="00A9566C"/>
    <w:rsid w:val="00AA2312"/>
    <w:rsid w:val="00AA4B05"/>
    <w:rsid w:val="00AB0F2C"/>
    <w:rsid w:val="00AB196A"/>
    <w:rsid w:val="00AB4F32"/>
    <w:rsid w:val="00AD0D35"/>
    <w:rsid w:val="00AD2B30"/>
    <w:rsid w:val="00AD541C"/>
    <w:rsid w:val="00AD5EC4"/>
    <w:rsid w:val="00AE0469"/>
    <w:rsid w:val="00AE26F6"/>
    <w:rsid w:val="00AF2BE4"/>
    <w:rsid w:val="00AF2EC7"/>
    <w:rsid w:val="00AF3D8C"/>
    <w:rsid w:val="00B03997"/>
    <w:rsid w:val="00B06200"/>
    <w:rsid w:val="00B07737"/>
    <w:rsid w:val="00B07812"/>
    <w:rsid w:val="00B100A8"/>
    <w:rsid w:val="00B11781"/>
    <w:rsid w:val="00B140DF"/>
    <w:rsid w:val="00B20AC0"/>
    <w:rsid w:val="00B21A82"/>
    <w:rsid w:val="00B25589"/>
    <w:rsid w:val="00B53743"/>
    <w:rsid w:val="00B53E66"/>
    <w:rsid w:val="00B53F8E"/>
    <w:rsid w:val="00B572BC"/>
    <w:rsid w:val="00B73C62"/>
    <w:rsid w:val="00B746CA"/>
    <w:rsid w:val="00B76BB4"/>
    <w:rsid w:val="00B779A7"/>
    <w:rsid w:val="00B8017C"/>
    <w:rsid w:val="00B97ECD"/>
    <w:rsid w:val="00BA1672"/>
    <w:rsid w:val="00BA45C4"/>
    <w:rsid w:val="00BB3039"/>
    <w:rsid w:val="00BB5485"/>
    <w:rsid w:val="00BB5E9E"/>
    <w:rsid w:val="00BB6334"/>
    <w:rsid w:val="00BC02AB"/>
    <w:rsid w:val="00BC1130"/>
    <w:rsid w:val="00BC1495"/>
    <w:rsid w:val="00BC2BC9"/>
    <w:rsid w:val="00BC2FA1"/>
    <w:rsid w:val="00BC3322"/>
    <w:rsid w:val="00BC6678"/>
    <w:rsid w:val="00BD0652"/>
    <w:rsid w:val="00BD27E3"/>
    <w:rsid w:val="00BD5720"/>
    <w:rsid w:val="00BE05DA"/>
    <w:rsid w:val="00BE472D"/>
    <w:rsid w:val="00C00EBF"/>
    <w:rsid w:val="00C0614E"/>
    <w:rsid w:val="00C10BD7"/>
    <w:rsid w:val="00C10D96"/>
    <w:rsid w:val="00C11FB3"/>
    <w:rsid w:val="00C1337B"/>
    <w:rsid w:val="00C15C40"/>
    <w:rsid w:val="00C20599"/>
    <w:rsid w:val="00C2471A"/>
    <w:rsid w:val="00C27C99"/>
    <w:rsid w:val="00C3636A"/>
    <w:rsid w:val="00C369D2"/>
    <w:rsid w:val="00C4289F"/>
    <w:rsid w:val="00C45F09"/>
    <w:rsid w:val="00C4670E"/>
    <w:rsid w:val="00C50D21"/>
    <w:rsid w:val="00C51A99"/>
    <w:rsid w:val="00C52393"/>
    <w:rsid w:val="00C5266A"/>
    <w:rsid w:val="00C530F0"/>
    <w:rsid w:val="00C5729E"/>
    <w:rsid w:val="00C5743A"/>
    <w:rsid w:val="00C57851"/>
    <w:rsid w:val="00C6390A"/>
    <w:rsid w:val="00C64FBF"/>
    <w:rsid w:val="00C66EAE"/>
    <w:rsid w:val="00C70205"/>
    <w:rsid w:val="00C758D0"/>
    <w:rsid w:val="00C817BE"/>
    <w:rsid w:val="00C8307C"/>
    <w:rsid w:val="00C87E8C"/>
    <w:rsid w:val="00C93B37"/>
    <w:rsid w:val="00CA251A"/>
    <w:rsid w:val="00CA2F20"/>
    <w:rsid w:val="00CB2DCD"/>
    <w:rsid w:val="00CC1E26"/>
    <w:rsid w:val="00CC35E4"/>
    <w:rsid w:val="00CD07A9"/>
    <w:rsid w:val="00CD4A1A"/>
    <w:rsid w:val="00CD6947"/>
    <w:rsid w:val="00CD7F99"/>
    <w:rsid w:val="00CE002B"/>
    <w:rsid w:val="00CE5346"/>
    <w:rsid w:val="00CE5822"/>
    <w:rsid w:val="00CF393B"/>
    <w:rsid w:val="00D1049C"/>
    <w:rsid w:val="00D10A98"/>
    <w:rsid w:val="00D11569"/>
    <w:rsid w:val="00D13D63"/>
    <w:rsid w:val="00D20F5B"/>
    <w:rsid w:val="00D21547"/>
    <w:rsid w:val="00D2414D"/>
    <w:rsid w:val="00D27F9A"/>
    <w:rsid w:val="00D313E2"/>
    <w:rsid w:val="00D322A7"/>
    <w:rsid w:val="00D323E8"/>
    <w:rsid w:val="00D32A99"/>
    <w:rsid w:val="00D37A1B"/>
    <w:rsid w:val="00D43E63"/>
    <w:rsid w:val="00D5211E"/>
    <w:rsid w:val="00D6322A"/>
    <w:rsid w:val="00D67FEB"/>
    <w:rsid w:val="00D7050D"/>
    <w:rsid w:val="00D7187F"/>
    <w:rsid w:val="00D75D17"/>
    <w:rsid w:val="00D8497D"/>
    <w:rsid w:val="00D84EC9"/>
    <w:rsid w:val="00D86839"/>
    <w:rsid w:val="00D91E3A"/>
    <w:rsid w:val="00D976BF"/>
    <w:rsid w:val="00DA3F0F"/>
    <w:rsid w:val="00DA74D9"/>
    <w:rsid w:val="00DB0263"/>
    <w:rsid w:val="00DB4420"/>
    <w:rsid w:val="00DB6CD0"/>
    <w:rsid w:val="00DC106F"/>
    <w:rsid w:val="00DD140B"/>
    <w:rsid w:val="00DE16AD"/>
    <w:rsid w:val="00DE1C59"/>
    <w:rsid w:val="00DE74F6"/>
    <w:rsid w:val="00DF1808"/>
    <w:rsid w:val="00DF4DE0"/>
    <w:rsid w:val="00DF6960"/>
    <w:rsid w:val="00DF7BE5"/>
    <w:rsid w:val="00E01EE2"/>
    <w:rsid w:val="00E11EAD"/>
    <w:rsid w:val="00E12058"/>
    <w:rsid w:val="00E209F5"/>
    <w:rsid w:val="00E21456"/>
    <w:rsid w:val="00E247BD"/>
    <w:rsid w:val="00E251E3"/>
    <w:rsid w:val="00E25892"/>
    <w:rsid w:val="00E25E51"/>
    <w:rsid w:val="00E31752"/>
    <w:rsid w:val="00E31765"/>
    <w:rsid w:val="00E360E7"/>
    <w:rsid w:val="00E378AB"/>
    <w:rsid w:val="00E40D7A"/>
    <w:rsid w:val="00E415F1"/>
    <w:rsid w:val="00E52031"/>
    <w:rsid w:val="00E564B9"/>
    <w:rsid w:val="00E674A1"/>
    <w:rsid w:val="00E7179A"/>
    <w:rsid w:val="00E7368D"/>
    <w:rsid w:val="00E7407F"/>
    <w:rsid w:val="00E745C4"/>
    <w:rsid w:val="00E76777"/>
    <w:rsid w:val="00E77839"/>
    <w:rsid w:val="00E834DC"/>
    <w:rsid w:val="00E84628"/>
    <w:rsid w:val="00E877B3"/>
    <w:rsid w:val="00E91013"/>
    <w:rsid w:val="00E9571C"/>
    <w:rsid w:val="00E95E03"/>
    <w:rsid w:val="00EA032D"/>
    <w:rsid w:val="00EA45DA"/>
    <w:rsid w:val="00EA62DF"/>
    <w:rsid w:val="00EB2984"/>
    <w:rsid w:val="00EB387C"/>
    <w:rsid w:val="00EB60F6"/>
    <w:rsid w:val="00EE1655"/>
    <w:rsid w:val="00EE64E2"/>
    <w:rsid w:val="00EF539A"/>
    <w:rsid w:val="00EF59A0"/>
    <w:rsid w:val="00F003B1"/>
    <w:rsid w:val="00F03FAE"/>
    <w:rsid w:val="00F10842"/>
    <w:rsid w:val="00F10857"/>
    <w:rsid w:val="00F14E8B"/>
    <w:rsid w:val="00F154B5"/>
    <w:rsid w:val="00F169FC"/>
    <w:rsid w:val="00F17B77"/>
    <w:rsid w:val="00F20ADA"/>
    <w:rsid w:val="00F20D61"/>
    <w:rsid w:val="00F227F9"/>
    <w:rsid w:val="00F230C1"/>
    <w:rsid w:val="00F24D51"/>
    <w:rsid w:val="00F31ADB"/>
    <w:rsid w:val="00F33F3A"/>
    <w:rsid w:val="00F36ADA"/>
    <w:rsid w:val="00F40427"/>
    <w:rsid w:val="00F47216"/>
    <w:rsid w:val="00F53F73"/>
    <w:rsid w:val="00F6501E"/>
    <w:rsid w:val="00F65479"/>
    <w:rsid w:val="00F70E95"/>
    <w:rsid w:val="00F71E08"/>
    <w:rsid w:val="00F722C1"/>
    <w:rsid w:val="00F76DBC"/>
    <w:rsid w:val="00F83C85"/>
    <w:rsid w:val="00F90318"/>
    <w:rsid w:val="00F9649B"/>
    <w:rsid w:val="00FA6CAA"/>
    <w:rsid w:val="00FC6B25"/>
    <w:rsid w:val="00FD1DD7"/>
    <w:rsid w:val="00FD548C"/>
    <w:rsid w:val="00FD7FBA"/>
    <w:rsid w:val="00FE4BBA"/>
    <w:rsid w:val="00FE6A38"/>
    <w:rsid w:val="00FF1A94"/>
    <w:rsid w:val="00FF382F"/>
    <w:rsid w:val="00FF4C8D"/>
    <w:rsid w:val="00FF6BD5"/>
    <w:rsid w:val="00FF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87227E"/>
  <w15:chartTrackingRefBased/>
  <w15:docId w15:val="{10B08728-333F-7545-9A41-1ECE3FF6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30013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4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ind w:right="-540"/>
      <w:outlineLvl w:val="3"/>
    </w:pPr>
    <w:rPr>
      <w:color w:val="000000"/>
      <w:sz w:val="28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rFonts w:ascii="Arial" w:hAnsi="Arial"/>
      <w:i/>
      <w:color w:val="00000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Century Gothic" w:eastAsia="Times" w:hAnsi="Century Gothic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56"/>
    </w:rPr>
  </w:style>
  <w:style w:type="paragraph" w:styleId="Subtitle">
    <w:name w:val="Subtitle"/>
    <w:basedOn w:val="Normal"/>
    <w:qFormat/>
    <w:rPr>
      <w:b/>
      <w:bCs/>
      <w:sz w:val="56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540"/>
        <w:tab w:val="left" w:pos="3780"/>
      </w:tabs>
      <w:ind w:left="-180"/>
      <w:jc w:val="center"/>
    </w:pPr>
    <w:rPr>
      <w:rFonts w:ascii="Century Gothic" w:eastAsia="Times" w:hAnsi="Century Gothic"/>
      <w:b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ind w:left="720"/>
    </w:pPr>
    <w:rPr>
      <w:rFonts w:ascii="Arial" w:hAnsi="Arial"/>
    </w:rPr>
  </w:style>
  <w:style w:type="paragraph" w:styleId="BodyText">
    <w:name w:val="Body Text"/>
    <w:basedOn w:val="Normal"/>
    <w:pPr>
      <w:spacing w:line="360" w:lineRule="auto"/>
      <w:jc w:val="both"/>
    </w:pPr>
    <w:rPr>
      <w:rFonts w:ascii="Arial" w:hAnsi="Arial"/>
    </w:rPr>
  </w:style>
  <w:style w:type="paragraph" w:styleId="BodyText2">
    <w:name w:val="Body Text 2"/>
    <w:basedOn w:val="Normal"/>
    <w:rPr>
      <w:rFonts w:ascii="Arial" w:hAnsi="Arial"/>
      <w:b/>
    </w:rPr>
  </w:style>
  <w:style w:type="paragraph" w:styleId="BodyText3">
    <w:name w:val="Body Text 3"/>
    <w:basedOn w:val="Normal"/>
    <w:pPr>
      <w:jc w:val="center"/>
    </w:pPr>
    <w:rPr>
      <w:rFonts w:ascii="Century Gothic" w:hAnsi="Century Gothic"/>
      <w:b/>
      <w:color w:val="FFFFFF"/>
      <w:sz w:val="20"/>
    </w:rPr>
  </w:style>
  <w:style w:type="paragraph" w:customStyle="1" w:styleId="Style2">
    <w:name w:val="Style 2"/>
    <w:basedOn w:val="Normal"/>
    <w:rsid w:val="00D67FEB"/>
    <w:pPr>
      <w:widowControl w:val="0"/>
      <w:autoSpaceDE w:val="0"/>
      <w:autoSpaceDN w:val="0"/>
      <w:spacing w:line="552" w:lineRule="atLeast"/>
      <w:ind w:firstLine="648"/>
    </w:pPr>
  </w:style>
  <w:style w:type="paragraph" w:styleId="BalloonText">
    <w:name w:val="Balloon Text"/>
    <w:basedOn w:val="Normal"/>
    <w:semiHidden/>
    <w:rsid w:val="002D08EA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53478F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AA23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rand">
    <w:name w:val="Strand"/>
    <w:basedOn w:val="Normal"/>
    <w:rsid w:val="00A459D2"/>
    <w:rPr>
      <w:rFonts w:ascii="Arial" w:hAnsi="Arial"/>
      <w:b/>
      <w:sz w:val="28"/>
      <w:u w:val="single"/>
    </w:rPr>
  </w:style>
  <w:style w:type="paragraph" w:customStyle="1" w:styleId="Standard">
    <w:name w:val="Standard"/>
    <w:basedOn w:val="Normal"/>
    <w:rsid w:val="00A459D2"/>
    <w:rPr>
      <w:rFonts w:ascii="Arial" w:hAnsi="Arial"/>
      <w:b/>
      <w:sz w:val="22"/>
    </w:rPr>
  </w:style>
  <w:style w:type="paragraph" w:customStyle="1" w:styleId="ClusterObjective">
    <w:name w:val="Cluster Objective"/>
    <w:basedOn w:val="Normal"/>
    <w:rsid w:val="00A459D2"/>
    <w:pPr>
      <w:ind w:left="720"/>
    </w:pPr>
    <w:rPr>
      <w:rFonts w:ascii="Arial" w:hAnsi="Arial"/>
      <w:sz w:val="22"/>
    </w:rPr>
  </w:style>
  <w:style w:type="paragraph" w:customStyle="1" w:styleId="OccupationalObjective">
    <w:name w:val="Occupational Objective"/>
    <w:basedOn w:val="Normal"/>
    <w:rsid w:val="00A459D2"/>
    <w:pPr>
      <w:ind w:left="720"/>
    </w:pPr>
    <w:rPr>
      <w:rFonts w:ascii="Arial" w:hAnsi="Arial"/>
      <w:sz w:val="22"/>
    </w:rPr>
  </w:style>
  <w:style w:type="paragraph" w:customStyle="1" w:styleId="Pa9">
    <w:name w:val="Pa9"/>
    <w:basedOn w:val="Normal"/>
    <w:next w:val="Normal"/>
    <w:uiPriority w:val="99"/>
    <w:rsid w:val="00296D1B"/>
    <w:pPr>
      <w:autoSpaceDE w:val="0"/>
      <w:autoSpaceDN w:val="0"/>
      <w:adjustRightInd w:val="0"/>
      <w:spacing w:before="280" w:line="281" w:lineRule="atLeast"/>
    </w:pPr>
    <w:rPr>
      <w:rFonts w:ascii="Minion Bold" w:hAnsi="Minion Bold"/>
    </w:rPr>
  </w:style>
  <w:style w:type="paragraph" w:customStyle="1" w:styleId="Pa10">
    <w:name w:val="Pa10"/>
    <w:basedOn w:val="Normal"/>
    <w:next w:val="Normal"/>
    <w:uiPriority w:val="99"/>
    <w:rsid w:val="00296D1B"/>
    <w:pPr>
      <w:autoSpaceDE w:val="0"/>
      <w:autoSpaceDN w:val="0"/>
      <w:adjustRightInd w:val="0"/>
      <w:spacing w:before="60" w:line="201" w:lineRule="atLeast"/>
    </w:pPr>
    <w:rPr>
      <w:rFonts w:ascii="Minion Bold" w:hAnsi="Minion Bold"/>
    </w:rPr>
  </w:style>
  <w:style w:type="character" w:customStyle="1" w:styleId="HeaderChar">
    <w:name w:val="Header Char"/>
    <w:link w:val="Header"/>
    <w:uiPriority w:val="99"/>
    <w:rsid w:val="00B53743"/>
    <w:rPr>
      <w:sz w:val="24"/>
      <w:szCs w:val="24"/>
    </w:rPr>
  </w:style>
  <w:style w:type="character" w:styleId="PlaceholderText">
    <w:name w:val="Placeholder Text"/>
    <w:uiPriority w:val="99"/>
    <w:semiHidden/>
    <w:rsid w:val="006B35CA"/>
    <w:rPr>
      <w:color w:val="808080"/>
    </w:rPr>
  </w:style>
  <w:style w:type="paragraph" w:styleId="ListParagraph">
    <w:name w:val="List Paragraph"/>
    <w:basedOn w:val="Normal"/>
    <w:uiPriority w:val="34"/>
    <w:qFormat/>
    <w:rsid w:val="007510F6"/>
    <w:pPr>
      <w:ind w:left="720"/>
      <w:contextualSpacing/>
    </w:pPr>
  </w:style>
  <w:style w:type="paragraph" w:styleId="NoSpacing">
    <w:name w:val="No Spacing"/>
    <w:uiPriority w:val="1"/>
    <w:qFormat/>
    <w:rsid w:val="00415642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lu/Library/Mobile%20Documents/com~apple~CloudDocs/Source/GitHub-Repositories/Frameworks/Templates/DLU-CTEBlankCourseFramework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1383A-5B85-9C4A-B224-B1DA88DFE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DLU-CTEBlankCourseFrameworkTemplate.dotx</Template>
  <TotalTime>0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and Technical</vt:lpstr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and Technical</dc:title>
  <dc:subject/>
  <dc:creator>Urner, Douglas</dc:creator>
  <cp:keywords/>
  <cp:lastModifiedBy>Urner, Douglas</cp:lastModifiedBy>
  <cp:revision>2</cp:revision>
  <cp:lastPrinted>2013-04-11T19:23:00Z</cp:lastPrinted>
  <dcterms:created xsi:type="dcterms:W3CDTF">2018-05-28T06:36:00Z</dcterms:created>
  <dcterms:modified xsi:type="dcterms:W3CDTF">2018-05-28T06:36:00Z</dcterms:modified>
</cp:coreProperties>
</file>