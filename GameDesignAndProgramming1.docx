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780E4" w14:textId="77777777" w:rsidR="00201EA4" w:rsidRPr="00500193" w:rsidRDefault="00B03997" w:rsidP="000A7787">
      <w:pPr>
        <w:pStyle w:val="Heading1"/>
        <w:tabs>
          <w:tab w:val="center" w:pos="6480"/>
          <w:tab w:val="right" w:pos="13950"/>
        </w:tabs>
        <w:ind w:right="-1080"/>
        <w:rPr>
          <w:sz w:val="22"/>
          <w:szCs w:val="22"/>
        </w:rPr>
      </w:pPr>
      <w:r w:rsidRPr="0061539C">
        <w:rPr>
          <w:noProof/>
          <w:lang w:eastAsia="zh-CN"/>
        </w:rPr>
        <w:drawing>
          <wp:inline distT="0" distB="0" distL="0" distR="0" wp14:anchorId="39255FC5" wp14:editId="69D7DFDB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500193">
        <w:t xml:space="preserve"> </w:t>
      </w:r>
      <w:r w:rsidR="000A7787">
        <w:tab/>
      </w:r>
      <w:r w:rsidR="00111322" w:rsidRPr="00500193">
        <w:t xml:space="preserve">  </w:t>
      </w:r>
      <w:r w:rsidRPr="0061539C">
        <w:rPr>
          <w:noProof/>
          <w:lang w:eastAsia="zh-CN"/>
        </w:rPr>
        <w:drawing>
          <wp:inline distT="0" distB="0" distL="0" distR="0" wp14:anchorId="19B3C5DA" wp14:editId="20BA0840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>
        <w:tab/>
      </w:r>
      <w:r w:rsidR="000A7787">
        <w:rPr>
          <w:noProof/>
          <w:sz w:val="22"/>
          <w:szCs w:val="22"/>
          <w:lang w:eastAsia="zh-CN"/>
        </w:rPr>
        <w:drawing>
          <wp:inline distT="0" distB="0" distL="0" distR="0" wp14:anchorId="1BDB40BD" wp14:editId="454F630F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18F" w14:textId="77777777" w:rsidR="001C0E20" w:rsidRPr="00500193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Arial" w:hAnsi="Arial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500193" w14:paraId="628B1B54" w14:textId="77777777" w:rsidTr="00500193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14:paraId="7BB4CF8C" w14:textId="77777777" w:rsidR="00F003B1" w:rsidRPr="00500193" w:rsidRDefault="00F003B1" w:rsidP="00BE472D">
            <w:pPr>
              <w:pStyle w:val="Head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6B35CA" w:rsidRPr="00500193" w14:paraId="6BD1B91C" w14:textId="77777777" w:rsidTr="0061539C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14:paraId="0DA44DE5" w14:textId="77777777" w:rsidR="006B35CA" w:rsidRPr="00500193" w:rsidRDefault="006B35CA" w:rsidP="006B35CA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Course: </w:t>
            </w:r>
            <w:r w:rsidR="000B4127">
              <w:rPr>
                <w:rFonts w:ascii="Arial" w:hAnsi="Arial" w:cs="Arial"/>
                <w:b/>
                <w:sz w:val="20"/>
                <w:szCs w:val="20"/>
              </w:rPr>
              <w:t>Game Design &amp; Programming 1</w:t>
            </w:r>
          </w:p>
        </w:tc>
        <w:tc>
          <w:tcPr>
            <w:tcW w:w="7470" w:type="dxa"/>
            <w:shd w:val="clear" w:color="auto" w:fill="auto"/>
          </w:tcPr>
          <w:p w14:paraId="734CFEA3" w14:textId="77777777" w:rsidR="006B35CA" w:rsidRPr="00500193" w:rsidRDefault="006B35CA" w:rsidP="00DB6CD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Total Framework Hours up to:  </w:t>
            </w:r>
            <w:r w:rsidR="000B4127">
              <w:rPr>
                <w:rFonts w:ascii="Arial" w:hAnsi="Arial" w:cs="Arial"/>
                <w:b/>
                <w:sz w:val="20"/>
                <w:szCs w:val="20"/>
              </w:rPr>
              <w:t>90</w:t>
            </w:r>
          </w:p>
        </w:tc>
      </w:tr>
      <w:tr w:rsidR="006B35CA" w:rsidRPr="00500193" w14:paraId="19EA8058" w14:textId="77777777" w:rsidTr="0061539C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14:paraId="67B757C9" w14:textId="77777777" w:rsidR="006B35CA" w:rsidRPr="00500193" w:rsidRDefault="006B35CA" w:rsidP="009A2E7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CIP Code: </w:t>
            </w:r>
          </w:p>
        </w:tc>
        <w:bookmarkStart w:id="0" w:name="_GoBack"/>
        <w:tc>
          <w:tcPr>
            <w:tcW w:w="4230" w:type="dxa"/>
            <w:shd w:val="clear" w:color="auto" w:fill="auto"/>
          </w:tcPr>
          <w:p w14:paraId="7FAFBA85" w14:textId="77777777" w:rsidR="006B35CA" w:rsidRPr="00500193" w:rsidRDefault="00637989" w:rsidP="006B35CA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bookmarkEnd w:id="0"/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t xml:space="preserve">Exploratory   </w:t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t>Preparatory</w:t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470" w:type="dxa"/>
            <w:shd w:val="clear" w:color="auto" w:fill="auto"/>
          </w:tcPr>
          <w:p w14:paraId="13936DDD" w14:textId="77777777" w:rsidR="006B35CA" w:rsidRPr="00500193" w:rsidRDefault="00E25E51" w:rsidP="00F03FAE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Date Last </w:t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t>Modified:</w:t>
            </w:r>
            <w:r w:rsidR="000B412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B35CA" w:rsidRPr="00500193" w14:paraId="53BCE3CE" w14:textId="77777777" w:rsidTr="0061539C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4A6744" w14:textId="77777777" w:rsidR="006B35CA" w:rsidRPr="00500193" w:rsidRDefault="006B35CA" w:rsidP="00494A05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Career Cluster:                           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568777E" w14:textId="77777777" w:rsidR="006B35CA" w:rsidRPr="00500193" w:rsidRDefault="006B35CA" w:rsidP="00494A05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Cluster Pathway:                                           </w:t>
            </w:r>
          </w:p>
        </w:tc>
      </w:tr>
    </w:tbl>
    <w:p w14:paraId="107C372C" w14:textId="77777777" w:rsidR="00AD5EC4" w:rsidRDefault="00AD5EC4" w:rsidP="00AD5E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5D4497" w14:textId="77777777" w:rsidR="00C3636A" w:rsidRPr="00C3636A" w:rsidRDefault="00C3636A" w:rsidP="00AD5EC4">
      <w:pPr>
        <w:rPr>
          <w:rFonts w:ascii="Arial" w:hAnsi="Arial" w:cs="Arial"/>
          <w:i/>
          <w:color w:val="FF6D14"/>
          <w:sz w:val="20"/>
          <w:szCs w:val="20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500193" w14:paraId="5F3FA641" w14:textId="77777777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7D1D11C5" w14:textId="77777777" w:rsidR="0045045A" w:rsidRPr="0045045A" w:rsidRDefault="0045045A" w:rsidP="0045045A">
            <w:pPr>
              <w:rPr>
                <w:rFonts w:ascii="Arial" w:hAnsi="Arial" w:cs="Arial"/>
                <w:b/>
              </w:rPr>
            </w:pPr>
            <w:r w:rsidRPr="0045045A">
              <w:rPr>
                <w:rFonts w:ascii="Arial" w:hAnsi="Arial" w:cs="Arial"/>
                <w:b/>
              </w:rPr>
              <w:t>Unit:</w:t>
            </w:r>
          </w:p>
        </w:tc>
      </w:tr>
      <w:tr w:rsidR="006B35CA" w:rsidRPr="00500193" w14:paraId="6FDF46CE" w14:textId="77777777" w:rsidTr="00500193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27D9F6D6" w14:textId="77777777" w:rsidR="006B35CA" w:rsidRPr="00500193" w:rsidRDefault="006B35CA" w:rsidP="009561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COMPONENTS AND </w:t>
            </w:r>
            <w:r w:rsidR="00F10842" w:rsidRPr="00500193">
              <w:rPr>
                <w:rFonts w:ascii="Arial" w:hAnsi="Arial" w:cs="Arial"/>
                <w:b/>
                <w:sz w:val="20"/>
                <w:szCs w:val="20"/>
              </w:rPr>
              <w:t>ASSESSMENTS</w:t>
            </w:r>
          </w:p>
        </w:tc>
      </w:tr>
      <w:tr w:rsidR="006B35CA" w:rsidRPr="00500193" w14:paraId="647605FB" w14:textId="77777777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AC4F95" w14:textId="77777777" w:rsidR="006B35CA" w:rsidRPr="00500193" w:rsidRDefault="006B35CA" w:rsidP="00D13D63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Performance Assessments:  </w:t>
            </w:r>
          </w:p>
        </w:tc>
      </w:tr>
      <w:tr w:rsidR="007510F6" w:rsidRPr="00500193" w14:paraId="3A619D95" w14:textId="77777777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D05BE2" w14:textId="77777777" w:rsidR="007510F6" w:rsidRPr="00500193" w:rsidRDefault="00E378AB" w:rsidP="00D313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Leadership Alignment</w:t>
            </w:r>
            <w:r w:rsidR="00E25E51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6B35CA" w:rsidRPr="00500193" w14:paraId="37745974" w14:textId="77777777" w:rsidTr="00500193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4DE7249C" w14:textId="77777777" w:rsidR="006B35CA" w:rsidRPr="00500193" w:rsidRDefault="009561F9" w:rsidP="009561F9">
            <w:pPr>
              <w:spacing w:before="100" w:beforeAutospacing="1"/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500193" w14:paraId="0447D9C4" w14:textId="77777777" w:rsidTr="0061539C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14:paraId="05987662" w14:textId="77777777" w:rsidR="006B35CA" w:rsidRPr="00500193" w:rsidRDefault="006B35CA" w:rsidP="00D13D6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Standard/Unit:</w:t>
            </w:r>
          </w:p>
          <w:p w14:paraId="45024CC4" w14:textId="77777777" w:rsidR="006B35CA" w:rsidRPr="00500193" w:rsidRDefault="006B35CA" w:rsidP="006B35C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B35CA" w:rsidRPr="00500193" w14:paraId="75DDB996" w14:textId="77777777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14:paraId="5379F085" w14:textId="77777777" w:rsidR="006B35CA" w:rsidRPr="00500193" w:rsidRDefault="006B35CA" w:rsidP="00566543">
            <w:pPr>
              <w:tabs>
                <w:tab w:val="left" w:pos="4844"/>
              </w:tabs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Competencies 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80D00A0" w14:textId="77777777" w:rsidR="006B35CA" w:rsidRPr="00500193" w:rsidRDefault="006B35CA" w:rsidP="005665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</w:p>
        </w:tc>
      </w:tr>
      <w:tr w:rsidR="00415642" w:rsidRPr="00500193" w14:paraId="2646F5C1" w14:textId="77777777" w:rsidTr="00500193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5625A9ED" w14:textId="77777777" w:rsidR="00415642" w:rsidRPr="00415642" w:rsidRDefault="00415642" w:rsidP="004156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DF4BB71" w14:textId="77777777" w:rsidR="00415642" w:rsidRDefault="00415642" w:rsidP="00415642">
            <w:pPr>
              <w:pStyle w:val="NoSpacing"/>
            </w:pPr>
            <w:r>
              <w:sym w:font="Symbol" w:char="F0B7"/>
            </w:r>
          </w:p>
          <w:p w14:paraId="30C7CFCB" w14:textId="77777777" w:rsidR="00415642" w:rsidRPr="00415642" w:rsidRDefault="00415642" w:rsidP="00415642">
            <w:pPr>
              <w:pStyle w:val="NoSpacing"/>
            </w:pPr>
            <w:r>
              <w:sym w:font="Symbol" w:char="F0B7"/>
            </w:r>
          </w:p>
          <w:p w14:paraId="7C7B6E64" w14:textId="77777777" w:rsidR="00415642" w:rsidRPr="00500193" w:rsidRDefault="00415642" w:rsidP="00415642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14:paraId="0B4EB7AC" w14:textId="77777777" w:rsidR="00AD5EC4" w:rsidRDefault="00AD5EC4" w:rsidP="00AD5EC4">
      <w:r>
        <w:br w:type="page"/>
      </w:r>
    </w:p>
    <w:p w14:paraId="65E8EAB1" w14:textId="77777777" w:rsidR="003725C0" w:rsidRDefault="003725C0" w:rsidP="00AD5EC4"/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10"/>
        <w:gridCol w:w="1833"/>
        <w:gridCol w:w="5327"/>
        <w:gridCol w:w="4849"/>
      </w:tblGrid>
      <w:tr w:rsidR="006B35CA" w:rsidRPr="00500193" w14:paraId="6471D500" w14:textId="77777777" w:rsidTr="00AD5EC4">
        <w:trPr>
          <w:trHeight w:val="341"/>
          <w:jc w:val="center"/>
        </w:trPr>
        <w:tc>
          <w:tcPr>
            <w:tcW w:w="15019" w:type="dxa"/>
            <w:gridSpan w:val="4"/>
            <w:shd w:val="pct15" w:color="auto" w:fill="auto"/>
            <w:vAlign w:val="center"/>
          </w:tcPr>
          <w:p w14:paraId="338084C2" w14:textId="77777777" w:rsidR="006B35CA" w:rsidRPr="00500193" w:rsidRDefault="006B35CA" w:rsidP="00E25E51">
            <w:pPr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Aligned Washington State Standard</w:t>
            </w:r>
            <w:r w:rsidR="00567ECB"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s</w:t>
            </w:r>
          </w:p>
        </w:tc>
      </w:tr>
      <w:tr w:rsidR="003307BB" w:rsidRPr="00500193" w14:paraId="006596B8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7E05489F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2BC003FC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66FA" w:rsidRPr="00500193" w14:paraId="04A417A1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5453BED9" w14:textId="77777777" w:rsidR="002666FA" w:rsidRPr="00AC3983" w:rsidRDefault="002666FA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2BCD78E8" w14:textId="77777777" w:rsidR="002666FA" w:rsidRPr="00500193" w:rsidRDefault="002666FA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08E3FFAF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262B2992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C3983">
              <w:rPr>
                <w:rFonts w:ascii="Arial" w:hAnsi="Arial" w:cs="Arial"/>
                <w:b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60E694B6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2FF30269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2DD48FD4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4E9E74C8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41921452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18B04340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3D109E34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78B2A334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1C22690E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6F24FAB3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F2EC7" w:rsidRPr="00500193" w14:paraId="5D57F839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782BFD98" w14:textId="77777777" w:rsidR="00AF2EC7" w:rsidRPr="00500193" w:rsidRDefault="00415642" w:rsidP="00D104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4AACAC3A" w14:textId="77777777" w:rsidR="00AF2EC7" w:rsidRPr="00500193" w:rsidRDefault="00AF2EC7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05E8FE6A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DA83AB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9EC3E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5632E6BA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4CD99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03D0C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6DAE7F56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CA4096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1CC495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15642" w:rsidRPr="00500193" w14:paraId="236774AC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80612" w14:textId="77777777" w:rsidR="00415642" w:rsidRDefault="00415642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DB5E1" w14:textId="77777777" w:rsidR="00415642" w:rsidRPr="00500193" w:rsidRDefault="00415642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B35CA" w:rsidRPr="00500193" w14:paraId="69839B11" w14:textId="77777777" w:rsidTr="00AD5EC4">
        <w:trPr>
          <w:trHeight w:val="170"/>
          <w:jc w:val="center"/>
        </w:trPr>
        <w:tc>
          <w:tcPr>
            <w:tcW w:w="15018" w:type="dxa"/>
            <w:gridSpan w:val="4"/>
            <w:shd w:val="pct20" w:color="auto" w:fill="auto"/>
            <w:vAlign w:val="center"/>
          </w:tcPr>
          <w:p w14:paraId="52F3AEBE" w14:textId="77777777" w:rsidR="006B35CA" w:rsidRPr="00500193" w:rsidRDefault="00567ECB" w:rsidP="00567ECB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21</w:t>
            </w: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  <w:vertAlign w:val="superscript"/>
              </w:rPr>
              <w:t>st</w:t>
            </w: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6B35CA" w:rsidRPr="00500193" w14:paraId="64DFAED3" w14:textId="77777777" w:rsidTr="00AD5EC4">
        <w:trPr>
          <w:trHeight w:val="288"/>
          <w:jc w:val="center"/>
        </w:trPr>
        <w:tc>
          <w:tcPr>
            <w:tcW w:w="15018" w:type="dxa"/>
            <w:gridSpan w:val="4"/>
            <w:shd w:val="clear" w:color="auto" w:fill="auto"/>
            <w:vAlign w:val="center"/>
          </w:tcPr>
          <w:p w14:paraId="78E0D887" w14:textId="77777777" w:rsidR="006B35CA" w:rsidRPr="00500193" w:rsidRDefault="006B35CA" w:rsidP="00F108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those that students will demonstrate in this </w:t>
            </w:r>
            <w:r w:rsidR="00F10842" w:rsidRPr="00500193">
              <w:rPr>
                <w:rFonts w:ascii="Arial" w:hAnsi="Arial" w:cs="Arial"/>
                <w:color w:val="000000"/>
                <w:sz w:val="20"/>
                <w:szCs w:val="20"/>
              </w:rPr>
              <w:t>course</w:t>
            </w:r>
            <w:r w:rsidRPr="0050019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6B35CA" w:rsidRPr="00500193" w14:paraId="68EEA71F" w14:textId="77777777" w:rsidTr="00AD5EC4">
        <w:trPr>
          <w:trHeight w:val="4580"/>
          <w:jc w:val="center"/>
        </w:trPr>
        <w:tc>
          <w:tcPr>
            <w:tcW w:w="4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42B130" w14:textId="77777777" w:rsidR="006B35CA" w:rsidRPr="00500193" w:rsidRDefault="006B35CA" w:rsidP="001C0E20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LEARNING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INNOVATION</w:t>
            </w:r>
          </w:p>
          <w:p w14:paraId="3D9464CA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Creativity and Innovation</w:t>
            </w:r>
          </w:p>
          <w:p w14:paraId="00EB7805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Think Creatively</w:t>
            </w:r>
          </w:p>
          <w:p w14:paraId="64681B1A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Work Creatively with Others</w:t>
            </w:r>
          </w:p>
          <w:p w14:paraId="08E492A3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Implement Innovations</w:t>
            </w:r>
          </w:p>
          <w:p w14:paraId="43DA1C28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Critical Thinking and Problem Solving</w:t>
            </w:r>
          </w:p>
          <w:p w14:paraId="2176F310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Reason Effectively</w:t>
            </w:r>
          </w:p>
          <w:p w14:paraId="6B57800E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500193">
              <w:rPr>
                <w:rFonts w:ascii="Arial" w:hAnsi="Arial" w:cs="Arial"/>
                <w:sz w:val="20"/>
                <w:szCs w:val="20"/>
              </w:rPr>
              <w:t>se Systems Thinking</w:t>
            </w:r>
          </w:p>
          <w:p w14:paraId="16D891B9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B25589">
              <w:rPr>
                <w:rFonts w:ascii="Arial" w:hAnsi="Arial" w:cs="Arial"/>
                <w:sz w:val="20"/>
                <w:szCs w:val="20"/>
              </w:rPr>
              <w:t xml:space="preserve">Make Judgments and </w:t>
            </w:r>
            <w:r w:rsidRPr="00500193">
              <w:rPr>
                <w:rFonts w:ascii="Arial" w:hAnsi="Arial" w:cs="Arial"/>
                <w:sz w:val="20"/>
                <w:szCs w:val="20"/>
              </w:rPr>
              <w:t>Decisions</w:t>
            </w:r>
          </w:p>
          <w:p w14:paraId="0D5B2AC5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Solve Problems</w:t>
            </w:r>
          </w:p>
          <w:p w14:paraId="7D8482C2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Communication and Collaboration</w:t>
            </w:r>
          </w:p>
          <w:p w14:paraId="5F993959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Communicate Clearly</w:t>
            </w:r>
          </w:p>
          <w:p w14:paraId="1439E254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14:paraId="0BAC5F93" w14:textId="77777777" w:rsidR="006B35CA" w:rsidRPr="00500193" w:rsidRDefault="006B35CA" w:rsidP="007A6204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INFORMATION, MEDIA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TECHNOLOGY SKILLS</w:t>
            </w:r>
          </w:p>
          <w:p w14:paraId="6EDB4093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Information Literacy</w:t>
            </w:r>
          </w:p>
          <w:p w14:paraId="6C492DC1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B25589">
              <w:rPr>
                <w:rFonts w:ascii="Arial" w:hAnsi="Arial" w:cs="Arial"/>
                <w:sz w:val="20"/>
                <w:szCs w:val="20"/>
              </w:rPr>
              <w:t xml:space="preserve">Access </w:t>
            </w:r>
            <w:proofErr w:type="gramStart"/>
            <w:r w:rsidR="00B25589">
              <w:rPr>
                <w:rFonts w:ascii="Arial" w:hAnsi="Arial" w:cs="Arial"/>
                <w:sz w:val="20"/>
                <w:szCs w:val="20"/>
              </w:rPr>
              <w:t>and  E</w:t>
            </w:r>
            <w:r w:rsidRPr="00500193">
              <w:rPr>
                <w:rFonts w:ascii="Arial" w:hAnsi="Arial" w:cs="Arial"/>
                <w:sz w:val="20"/>
                <w:szCs w:val="20"/>
              </w:rPr>
              <w:t>valuate</w:t>
            </w:r>
            <w:proofErr w:type="gramEnd"/>
            <w:r w:rsidRPr="00500193">
              <w:rPr>
                <w:rFonts w:ascii="Arial" w:hAnsi="Arial" w:cs="Arial"/>
                <w:sz w:val="20"/>
                <w:szCs w:val="20"/>
              </w:rPr>
              <w:t xml:space="preserve"> Information</w:t>
            </w:r>
          </w:p>
          <w:p w14:paraId="4E6D23BF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Use and Manage Information</w:t>
            </w:r>
          </w:p>
          <w:p w14:paraId="4C01401C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Media Literacy</w:t>
            </w:r>
          </w:p>
          <w:p w14:paraId="67055753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Analyze Media</w:t>
            </w:r>
          </w:p>
          <w:p w14:paraId="52F3ED3C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Create Media Products</w:t>
            </w:r>
          </w:p>
          <w:p w14:paraId="72E0E7B7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Information, Communications and Technology 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br/>
              <w:t>(ICT Literacy)</w:t>
            </w:r>
          </w:p>
          <w:p w14:paraId="39265E47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Apply Technology Effectively</w:t>
            </w:r>
          </w:p>
          <w:p w14:paraId="0FFB9AF2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48" w:type="dxa"/>
            <w:shd w:val="clear" w:color="auto" w:fill="auto"/>
          </w:tcPr>
          <w:p w14:paraId="4273DE86" w14:textId="77777777" w:rsidR="006B35CA" w:rsidRPr="00500193" w:rsidRDefault="006B35CA" w:rsidP="007A6204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LIFE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CAREER SKILLS</w:t>
            </w:r>
          </w:p>
          <w:p w14:paraId="722CA5C0" w14:textId="77777777"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Flexibility and Adaptability</w:t>
            </w:r>
          </w:p>
          <w:p w14:paraId="35DFA63F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Adapt to Change</w:t>
            </w:r>
          </w:p>
          <w:p w14:paraId="5FF97D27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Be Flexible</w:t>
            </w:r>
          </w:p>
          <w:p w14:paraId="014318D7" w14:textId="77777777"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Initiative and Self-Direction</w:t>
            </w:r>
          </w:p>
          <w:p w14:paraId="061C9127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Manage Goals and Time</w:t>
            </w:r>
          </w:p>
          <w:p w14:paraId="10F93C9F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Work Independently</w:t>
            </w:r>
          </w:p>
          <w:p w14:paraId="44974841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Be Self-Directed Learners</w:t>
            </w:r>
          </w:p>
          <w:p w14:paraId="7ABBD1CA" w14:textId="77777777"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Social and Cross-Cultural</w:t>
            </w:r>
          </w:p>
          <w:p w14:paraId="126C1F2F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Interact Effectively with Others</w:t>
            </w:r>
          </w:p>
          <w:p w14:paraId="58F4F7A9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Work Effectively in Diverse Teams</w:t>
            </w:r>
          </w:p>
          <w:p w14:paraId="48CDE0F7" w14:textId="77777777" w:rsidR="006B35CA" w:rsidRPr="00500193" w:rsidRDefault="006B35CA" w:rsidP="004652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Productivity and Accountability</w:t>
            </w:r>
          </w:p>
          <w:p w14:paraId="1D3C4404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Manage Projects</w:t>
            </w:r>
          </w:p>
          <w:p w14:paraId="2C0A1097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Produce Results</w:t>
            </w:r>
          </w:p>
          <w:p w14:paraId="192B411B" w14:textId="77777777" w:rsidR="006B35CA" w:rsidRPr="00500193" w:rsidRDefault="006B35CA" w:rsidP="004652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Leadership and Responsibility</w:t>
            </w:r>
          </w:p>
          <w:p w14:paraId="2B6D70E4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Guide and Lead Others</w:t>
            </w:r>
          </w:p>
          <w:p w14:paraId="2090AAA1" w14:textId="77777777" w:rsidR="006B35CA" w:rsidRPr="00500193" w:rsidRDefault="006B35CA" w:rsidP="006B35CA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</w:r>
            <w:r w:rsidR="00AC7F7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Be Responsible to Others</w:t>
            </w:r>
          </w:p>
        </w:tc>
      </w:tr>
    </w:tbl>
    <w:p w14:paraId="268E38CA" w14:textId="77777777" w:rsidR="00E247BD" w:rsidRPr="0061539C" w:rsidRDefault="00E247BD" w:rsidP="0061539C">
      <w:pPr>
        <w:tabs>
          <w:tab w:val="left" w:pos="5120"/>
        </w:tabs>
        <w:rPr>
          <w:rFonts w:ascii="Arial" w:hAnsi="Arial" w:cs="Arial"/>
          <w:color w:val="000000"/>
          <w:sz w:val="20"/>
          <w:szCs w:val="20"/>
        </w:rPr>
      </w:pPr>
    </w:p>
    <w:sectPr w:rsidR="00E247BD" w:rsidRPr="0061539C" w:rsidSect="0054311A">
      <w:footerReference w:type="default" r:id="rId11"/>
      <w:pgSz w:w="15840" w:h="12240" w:orient="landscape" w:code="1"/>
      <w:pgMar w:top="2160" w:right="1440" w:bottom="720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283D4" w14:textId="77777777" w:rsidR="00AC7F79" w:rsidRDefault="00AC7F79">
      <w:r>
        <w:separator/>
      </w:r>
    </w:p>
  </w:endnote>
  <w:endnote w:type="continuationSeparator" w:id="0">
    <w:p w14:paraId="5445A501" w14:textId="77777777" w:rsidR="00AC7F79" w:rsidRDefault="00AC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ACCC4" w14:textId="77777777" w:rsidR="00E378AB" w:rsidRPr="00B53743" w:rsidRDefault="00E378AB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54534" w14:textId="77777777" w:rsidR="00AC7F79" w:rsidRDefault="00AC7F79">
      <w:r>
        <w:separator/>
      </w:r>
    </w:p>
  </w:footnote>
  <w:footnote w:type="continuationSeparator" w:id="0">
    <w:p w14:paraId="59EBFF25" w14:textId="77777777" w:rsidR="00AC7F79" w:rsidRDefault="00AC7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15"/>
  </w:num>
  <w:num w:numId="10">
    <w:abstractNumId w:val="12"/>
  </w:num>
  <w:num w:numId="11">
    <w:abstractNumId w:val="4"/>
  </w:num>
  <w:num w:numId="12">
    <w:abstractNumId w:val="14"/>
  </w:num>
  <w:num w:numId="13">
    <w:abstractNumId w:val="7"/>
  </w:num>
  <w:num w:numId="14">
    <w:abstractNumId w:val="13"/>
  </w:num>
  <w:num w:numId="15">
    <w:abstractNumId w:val="0"/>
  </w:num>
  <w:num w:numId="1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27"/>
    <w:rsid w:val="000013B2"/>
    <w:rsid w:val="000015B7"/>
    <w:rsid w:val="00001CE1"/>
    <w:rsid w:val="00002E3A"/>
    <w:rsid w:val="00004C70"/>
    <w:rsid w:val="00005D2D"/>
    <w:rsid w:val="000204ED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6405E"/>
    <w:rsid w:val="00070AF4"/>
    <w:rsid w:val="00074E12"/>
    <w:rsid w:val="000842E3"/>
    <w:rsid w:val="0008702E"/>
    <w:rsid w:val="00091007"/>
    <w:rsid w:val="00092448"/>
    <w:rsid w:val="000A7787"/>
    <w:rsid w:val="000B210D"/>
    <w:rsid w:val="000B2F08"/>
    <w:rsid w:val="000B4127"/>
    <w:rsid w:val="000B68A5"/>
    <w:rsid w:val="000C1236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6ABD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C0214"/>
    <w:rsid w:val="001C0E20"/>
    <w:rsid w:val="001D1BF5"/>
    <w:rsid w:val="001D1BFA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4E5C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3A71"/>
    <w:rsid w:val="006344AC"/>
    <w:rsid w:val="00635E58"/>
    <w:rsid w:val="00637989"/>
    <w:rsid w:val="00644CC6"/>
    <w:rsid w:val="00646AA5"/>
    <w:rsid w:val="00652394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50C61"/>
    <w:rsid w:val="00750D07"/>
    <w:rsid w:val="00750FBF"/>
    <w:rsid w:val="007510F6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E0908"/>
    <w:rsid w:val="008E0E1B"/>
    <w:rsid w:val="008E45E7"/>
    <w:rsid w:val="008E599F"/>
    <w:rsid w:val="008F1439"/>
    <w:rsid w:val="008F67EE"/>
    <w:rsid w:val="00914248"/>
    <w:rsid w:val="00916282"/>
    <w:rsid w:val="00920306"/>
    <w:rsid w:val="00923426"/>
    <w:rsid w:val="00925C0A"/>
    <w:rsid w:val="009261CF"/>
    <w:rsid w:val="009262F1"/>
    <w:rsid w:val="009308DE"/>
    <w:rsid w:val="0093550A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C0D"/>
    <w:rsid w:val="009759BD"/>
    <w:rsid w:val="009775A8"/>
    <w:rsid w:val="00983F9B"/>
    <w:rsid w:val="00987402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9258C"/>
    <w:rsid w:val="00A9566C"/>
    <w:rsid w:val="00AA2312"/>
    <w:rsid w:val="00AA4B05"/>
    <w:rsid w:val="00AB0F2C"/>
    <w:rsid w:val="00AB196A"/>
    <w:rsid w:val="00AB4F32"/>
    <w:rsid w:val="00AC7F79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B03997"/>
    <w:rsid w:val="00B06200"/>
    <w:rsid w:val="00B07737"/>
    <w:rsid w:val="00B07812"/>
    <w:rsid w:val="00B100A8"/>
    <w:rsid w:val="00B11781"/>
    <w:rsid w:val="00B140DF"/>
    <w:rsid w:val="00B20AC0"/>
    <w:rsid w:val="00B21A82"/>
    <w:rsid w:val="00B25589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3B37"/>
    <w:rsid w:val="00CA251A"/>
    <w:rsid w:val="00CA2F20"/>
    <w:rsid w:val="00CB2DCD"/>
    <w:rsid w:val="00CC1E26"/>
    <w:rsid w:val="00CC35E4"/>
    <w:rsid w:val="00CD07A9"/>
    <w:rsid w:val="00CD4A1A"/>
    <w:rsid w:val="00CD6947"/>
    <w:rsid w:val="00CD7F99"/>
    <w:rsid w:val="00CE002B"/>
    <w:rsid w:val="00CE5346"/>
    <w:rsid w:val="00CE5822"/>
    <w:rsid w:val="00CF393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6960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8EF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uiPriority w:val="34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Teaching/Frameworks/Templates/OSPI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D1CE9-C616-2444-9717-9A7C9D73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OSPI-CTEBlankCourseFrameworkTemplate.dotx</Template>
  <TotalTime>4</TotalTime>
  <Pages>3</Pages>
  <Words>326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Urner, Douglas</cp:lastModifiedBy>
  <cp:revision>1</cp:revision>
  <cp:lastPrinted>2013-04-11T19:23:00Z</cp:lastPrinted>
  <dcterms:created xsi:type="dcterms:W3CDTF">2018-03-20T18:51:00Z</dcterms:created>
  <dcterms:modified xsi:type="dcterms:W3CDTF">2018-03-20T18:55:00Z</dcterms:modified>
</cp:coreProperties>
</file>